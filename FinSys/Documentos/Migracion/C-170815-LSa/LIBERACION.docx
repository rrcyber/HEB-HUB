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0BC" w:rsidRDefault="00FB6DFB" w:rsidP="008456B2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 w:rsidRPr="00053866">
        <w:rPr>
          <w:rFonts w:ascii="Calibri" w:hAnsi="Calibri" w:cs="Calibri"/>
          <w:b/>
          <w:color w:val="FFFFFF" w:themeColor="background1"/>
          <w:sz w:val="28"/>
          <w:lang w:val="es-MX"/>
        </w:rPr>
        <w:t>DOCUMENTACION</w:t>
      </w:r>
      <w:r w:rsidR="002600BC">
        <w:rPr>
          <w:rFonts w:ascii="Calibri" w:hAnsi="Calibri" w:cs="Calibri"/>
          <w:b/>
          <w:color w:val="FFFFFF" w:themeColor="background1"/>
          <w:sz w:val="28"/>
          <w:lang w:val="es-MX"/>
        </w:rPr>
        <w:t xml:space="preserve"> LIBERACION</w:t>
      </w:r>
    </w:p>
    <w:p w:rsidR="008456B2" w:rsidRPr="00053866" w:rsidRDefault="002600BC" w:rsidP="008456B2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>
        <w:rPr>
          <w:rFonts w:ascii="Calibri" w:hAnsi="Calibri" w:cs="Calibri"/>
          <w:b/>
          <w:color w:val="FFFFFF" w:themeColor="background1"/>
          <w:sz w:val="28"/>
          <w:lang w:val="es-MX"/>
        </w:rPr>
        <w:t>AMBIENTE DE CERTIFICACIÓN</w:t>
      </w:r>
    </w:p>
    <w:p w:rsidR="00837B43" w:rsidRDefault="00837B43" w:rsidP="00837B43">
      <w:pPr>
        <w:jc w:val="left"/>
        <w:rPr>
          <w:b/>
          <w:sz w:val="28"/>
          <w:szCs w:val="28"/>
          <w:lang w:val="es-MX"/>
        </w:rPr>
      </w:pPr>
      <w:r w:rsidRPr="00FB6DFB">
        <w:rPr>
          <w:b/>
          <w:sz w:val="28"/>
          <w:szCs w:val="28"/>
          <w:lang w:val="es-MX"/>
        </w:rPr>
        <w:t>PASOS A REALIZAR</w:t>
      </w:r>
    </w:p>
    <w:p w:rsidR="002A7293" w:rsidRPr="002A7293" w:rsidRDefault="002A7293" w:rsidP="002A7293">
      <w:pPr>
        <w:shd w:val="clear" w:color="auto" w:fill="0070C0"/>
        <w:jc w:val="left"/>
        <w:rPr>
          <w:b/>
          <w:color w:val="FFFFFF" w:themeColor="background1"/>
          <w:sz w:val="28"/>
          <w:szCs w:val="28"/>
          <w:lang w:val="es-MX"/>
        </w:rPr>
      </w:pPr>
      <w:r w:rsidRPr="002A7293">
        <w:rPr>
          <w:b/>
          <w:color w:val="FFFFFF" w:themeColor="background1"/>
          <w:sz w:val="28"/>
          <w:szCs w:val="28"/>
          <w:lang w:val="es-MX"/>
        </w:rPr>
        <w:t>SCRIPTS:</w:t>
      </w:r>
    </w:p>
    <w:p w:rsidR="002A7293" w:rsidRDefault="002A7293" w:rsidP="002A7293">
      <w:pPr>
        <w:jc w:val="left"/>
        <w:rPr>
          <w:lang w:val="es-MX"/>
        </w:rPr>
      </w:pPr>
    </w:p>
    <w:p w:rsidR="00711C2D" w:rsidRDefault="00711C2D" w:rsidP="002A7293">
      <w:pPr>
        <w:jc w:val="left"/>
        <w:rPr>
          <w:lang w:val="es-MX"/>
        </w:rPr>
      </w:pPr>
    </w:p>
    <w:p w:rsidR="002A7293" w:rsidRDefault="002A7293" w:rsidP="002A7293">
      <w:pPr>
        <w:jc w:val="left"/>
        <w:rPr>
          <w:lang w:val="es-MX"/>
        </w:rPr>
      </w:pPr>
      <w:r>
        <w:rPr>
          <w:lang w:val="es-MX"/>
        </w:rPr>
        <w:t xml:space="preserve">1.- Compilar en el servidor </w:t>
      </w:r>
      <w:r w:rsidR="008F2A52" w:rsidRPr="00837B43">
        <w:rPr>
          <w:lang w:val="es-MX"/>
        </w:rPr>
        <w:t>S</w:t>
      </w:r>
      <w:r w:rsidR="006F1980">
        <w:rPr>
          <w:lang w:val="es-MX"/>
        </w:rPr>
        <w:t>C</w:t>
      </w:r>
      <w:r w:rsidR="008F2A52" w:rsidRPr="0020704B">
        <w:rPr>
          <w:lang w:val="es-MX"/>
        </w:rPr>
        <w:t>D201</w:t>
      </w:r>
      <w:r w:rsidR="008F2A52">
        <w:rPr>
          <w:lang w:val="es-MX"/>
        </w:rPr>
        <w:t xml:space="preserve">080 </w:t>
      </w:r>
      <w:r>
        <w:rPr>
          <w:lang w:val="es-MX"/>
        </w:rPr>
        <w:t xml:space="preserve">el script </w:t>
      </w:r>
      <w:proofErr w:type="spellStart"/>
      <w:r w:rsidR="005B6245" w:rsidRPr="005B6245">
        <w:rPr>
          <w:b/>
          <w:lang w:val="es-MX"/>
        </w:rPr>
        <w:t>Script</w:t>
      </w:r>
      <w:proofErr w:type="spellEnd"/>
      <w:r w:rsidR="005B6245" w:rsidRPr="005B6245">
        <w:rPr>
          <w:b/>
          <w:lang w:val="es-MX"/>
        </w:rPr>
        <w:t xml:space="preserve"> Lib_SXD201080.sql</w:t>
      </w:r>
      <w:r>
        <w:rPr>
          <w:lang w:val="es-MX"/>
        </w:rPr>
        <w:t xml:space="preserve"> que se encuentra en la ruta:</w:t>
      </w:r>
    </w:p>
    <w:p w:rsidR="00621C8D" w:rsidRDefault="00621C8D" w:rsidP="002A7293">
      <w:pPr>
        <w:jc w:val="left"/>
        <w:rPr>
          <w:lang w:val="es-MX"/>
        </w:rPr>
      </w:pPr>
    </w:p>
    <w:p w:rsidR="002A7293" w:rsidRDefault="00621C8D" w:rsidP="0063543D">
      <w:pPr>
        <w:ind w:firstLine="864"/>
        <w:rPr>
          <w:rStyle w:val="Hipervnculo"/>
        </w:rPr>
      </w:pPr>
      <w:hyperlink r:id="rId11" w:history="1">
        <w:r w:rsidR="0063543D">
          <w:rPr>
            <w:rStyle w:val="Hipervnculo"/>
          </w:rPr>
          <w:t xml:space="preserve">\\srf201002\Sistemas </w:t>
        </w:r>
        <w:proofErr w:type="spellStart"/>
        <w:r w:rsidR="0063543D">
          <w:rPr>
            <w:rStyle w:val="Hipervnculo"/>
          </w:rPr>
          <w:t>Liberaciones</w:t>
        </w:r>
        <w:proofErr w:type="spellEnd"/>
        <w:r w:rsidR="0063543D">
          <w:rPr>
            <w:rStyle w:val="Hipervnculo"/>
          </w:rPr>
          <w:t>\Liliana Santos\C-17</w:t>
        </w:r>
        <w:r w:rsidR="0063543D">
          <w:rPr>
            <w:rStyle w:val="Hipervnculo"/>
          </w:rPr>
          <w:t>0</w:t>
        </w:r>
        <w:r w:rsidR="0063543D">
          <w:rPr>
            <w:rStyle w:val="Hipervnculo"/>
          </w:rPr>
          <w:t>815-LSa\</w:t>
        </w:r>
        <w:proofErr w:type="spellStart"/>
        <w:r w:rsidR="0063543D">
          <w:rPr>
            <w:rStyle w:val="Hipervnculo"/>
          </w:rPr>
          <w:t>Liber</w:t>
        </w:r>
        <w:r w:rsidR="0063543D">
          <w:rPr>
            <w:rStyle w:val="Hipervnculo"/>
          </w:rPr>
          <w:t>a</w:t>
        </w:r>
        <w:r w:rsidR="0063543D">
          <w:rPr>
            <w:rStyle w:val="Hipervnculo"/>
          </w:rPr>
          <w:t>cion</w:t>
        </w:r>
        <w:proofErr w:type="spellEnd"/>
        <w:r w:rsidR="0063543D">
          <w:rPr>
            <w:rStyle w:val="Hipervnculo"/>
          </w:rPr>
          <w:t>\Script</w:t>
        </w:r>
      </w:hyperlink>
    </w:p>
    <w:p w:rsidR="00F44E08" w:rsidRDefault="00F44E08" w:rsidP="002A7293">
      <w:pPr>
        <w:rPr>
          <w:rStyle w:val="Hipervnculo"/>
        </w:rPr>
      </w:pPr>
    </w:p>
    <w:p w:rsidR="00F44E08" w:rsidRPr="00FE367E" w:rsidRDefault="00F44E08" w:rsidP="00F44E08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ARCHIVOS</w:t>
      </w:r>
    </w:p>
    <w:p w:rsidR="002220B6" w:rsidRPr="002220B6" w:rsidRDefault="002220B6" w:rsidP="002220B6">
      <w:pPr>
        <w:ind w:left="360"/>
        <w:jc w:val="left"/>
        <w:rPr>
          <w:lang w:val="es-MX"/>
        </w:rPr>
      </w:pPr>
    </w:p>
    <w:p w:rsidR="00F44E08" w:rsidRPr="008D1FB0" w:rsidRDefault="00F44E08" w:rsidP="0062636C">
      <w:pPr>
        <w:pStyle w:val="Prrafodelista"/>
        <w:numPr>
          <w:ilvl w:val="0"/>
          <w:numId w:val="3"/>
        </w:numPr>
        <w:jc w:val="left"/>
        <w:rPr>
          <w:lang w:val="es-MX"/>
        </w:rPr>
      </w:pPr>
      <w:r w:rsidRPr="008D1FB0">
        <w:rPr>
          <w:lang w:val="es-MX"/>
        </w:rPr>
        <w:t xml:space="preserve">Copiar </w:t>
      </w:r>
      <w:r w:rsidR="00EC38A4" w:rsidRPr="008D1FB0">
        <w:rPr>
          <w:lang w:val="es-MX"/>
        </w:rPr>
        <w:t xml:space="preserve">el contenido de </w:t>
      </w:r>
      <w:r w:rsidRPr="008D1FB0">
        <w:rPr>
          <w:lang w:val="es-MX"/>
        </w:rPr>
        <w:t>la carpeta “</w:t>
      </w:r>
      <w:r w:rsidR="00EC38A4" w:rsidRPr="008D1FB0">
        <w:rPr>
          <w:lang w:val="es-MX"/>
        </w:rPr>
        <w:t>Archivos</w:t>
      </w:r>
      <w:r w:rsidRPr="008D1FB0">
        <w:rPr>
          <w:lang w:val="es-MX"/>
        </w:rPr>
        <w:t xml:space="preserve">” ubicada en la </w:t>
      </w:r>
      <w:r w:rsidR="00EC38A4" w:rsidRPr="008D1FB0">
        <w:rPr>
          <w:lang w:val="es-MX"/>
        </w:rPr>
        <w:t xml:space="preserve">siguiente </w:t>
      </w:r>
      <w:r w:rsidRPr="008D1FB0">
        <w:rPr>
          <w:lang w:val="es-MX"/>
        </w:rPr>
        <w:t xml:space="preserve">ruta </w:t>
      </w:r>
    </w:p>
    <w:p w:rsidR="00F44E08" w:rsidRPr="008D1FB0" w:rsidRDefault="00F44E08" w:rsidP="00F44E08">
      <w:pPr>
        <w:pStyle w:val="Prrafodelista"/>
        <w:jc w:val="left"/>
        <w:rPr>
          <w:lang w:val="es-MX"/>
        </w:rPr>
      </w:pPr>
    </w:p>
    <w:p w:rsidR="00F44E08" w:rsidRPr="008D1FB0" w:rsidRDefault="00AD428D" w:rsidP="00F44E08">
      <w:pPr>
        <w:ind w:firstLine="708"/>
        <w:rPr>
          <w:rStyle w:val="Hipervnculo"/>
          <w:lang w:val="es-MX"/>
        </w:rPr>
      </w:pPr>
      <w:hyperlink r:id="rId12" w:history="1">
        <w:r w:rsidR="000562DF">
          <w:rPr>
            <w:rStyle w:val="Hipervnculo"/>
          </w:rPr>
          <w:t xml:space="preserve">\\srf201002\Sistemas </w:t>
        </w:r>
        <w:proofErr w:type="spellStart"/>
        <w:r w:rsidR="000562DF">
          <w:rPr>
            <w:rStyle w:val="Hipervnculo"/>
          </w:rPr>
          <w:t>Liberaciones</w:t>
        </w:r>
        <w:proofErr w:type="spellEnd"/>
        <w:r w:rsidR="000562DF">
          <w:rPr>
            <w:rStyle w:val="Hipervnculo"/>
          </w:rPr>
          <w:t>\Liliana Santos</w:t>
        </w:r>
        <w:r w:rsidR="000562DF">
          <w:rPr>
            <w:rStyle w:val="Hipervnculo"/>
          </w:rPr>
          <w:t>\</w:t>
        </w:r>
        <w:r w:rsidR="000562DF">
          <w:rPr>
            <w:rStyle w:val="Hipervnculo"/>
          </w:rPr>
          <w:t>C-170815-LSa\</w:t>
        </w:r>
        <w:proofErr w:type="spellStart"/>
        <w:r w:rsidR="000562DF">
          <w:rPr>
            <w:rStyle w:val="Hipervnculo"/>
          </w:rPr>
          <w:t>Liberacion</w:t>
        </w:r>
        <w:proofErr w:type="spellEnd"/>
        <w:r w:rsidR="000562DF">
          <w:rPr>
            <w:rStyle w:val="Hipervnculo"/>
          </w:rPr>
          <w:t>\</w:t>
        </w:r>
        <w:proofErr w:type="spellStart"/>
        <w:r w:rsidR="000562DF">
          <w:rPr>
            <w:rStyle w:val="Hipervnculo"/>
          </w:rPr>
          <w:t>Archivos</w:t>
        </w:r>
        <w:proofErr w:type="spellEnd"/>
      </w:hyperlink>
    </w:p>
    <w:p w:rsidR="00F44E08" w:rsidRPr="008D1FB0" w:rsidRDefault="00F44E08" w:rsidP="00F44E08">
      <w:pPr>
        <w:pStyle w:val="Prrafodelista"/>
        <w:jc w:val="left"/>
        <w:rPr>
          <w:lang w:val="es-MX"/>
        </w:rPr>
      </w:pPr>
    </w:p>
    <w:p w:rsidR="00F44E08" w:rsidRPr="008D1FB0" w:rsidRDefault="00F44E08" w:rsidP="00F44E08">
      <w:pPr>
        <w:pStyle w:val="Prrafodelista"/>
        <w:jc w:val="left"/>
        <w:rPr>
          <w:lang w:val="es-MX"/>
        </w:rPr>
      </w:pPr>
      <w:r w:rsidRPr="008D1FB0">
        <w:rPr>
          <w:lang w:val="es-MX"/>
        </w:rPr>
        <w:t xml:space="preserve">Pegar </w:t>
      </w:r>
      <w:r w:rsidR="00EC38A4" w:rsidRPr="008D1FB0">
        <w:rPr>
          <w:lang w:val="es-MX"/>
        </w:rPr>
        <w:t>el contenido en la</w:t>
      </w:r>
      <w:r w:rsidR="001B1A36">
        <w:rPr>
          <w:lang w:val="es-MX"/>
        </w:rPr>
        <w:t>s</w:t>
      </w:r>
      <w:r w:rsidR="00EC38A4" w:rsidRPr="008D1FB0">
        <w:rPr>
          <w:lang w:val="es-MX"/>
        </w:rPr>
        <w:t xml:space="preserve"> siguiente</w:t>
      </w:r>
      <w:r w:rsidR="001B1A36">
        <w:rPr>
          <w:lang w:val="es-MX"/>
        </w:rPr>
        <w:t>s</w:t>
      </w:r>
      <w:r w:rsidRPr="008D1FB0">
        <w:rPr>
          <w:lang w:val="es-MX"/>
        </w:rPr>
        <w:t xml:space="preserve"> ruta</w:t>
      </w:r>
      <w:r w:rsidR="001B1A36">
        <w:rPr>
          <w:lang w:val="es-MX"/>
        </w:rPr>
        <w:t>s</w:t>
      </w:r>
      <w:r w:rsidRPr="008D1FB0">
        <w:rPr>
          <w:lang w:val="es-MX"/>
        </w:rPr>
        <w:t xml:space="preserve">: </w:t>
      </w:r>
    </w:p>
    <w:p w:rsidR="00F44E08" w:rsidRDefault="00F44E08" w:rsidP="002A7293">
      <w:pPr>
        <w:rPr>
          <w:lang w:val="es-MX"/>
        </w:rPr>
      </w:pPr>
    </w:p>
    <w:p w:rsidR="000562DF" w:rsidRPr="008D1FB0" w:rsidRDefault="000562DF" w:rsidP="000562DF">
      <w:pPr>
        <w:ind w:firstLine="708"/>
        <w:rPr>
          <w:lang w:val="es-MX"/>
        </w:rPr>
      </w:pPr>
      <w:r>
        <w:rPr>
          <w:lang w:val="es-MX"/>
        </w:rPr>
        <w:t>\\sc</w:t>
      </w:r>
      <w:r w:rsidRPr="000562DF">
        <w:rPr>
          <w:lang w:val="es-MX"/>
        </w:rPr>
        <w:t>d2011126\infa_shared\ExtProc\Par</w:t>
      </w:r>
    </w:p>
    <w:p w:rsidR="002220B6" w:rsidRDefault="0038094B" w:rsidP="001B1A36">
      <w:pPr>
        <w:ind w:firstLine="708"/>
        <w:rPr>
          <w:b/>
          <w:sz w:val="28"/>
          <w:szCs w:val="28"/>
          <w:lang w:val="es-MX"/>
        </w:rPr>
      </w:pPr>
      <w:r>
        <w:rPr>
          <w:lang w:val="es-MX"/>
        </w:rPr>
        <w:t>\\scd2011127</w:t>
      </w:r>
      <w:r w:rsidRPr="000562DF">
        <w:rPr>
          <w:lang w:val="es-MX"/>
        </w:rPr>
        <w:t>\infa_shared\ExtProc\Par</w:t>
      </w:r>
    </w:p>
    <w:p w:rsidR="00EF3E7B" w:rsidRDefault="00EF3E7B" w:rsidP="008927D9">
      <w:pPr>
        <w:rPr>
          <w:b/>
          <w:sz w:val="28"/>
          <w:szCs w:val="28"/>
          <w:lang w:val="es-MX"/>
        </w:rPr>
      </w:pPr>
    </w:p>
    <w:p w:rsidR="003E4795" w:rsidRPr="00CB22C0" w:rsidRDefault="003E4795" w:rsidP="003E4795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 w:rsidRPr="003E4795">
        <w:rPr>
          <w:b/>
          <w:color w:val="FFFFFF" w:themeColor="background1"/>
          <w:sz w:val="28"/>
          <w:szCs w:val="28"/>
          <w:lang w:val="es-MX"/>
        </w:rPr>
        <w:t>INFORMATICA</w:t>
      </w:r>
      <w:r w:rsidRPr="003E4795">
        <w:rPr>
          <w:b/>
          <w:color w:val="FFFFFF" w:themeColor="background1"/>
          <w:sz w:val="24"/>
          <w:szCs w:val="24"/>
          <w:lang w:val="es-MX"/>
        </w:rPr>
        <w:t>:</w:t>
      </w:r>
    </w:p>
    <w:p w:rsidR="00871AE5" w:rsidRDefault="00871AE5" w:rsidP="005F2051">
      <w:pPr>
        <w:rPr>
          <w:bCs/>
          <w:lang w:val="es-MX"/>
        </w:rPr>
      </w:pPr>
    </w:p>
    <w:p w:rsidR="0010407A" w:rsidRDefault="0010407A" w:rsidP="00871AE5">
      <w:pPr>
        <w:rPr>
          <w:bCs/>
          <w:lang w:val="es-MX"/>
        </w:rPr>
      </w:pPr>
    </w:p>
    <w:p w:rsidR="00871AE5" w:rsidRPr="002600BC" w:rsidRDefault="00871AE5" w:rsidP="00871AE5">
      <w:pPr>
        <w:rPr>
          <w:bCs/>
          <w:lang w:val="es-MX"/>
        </w:rPr>
      </w:pPr>
      <w:r w:rsidRPr="00DF4D55">
        <w:rPr>
          <w:bCs/>
          <w:lang w:val="es-MX"/>
        </w:rPr>
        <w:t>Acceder</w:t>
      </w:r>
      <w:r>
        <w:rPr>
          <w:bCs/>
          <w:lang w:val="es-MX"/>
        </w:rPr>
        <w:t xml:space="preserve"> a </w:t>
      </w:r>
      <w:proofErr w:type="spellStart"/>
      <w:r>
        <w:rPr>
          <w:bCs/>
          <w:lang w:val="es-MX"/>
        </w:rPr>
        <w:t>Informatica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PowerCenter</w:t>
      </w:r>
      <w:proofErr w:type="spellEnd"/>
      <w:r w:rsidRPr="00DF4D55"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Repository</w:t>
      </w:r>
      <w:proofErr w:type="spellEnd"/>
      <w:r>
        <w:rPr>
          <w:bCs/>
          <w:lang w:val="es-MX"/>
        </w:rPr>
        <w:t xml:space="preserve"> </w:t>
      </w:r>
      <w:r w:rsidRPr="00DF4D55">
        <w:rPr>
          <w:bCs/>
          <w:lang w:val="es-MX"/>
        </w:rPr>
        <w:t>Manager con usuario con privilegios de administrador.</w:t>
      </w:r>
      <w:r w:rsidRPr="00053866">
        <w:rPr>
          <w:bCs/>
          <w:lang w:val="es-MX"/>
        </w:rPr>
        <w:t xml:space="preserve"> </w:t>
      </w:r>
      <w:r w:rsidRPr="002600BC">
        <w:rPr>
          <w:bCs/>
          <w:lang w:val="es-MX"/>
        </w:rPr>
        <w:t>(SERVIDORES --</w:t>
      </w:r>
      <w:proofErr w:type="spellStart"/>
      <w:proofErr w:type="gramStart"/>
      <w:r w:rsidRPr="002600BC">
        <w:rPr>
          <w:bCs/>
          <w:lang w:val="es-MX"/>
        </w:rPr>
        <w:t>Cert</w:t>
      </w:r>
      <w:proofErr w:type="spellEnd"/>
      <w:r w:rsidRPr="002600BC">
        <w:rPr>
          <w:bCs/>
          <w:lang w:val="es-MX"/>
        </w:rPr>
        <w:t>.-</w:t>
      </w:r>
      <w:proofErr w:type="gramEnd"/>
      <w:r w:rsidRPr="002600BC">
        <w:rPr>
          <w:bCs/>
          <w:lang w:val="es-MX"/>
        </w:rPr>
        <w:t xml:space="preserve"> </w:t>
      </w:r>
      <w:r w:rsidRPr="005E4408">
        <w:rPr>
          <w:bCs/>
          <w:lang w:val="es-MX"/>
        </w:rPr>
        <w:t>SCI2011191</w:t>
      </w:r>
      <w:r>
        <w:rPr>
          <w:bCs/>
          <w:lang w:val="es-MX"/>
        </w:rPr>
        <w:t xml:space="preserve"> y </w:t>
      </w:r>
      <w:r w:rsidRPr="005E4408">
        <w:rPr>
          <w:bCs/>
          <w:lang w:val="es-MX"/>
        </w:rPr>
        <w:t>SCI2011192</w:t>
      </w:r>
      <w:r w:rsidRPr="002600BC">
        <w:rPr>
          <w:bCs/>
          <w:lang w:val="es-MX"/>
        </w:rPr>
        <w:t>)</w:t>
      </w:r>
    </w:p>
    <w:p w:rsidR="005F2051" w:rsidRPr="00790D49" w:rsidRDefault="005F2051" w:rsidP="005F2051">
      <w:pPr>
        <w:rPr>
          <w:lang w:val="es-MX"/>
        </w:rPr>
      </w:pPr>
    </w:p>
    <w:p w:rsidR="005F2051" w:rsidRPr="00053866" w:rsidRDefault="005F2051" w:rsidP="00821B00">
      <w:pPr>
        <w:rPr>
          <w:lang w:val="es-MX"/>
        </w:rPr>
      </w:pPr>
      <w:r>
        <w:rPr>
          <w:lang w:val="es-MX"/>
        </w:rPr>
        <w:t>1</w:t>
      </w:r>
      <w:r w:rsidRPr="00053866">
        <w:rPr>
          <w:lang w:val="es-MX"/>
        </w:rPr>
        <w:t>.- Copiar los archivos que se encuentran en la siguiente ruta a algún directorio local temporal, de preferencia vacío.</w:t>
      </w:r>
    </w:p>
    <w:p w:rsidR="005F2051" w:rsidRPr="00E64868" w:rsidRDefault="005F2051" w:rsidP="005F2051">
      <w:pPr>
        <w:ind w:firstLine="708"/>
        <w:rPr>
          <w:rStyle w:val="Hipervnculo"/>
          <w:lang w:val="es-MX"/>
        </w:rPr>
      </w:pPr>
      <w:r w:rsidRPr="00053866">
        <w:rPr>
          <w:lang w:val="es-MX"/>
        </w:rPr>
        <w:t xml:space="preserve">Ruta Origen: </w:t>
      </w:r>
      <w:hyperlink r:id="rId13" w:history="1">
        <w:r w:rsidR="0063543D">
          <w:rPr>
            <w:rStyle w:val="Hipervnculo"/>
          </w:rPr>
          <w:t xml:space="preserve">\\srf201002\Sistemas </w:t>
        </w:r>
        <w:proofErr w:type="spellStart"/>
        <w:r w:rsidR="0063543D">
          <w:rPr>
            <w:rStyle w:val="Hipervnculo"/>
          </w:rPr>
          <w:t>Liberaciones</w:t>
        </w:r>
        <w:proofErr w:type="spellEnd"/>
        <w:r w:rsidR="0063543D">
          <w:rPr>
            <w:rStyle w:val="Hipervnculo"/>
          </w:rPr>
          <w:t xml:space="preserve">\Liliana </w:t>
        </w:r>
        <w:r w:rsidR="0063543D">
          <w:rPr>
            <w:rStyle w:val="Hipervnculo"/>
          </w:rPr>
          <w:t>S</w:t>
        </w:r>
        <w:r w:rsidR="0063543D">
          <w:rPr>
            <w:rStyle w:val="Hipervnculo"/>
          </w:rPr>
          <w:t>antos\C-170815-LSa\</w:t>
        </w:r>
        <w:proofErr w:type="spellStart"/>
        <w:r w:rsidR="0063543D">
          <w:rPr>
            <w:rStyle w:val="Hipervnculo"/>
          </w:rPr>
          <w:t>Liberacion</w:t>
        </w:r>
        <w:proofErr w:type="spellEnd"/>
        <w:r w:rsidR="0063543D">
          <w:rPr>
            <w:rStyle w:val="Hipervnculo"/>
          </w:rPr>
          <w:t>\IPC</w:t>
        </w:r>
      </w:hyperlink>
    </w:p>
    <w:p w:rsidR="005F2051" w:rsidRPr="00EB2F79" w:rsidRDefault="005F2051" w:rsidP="005F2051">
      <w:pPr>
        <w:ind w:firstLine="708"/>
        <w:rPr>
          <w:lang w:val="es-MX"/>
        </w:rPr>
      </w:pPr>
    </w:p>
    <w:p w:rsidR="004E05AC" w:rsidRPr="00053866" w:rsidRDefault="004E05AC" w:rsidP="004E05AC">
      <w:pPr>
        <w:rPr>
          <w:lang w:val="es-MX"/>
        </w:rPr>
      </w:pPr>
      <w:r>
        <w:rPr>
          <w:lang w:val="es-MX"/>
        </w:rPr>
        <w:t>2</w:t>
      </w:r>
      <w:r w:rsidRPr="00053866">
        <w:rPr>
          <w:lang w:val="es-MX"/>
        </w:rPr>
        <w:t xml:space="preserve">.- Importar </w:t>
      </w:r>
      <w:r>
        <w:rPr>
          <w:lang w:val="es-MX"/>
        </w:rPr>
        <w:t xml:space="preserve">el </w:t>
      </w:r>
      <w:r w:rsidRPr="00053866">
        <w:rPr>
          <w:lang w:val="es-MX"/>
        </w:rPr>
        <w:t>arc</w:t>
      </w:r>
      <w:r>
        <w:rPr>
          <w:lang w:val="es-MX"/>
        </w:rPr>
        <w:t xml:space="preserve">hivo </w:t>
      </w:r>
      <w:r w:rsidR="00AD428D">
        <w:rPr>
          <w:b/>
          <w:lang w:val="es-MX"/>
        </w:rPr>
        <w:t>ses</w:t>
      </w:r>
      <w:r w:rsidR="00532D0A" w:rsidRPr="00532D0A">
        <w:rPr>
          <w:b/>
          <w:lang w:val="es-MX"/>
        </w:rPr>
        <w:t>_</w:t>
      </w:r>
      <w:r w:rsidR="00AD428D">
        <w:rPr>
          <w:b/>
          <w:lang w:val="es-MX"/>
        </w:rPr>
        <w:t>INT_ENTREGAS_FINSYS</w:t>
      </w:r>
      <w:r w:rsidR="00532D0A" w:rsidRPr="00532D0A">
        <w:rPr>
          <w:b/>
          <w:lang w:val="es-MX"/>
        </w:rPr>
        <w:t>.XML</w:t>
      </w:r>
      <w:r>
        <w:rPr>
          <w:lang w:val="es-MX"/>
        </w:rPr>
        <w:t xml:space="preserve"> </w:t>
      </w:r>
      <w:r w:rsidRPr="00053866">
        <w:rPr>
          <w:lang w:val="es-MX"/>
        </w:rPr>
        <w:t>(resultado de la copia, paso anterior):</w:t>
      </w:r>
    </w:p>
    <w:p w:rsidR="004E05AC" w:rsidRPr="0098493B" w:rsidRDefault="004E05AC" w:rsidP="004E05AC">
      <w:pPr>
        <w:autoSpaceDE w:val="0"/>
        <w:autoSpaceDN w:val="0"/>
        <w:rPr>
          <w:rFonts w:ascii="Calibri" w:hAnsi="Calibri"/>
          <w:lang w:val="es-MX" w:eastAsia="es-MX"/>
        </w:rPr>
      </w:pPr>
      <w:r w:rsidRPr="00053866">
        <w:rPr>
          <w:lang w:val="es-MX"/>
        </w:rPr>
        <w:t xml:space="preserve">                </w:t>
      </w:r>
      <w:r w:rsidRPr="009F0FAC">
        <w:rPr>
          <w:lang w:val="es-MX"/>
        </w:rPr>
        <w:t xml:space="preserve">Repositorio: </w:t>
      </w:r>
      <w:r w:rsidRPr="00A4308A">
        <w:rPr>
          <w:rFonts w:cs="Arial"/>
          <w:b/>
          <w:bCs/>
          <w:lang w:val="es-MX"/>
        </w:rPr>
        <w:t>IPC_REPOLOWCCERT</w:t>
      </w:r>
      <w:r w:rsidRPr="00A4308A">
        <w:rPr>
          <w:rFonts w:ascii="Segoe UI" w:hAnsi="Segoe UI" w:cs="Segoe UI"/>
          <w:color w:val="000000"/>
          <w:lang w:val="es-MX"/>
        </w:rPr>
        <w:t xml:space="preserve"> - </w:t>
      </w:r>
      <w:r w:rsidRPr="00A4308A">
        <w:rPr>
          <w:rFonts w:cs="Arial"/>
          <w:b/>
          <w:bCs/>
          <w:lang w:val="es-MX"/>
        </w:rPr>
        <w:t>IPC_REPOHIGHCCERT</w:t>
      </w:r>
    </w:p>
    <w:p w:rsidR="004E05AC" w:rsidRPr="00053866" w:rsidRDefault="004E05AC" w:rsidP="004E05AC">
      <w:pPr>
        <w:ind w:firstLine="864"/>
        <w:rPr>
          <w:lang w:val="es-MX"/>
        </w:rPr>
      </w:pPr>
      <w:r>
        <w:rPr>
          <w:lang w:val="es-MX"/>
        </w:rPr>
        <w:t xml:space="preserve">En Certificación: Folder: </w:t>
      </w:r>
      <w:r w:rsidR="0063543D">
        <w:rPr>
          <w:b/>
          <w:lang w:val="es-MX"/>
        </w:rPr>
        <w:t>INT_ENTREGAS</w:t>
      </w:r>
    </w:p>
    <w:p w:rsidR="004E05AC" w:rsidRPr="00053866" w:rsidRDefault="004E05AC" w:rsidP="004E05AC">
      <w:pPr>
        <w:rPr>
          <w:lang w:val="es-MX"/>
        </w:rPr>
      </w:pPr>
      <w:r w:rsidRPr="00053866">
        <w:rPr>
          <w:lang w:val="es-MX"/>
        </w:rPr>
        <w:t xml:space="preserve">                </w:t>
      </w:r>
    </w:p>
    <w:p w:rsidR="004E05AC" w:rsidRPr="00053866" w:rsidRDefault="004E05AC" w:rsidP="004E05AC">
      <w:pPr>
        <w:rPr>
          <w:lang w:val="es-MX"/>
        </w:rPr>
      </w:pPr>
      <w:r>
        <w:rPr>
          <w:lang w:val="es-MX"/>
        </w:rPr>
        <w:t>3</w:t>
      </w:r>
      <w:r w:rsidRPr="00053866">
        <w:rPr>
          <w:lang w:val="es-MX"/>
        </w:rPr>
        <w:t xml:space="preserve">.- Para importar </w:t>
      </w:r>
      <w:r>
        <w:rPr>
          <w:lang w:val="es-MX"/>
        </w:rPr>
        <w:t>el</w:t>
      </w:r>
      <w:r w:rsidRPr="00053866">
        <w:rPr>
          <w:lang w:val="es-MX"/>
        </w:rPr>
        <w:t xml:space="preserve"> XML se hará por medio de los siguientes pasos: -Se importa</w:t>
      </w:r>
      <w:r w:rsidR="009C7F87">
        <w:rPr>
          <w:lang w:val="es-MX"/>
        </w:rPr>
        <w:t>rán la</w:t>
      </w:r>
      <w:r w:rsidRPr="00053866">
        <w:rPr>
          <w:lang w:val="es-MX"/>
        </w:rPr>
        <w:t xml:space="preserve">s </w:t>
      </w:r>
      <w:r w:rsidR="009C7F87">
        <w:rPr>
          <w:lang w:val="es-MX"/>
        </w:rPr>
        <w:t xml:space="preserve">sesiones </w:t>
      </w:r>
      <w:r w:rsidRPr="00053866">
        <w:rPr>
          <w:lang w:val="es-MX"/>
        </w:rPr>
        <w:t>y se reemplazará todo lo que incluyan (</w:t>
      </w:r>
      <w:proofErr w:type="spellStart"/>
      <w:r w:rsidRPr="00053866">
        <w:rPr>
          <w:lang w:val="es-MX"/>
        </w:rPr>
        <w:t>sources</w:t>
      </w:r>
      <w:proofErr w:type="spellEnd"/>
      <w:r w:rsidRPr="00053866">
        <w:rPr>
          <w:lang w:val="es-MX"/>
        </w:rPr>
        <w:t xml:space="preserve">, targets, mapas, </w:t>
      </w:r>
      <w:proofErr w:type="spellStart"/>
      <w:r w:rsidRPr="00053866">
        <w:rPr>
          <w:lang w:val="es-MX"/>
        </w:rPr>
        <w:t>worklets</w:t>
      </w:r>
      <w:proofErr w:type="spellEnd"/>
      <w:r w:rsidRPr="00053866">
        <w:rPr>
          <w:lang w:val="es-MX"/>
        </w:rPr>
        <w:t xml:space="preserve">, </w:t>
      </w:r>
      <w:proofErr w:type="spellStart"/>
      <w:r w:rsidRPr="00053866">
        <w:rPr>
          <w:lang w:val="es-MX"/>
        </w:rPr>
        <w:t>etc</w:t>
      </w:r>
      <w:proofErr w:type="spellEnd"/>
      <w:r w:rsidRPr="00053866">
        <w:rPr>
          <w:lang w:val="es-MX"/>
        </w:rPr>
        <w:t xml:space="preserve">) </w:t>
      </w:r>
    </w:p>
    <w:p w:rsidR="004E05AC" w:rsidRPr="00053866" w:rsidRDefault="004E05AC" w:rsidP="004E05AC">
      <w:pPr>
        <w:rPr>
          <w:lang w:val="es-MX"/>
        </w:rPr>
      </w:pPr>
    </w:p>
    <w:p w:rsidR="00F12ACA" w:rsidRDefault="004E05AC" w:rsidP="004E05AC">
      <w:pPr>
        <w:rPr>
          <w:lang w:val="es-MX"/>
        </w:rPr>
      </w:pPr>
      <w:r>
        <w:rPr>
          <w:lang w:val="es-MX"/>
        </w:rPr>
        <w:t>4</w:t>
      </w:r>
      <w:r w:rsidRPr="00053866">
        <w:rPr>
          <w:lang w:val="es-MX"/>
        </w:rPr>
        <w:t xml:space="preserve">.- </w:t>
      </w:r>
      <w:r w:rsidR="002D3B39">
        <w:rPr>
          <w:lang w:val="es-MX"/>
        </w:rPr>
        <w:t xml:space="preserve">Los </w:t>
      </w:r>
      <w:r w:rsidR="00E76206">
        <w:rPr>
          <w:lang w:val="es-MX"/>
        </w:rPr>
        <w:t>Sesiones</w:t>
      </w:r>
      <w:r w:rsidR="002D3B39">
        <w:rPr>
          <w:lang w:val="es-MX"/>
        </w:rPr>
        <w:t xml:space="preserve"> a importar son</w:t>
      </w:r>
      <w:r w:rsidRPr="00053866">
        <w:rPr>
          <w:lang w:val="es-MX"/>
        </w:rPr>
        <w:t>:</w:t>
      </w:r>
      <w:r w:rsidRPr="005C18CE">
        <w:rPr>
          <w:lang w:val="es-MX"/>
        </w:rPr>
        <w:t xml:space="preserve"> </w:t>
      </w:r>
    </w:p>
    <w:p w:rsidR="001448A8" w:rsidRDefault="001448A8" w:rsidP="004E05AC">
      <w:pPr>
        <w:rPr>
          <w:lang w:val="es-MX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4837"/>
        <w:gridCol w:w="3772"/>
      </w:tblGrid>
      <w:tr w:rsidR="00CA2F85" w:rsidRPr="000C0B61" w:rsidTr="00F92225">
        <w:trPr>
          <w:trHeight w:val="207"/>
          <w:jc w:val="center"/>
        </w:trPr>
        <w:tc>
          <w:tcPr>
            <w:tcW w:w="1802" w:type="dxa"/>
            <w:tcBorders>
              <w:bottom w:val="single" w:sz="4" w:space="0" w:color="auto"/>
              <w:right w:val="single" w:sz="4" w:space="0" w:color="auto"/>
            </w:tcBorders>
          </w:tcPr>
          <w:p w:rsidR="00CA2F85" w:rsidRPr="000C0B61" w:rsidRDefault="00CA2F85" w:rsidP="00871AE5">
            <w:pPr>
              <w:pStyle w:val="SDNormalText"/>
              <w:contextualSpacing/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r w:rsidRPr="000C0B61"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F</w:t>
            </w:r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older</w:t>
            </w:r>
          </w:p>
        </w:tc>
        <w:tc>
          <w:tcPr>
            <w:tcW w:w="48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85" w:rsidRPr="005C18CE" w:rsidRDefault="00E76206" w:rsidP="00871AE5">
            <w:pPr>
              <w:rPr>
                <w:rFonts w:ascii="Tahoma" w:hAnsi="Tahoma" w:cs="Tahoma"/>
                <w:b/>
                <w:bCs/>
                <w:color w:val="80808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Sessions</w:t>
            </w:r>
            <w:proofErr w:type="spellEnd"/>
          </w:p>
        </w:tc>
        <w:tc>
          <w:tcPr>
            <w:tcW w:w="3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85" w:rsidRDefault="00CA2F85" w:rsidP="00871AE5">
            <w:pP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Integration</w:t>
            </w:r>
            <w:proofErr w:type="spellEnd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Service</w:t>
            </w:r>
            <w:proofErr w:type="spellEnd"/>
          </w:p>
        </w:tc>
      </w:tr>
      <w:tr w:rsidR="008F2A52" w:rsidRPr="00426C6A" w:rsidTr="00F92225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D0A" w:rsidRPr="00532D0A" w:rsidRDefault="00E76206" w:rsidP="008F2A52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8F2A52" w:rsidRDefault="00E76206" w:rsidP="008F2A52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SES_Heb_AjusteDeCompraDetallista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A52" w:rsidRPr="008F2A52" w:rsidRDefault="008F2A52" w:rsidP="008F2A52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 w:rsidR="00E76206"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E76206" w:rsidRPr="008F2A52" w:rsidTr="0006136D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532D0A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8F2A52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SES_Heb_Analisis_Diario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8F2A52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E76206" w:rsidRPr="008F2A52" w:rsidTr="0006136D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532D0A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8F2A52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SES_Heb_DesctoNoDevolucion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8F2A52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E76206" w:rsidRPr="008F2A52" w:rsidTr="0006136D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532D0A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8F2A52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SES_Heb_IngresosComerciales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8F2A52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E76206" w:rsidRPr="008F2A52" w:rsidTr="0006136D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532D0A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8F2A52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SES_Heb_TempDevoluciones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8F2A52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E76206" w:rsidRPr="008F2A52" w:rsidTr="0006136D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532D0A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8F2A52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SES_Heb_TempMerma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8F2A52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E76206" w:rsidRPr="008F2A52" w:rsidTr="0006136D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532D0A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8F2A52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>
              <w:rPr>
                <w:rFonts w:ascii="Tahoma" w:hAnsi="Tahoma" w:cs="Tahoma"/>
                <w:b/>
                <w:bCs/>
                <w:color w:val="808080"/>
              </w:rPr>
              <w:t>SES_Heb_TempMerma2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8F2A52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E76206" w:rsidRPr="008F2A52" w:rsidTr="0006136D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532D0A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8F2A52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>
              <w:rPr>
                <w:rFonts w:ascii="Tahoma" w:hAnsi="Tahoma" w:cs="Tahoma"/>
                <w:b/>
                <w:bCs/>
                <w:color w:val="808080"/>
              </w:rPr>
              <w:t>SES_Heb_TempMerma3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8F2A52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E76206" w:rsidRPr="008F2A52" w:rsidTr="0006136D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532D0A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8F2A52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SES_Heb_TempRebajas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8F2A52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E76206" w:rsidRPr="008F2A52" w:rsidTr="0006136D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532D0A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lastRenderedPageBreak/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8F2A52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SES_Heb_TempRebIncPermanentes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8F2A52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E76206" w:rsidRPr="008F2A52" w:rsidTr="0006136D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532D0A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8F2A52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SES_Heb_TransferenciaD_Diario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6" w:rsidRPr="008F2A52" w:rsidRDefault="00E76206" w:rsidP="00E76206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</w:tbl>
    <w:p w:rsidR="00065C23" w:rsidRDefault="00065C23">
      <w:pPr>
        <w:jc w:val="left"/>
        <w:rPr>
          <w:rStyle w:val="Hipervnculo"/>
        </w:rPr>
      </w:pPr>
    </w:p>
    <w:p w:rsidR="002220B6" w:rsidRDefault="002220B6">
      <w:pPr>
        <w:jc w:val="left"/>
        <w:rPr>
          <w:rStyle w:val="Hipervnculo"/>
        </w:rPr>
      </w:pPr>
    </w:p>
    <w:p w:rsidR="00065C23" w:rsidRPr="00CB22C0" w:rsidRDefault="00065C23" w:rsidP="00065C23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SWAP</w:t>
      </w:r>
      <w:r w:rsidRPr="00CB22C0">
        <w:rPr>
          <w:b/>
          <w:color w:val="FFFFFF" w:themeColor="background1"/>
          <w:sz w:val="24"/>
          <w:szCs w:val="24"/>
          <w:lang w:val="es-MX"/>
        </w:rPr>
        <w:t>:</w:t>
      </w:r>
    </w:p>
    <w:p w:rsidR="00065C23" w:rsidRDefault="00065C23" w:rsidP="00065C23">
      <w:pPr>
        <w:jc w:val="left"/>
        <w:rPr>
          <w:sz w:val="16"/>
          <w:szCs w:val="18"/>
          <w:lang w:val="es-MX"/>
        </w:rPr>
      </w:pPr>
    </w:p>
    <w:p w:rsidR="006F6920" w:rsidRDefault="006F6920" w:rsidP="00065C23">
      <w:pPr>
        <w:jc w:val="left"/>
        <w:rPr>
          <w:sz w:val="16"/>
          <w:szCs w:val="18"/>
          <w:lang w:val="es-MX"/>
        </w:rPr>
      </w:pPr>
    </w:p>
    <w:p w:rsidR="00065C23" w:rsidRDefault="008C6A91">
      <w:pPr>
        <w:jc w:val="left"/>
        <w:rPr>
          <w:lang w:val="es-MX"/>
        </w:rPr>
      </w:pPr>
      <w:r>
        <w:rPr>
          <w:lang w:val="es-MX"/>
        </w:rPr>
        <w:t>N/A</w:t>
      </w:r>
    </w:p>
    <w:p w:rsidR="008C6A91" w:rsidRDefault="008C6A91">
      <w:pPr>
        <w:jc w:val="left"/>
        <w:rPr>
          <w:lang w:val="es-MX"/>
        </w:rPr>
      </w:pPr>
    </w:p>
    <w:p w:rsidR="008C6A91" w:rsidRDefault="008C6A91">
      <w:pPr>
        <w:jc w:val="left"/>
        <w:rPr>
          <w:lang w:val="es-MX"/>
        </w:rPr>
      </w:pPr>
    </w:p>
    <w:p w:rsidR="008C6A91" w:rsidRDefault="008C6A91">
      <w:pPr>
        <w:jc w:val="left"/>
        <w:rPr>
          <w:rStyle w:val="Hipervnculo"/>
        </w:rPr>
      </w:pPr>
    </w:p>
    <w:p w:rsidR="00001F0E" w:rsidRDefault="00001F0E" w:rsidP="00001F0E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 w:rsidRPr="00053866">
        <w:rPr>
          <w:rFonts w:ascii="Calibri" w:hAnsi="Calibri" w:cs="Calibri"/>
          <w:b/>
          <w:color w:val="FFFFFF" w:themeColor="background1"/>
          <w:sz w:val="28"/>
          <w:lang w:val="es-MX"/>
        </w:rPr>
        <w:t>DOCUMENTACION</w:t>
      </w:r>
      <w:r>
        <w:rPr>
          <w:rFonts w:ascii="Calibri" w:hAnsi="Calibri" w:cs="Calibri"/>
          <w:b/>
          <w:color w:val="FFFFFF" w:themeColor="background1"/>
          <w:sz w:val="28"/>
          <w:lang w:val="es-MX"/>
        </w:rPr>
        <w:t xml:space="preserve"> LIBERACION</w:t>
      </w:r>
    </w:p>
    <w:p w:rsidR="00001F0E" w:rsidRPr="00053866" w:rsidRDefault="00001F0E" w:rsidP="00001F0E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>
        <w:rPr>
          <w:rFonts w:ascii="Calibri" w:hAnsi="Calibri" w:cs="Calibri"/>
          <w:b/>
          <w:color w:val="FFFFFF" w:themeColor="background1"/>
          <w:sz w:val="28"/>
          <w:lang w:val="es-MX"/>
        </w:rPr>
        <w:t>AMBIENTE DE PRODUCCION</w:t>
      </w:r>
    </w:p>
    <w:p w:rsidR="00001F0E" w:rsidRDefault="00001F0E" w:rsidP="00001F0E">
      <w:pPr>
        <w:jc w:val="left"/>
        <w:rPr>
          <w:b/>
          <w:sz w:val="28"/>
          <w:szCs w:val="28"/>
          <w:lang w:val="es-MX"/>
        </w:rPr>
      </w:pPr>
      <w:r w:rsidRPr="00FB6DFB">
        <w:rPr>
          <w:b/>
          <w:sz w:val="28"/>
          <w:szCs w:val="28"/>
          <w:lang w:val="es-MX"/>
        </w:rPr>
        <w:t>PASOS A REALIZAR</w:t>
      </w:r>
    </w:p>
    <w:p w:rsidR="002A7293" w:rsidRPr="002A7293" w:rsidRDefault="002A7293" w:rsidP="002A7293">
      <w:pPr>
        <w:shd w:val="clear" w:color="auto" w:fill="0070C0"/>
        <w:jc w:val="left"/>
        <w:rPr>
          <w:b/>
          <w:color w:val="FFFFFF" w:themeColor="background1"/>
          <w:sz w:val="28"/>
          <w:szCs w:val="28"/>
          <w:lang w:val="es-MX"/>
        </w:rPr>
      </w:pPr>
      <w:r w:rsidRPr="002A7293">
        <w:rPr>
          <w:b/>
          <w:color w:val="FFFFFF" w:themeColor="background1"/>
          <w:sz w:val="28"/>
          <w:szCs w:val="28"/>
          <w:lang w:val="es-MX"/>
        </w:rPr>
        <w:t>SCRIPTS:</w:t>
      </w:r>
    </w:p>
    <w:p w:rsidR="002A7293" w:rsidRDefault="002A7293" w:rsidP="002A7293">
      <w:pPr>
        <w:jc w:val="left"/>
        <w:rPr>
          <w:lang w:val="es-MX"/>
        </w:rPr>
      </w:pPr>
    </w:p>
    <w:p w:rsidR="00D64F07" w:rsidRDefault="00D64F07" w:rsidP="00847182">
      <w:pPr>
        <w:rPr>
          <w:rStyle w:val="Hipervnculo"/>
        </w:rPr>
      </w:pPr>
    </w:p>
    <w:p w:rsidR="0006136D" w:rsidRDefault="0006136D" w:rsidP="0006136D">
      <w:pPr>
        <w:jc w:val="left"/>
        <w:rPr>
          <w:lang w:val="es-MX"/>
        </w:rPr>
      </w:pPr>
      <w:r>
        <w:rPr>
          <w:lang w:val="es-MX"/>
        </w:rPr>
        <w:t xml:space="preserve">1.- Compilar en el servidor </w:t>
      </w:r>
      <w:r w:rsidRPr="00837B43">
        <w:rPr>
          <w:lang w:val="es-MX"/>
        </w:rPr>
        <w:t>S</w:t>
      </w:r>
      <w:r>
        <w:rPr>
          <w:lang w:val="es-MX"/>
        </w:rPr>
        <w:t>R</w:t>
      </w:r>
      <w:r w:rsidRPr="0020704B">
        <w:rPr>
          <w:lang w:val="es-MX"/>
        </w:rPr>
        <w:t>D201</w:t>
      </w:r>
      <w:r>
        <w:rPr>
          <w:lang w:val="es-MX"/>
        </w:rPr>
        <w:t xml:space="preserve">080 el script </w:t>
      </w:r>
      <w:proofErr w:type="spellStart"/>
      <w:r w:rsidRPr="005B6245">
        <w:rPr>
          <w:b/>
          <w:lang w:val="es-MX"/>
        </w:rPr>
        <w:t>Script</w:t>
      </w:r>
      <w:proofErr w:type="spellEnd"/>
      <w:r w:rsidRPr="005B6245">
        <w:rPr>
          <w:b/>
          <w:lang w:val="es-MX"/>
        </w:rPr>
        <w:t xml:space="preserve"> Lib_SXD201080.sql</w:t>
      </w:r>
      <w:r>
        <w:rPr>
          <w:lang w:val="es-MX"/>
        </w:rPr>
        <w:t xml:space="preserve"> que se encuentra en la ruta:</w:t>
      </w:r>
    </w:p>
    <w:p w:rsidR="0006136D" w:rsidRDefault="0006136D" w:rsidP="0006136D">
      <w:pPr>
        <w:jc w:val="left"/>
        <w:rPr>
          <w:lang w:val="es-MX"/>
        </w:rPr>
      </w:pPr>
    </w:p>
    <w:p w:rsidR="0006136D" w:rsidRDefault="0006136D" w:rsidP="0006136D">
      <w:pPr>
        <w:ind w:firstLine="864"/>
        <w:rPr>
          <w:rStyle w:val="Hipervnculo"/>
        </w:rPr>
      </w:pPr>
      <w:hyperlink r:id="rId14" w:history="1">
        <w:r>
          <w:rPr>
            <w:rStyle w:val="Hipervnculo"/>
          </w:rPr>
          <w:t xml:space="preserve">\\srf201002\Sistemas </w:t>
        </w:r>
        <w:proofErr w:type="spellStart"/>
        <w:r>
          <w:rPr>
            <w:rStyle w:val="Hipervnculo"/>
          </w:rPr>
          <w:t>Liberaciones</w:t>
        </w:r>
        <w:proofErr w:type="spellEnd"/>
        <w:r>
          <w:rPr>
            <w:rStyle w:val="Hipervnculo"/>
          </w:rPr>
          <w:t>\Liliana Santos\C-170815-LSa\</w:t>
        </w:r>
        <w:proofErr w:type="spellStart"/>
        <w:r>
          <w:rPr>
            <w:rStyle w:val="Hipervnculo"/>
          </w:rPr>
          <w:t>Liberacion</w:t>
        </w:r>
        <w:proofErr w:type="spellEnd"/>
        <w:r>
          <w:rPr>
            <w:rStyle w:val="Hipervnculo"/>
          </w:rPr>
          <w:t>\Script</w:t>
        </w:r>
      </w:hyperlink>
    </w:p>
    <w:p w:rsidR="00D64F07" w:rsidRPr="00847182" w:rsidRDefault="00D64F07" w:rsidP="00847182">
      <w:pPr>
        <w:rPr>
          <w:lang w:val="es-MX"/>
        </w:rPr>
      </w:pPr>
    </w:p>
    <w:p w:rsidR="00D64F07" w:rsidRDefault="00D64F07" w:rsidP="00D64F07">
      <w:pPr>
        <w:rPr>
          <w:rStyle w:val="Hipervnculo"/>
        </w:rPr>
      </w:pPr>
    </w:p>
    <w:p w:rsidR="00D64F07" w:rsidRPr="00FE367E" w:rsidRDefault="00D64F07" w:rsidP="00D64F07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ARCHIVOS</w:t>
      </w:r>
    </w:p>
    <w:p w:rsidR="0062636C" w:rsidRDefault="0062636C" w:rsidP="00D16509">
      <w:pPr>
        <w:rPr>
          <w:b/>
          <w:sz w:val="28"/>
          <w:szCs w:val="28"/>
          <w:lang w:val="es-MX"/>
        </w:rPr>
      </w:pPr>
    </w:p>
    <w:p w:rsidR="0006136D" w:rsidRPr="008D1FB0" w:rsidRDefault="0006136D" w:rsidP="0006136D">
      <w:pPr>
        <w:pStyle w:val="Prrafodelista"/>
        <w:numPr>
          <w:ilvl w:val="0"/>
          <w:numId w:val="7"/>
        </w:numPr>
        <w:jc w:val="left"/>
        <w:rPr>
          <w:lang w:val="es-MX"/>
        </w:rPr>
      </w:pPr>
      <w:r w:rsidRPr="008D1FB0">
        <w:rPr>
          <w:lang w:val="es-MX"/>
        </w:rPr>
        <w:t xml:space="preserve">Copiar el contenido de la carpeta “Archivos” ubicada en la siguiente ruta </w:t>
      </w:r>
    </w:p>
    <w:p w:rsidR="0006136D" w:rsidRPr="008D1FB0" w:rsidRDefault="0006136D" w:rsidP="0006136D">
      <w:pPr>
        <w:pStyle w:val="Prrafodelista"/>
        <w:jc w:val="left"/>
        <w:rPr>
          <w:lang w:val="es-MX"/>
        </w:rPr>
      </w:pPr>
    </w:p>
    <w:p w:rsidR="0006136D" w:rsidRPr="008D1FB0" w:rsidRDefault="0006136D" w:rsidP="0006136D">
      <w:pPr>
        <w:ind w:firstLine="708"/>
        <w:rPr>
          <w:rStyle w:val="Hipervnculo"/>
          <w:lang w:val="es-MX"/>
        </w:rPr>
      </w:pPr>
      <w:hyperlink r:id="rId15" w:history="1">
        <w:r>
          <w:rPr>
            <w:rStyle w:val="Hipervnculo"/>
          </w:rPr>
          <w:t xml:space="preserve">\\srf201002\Sistemas </w:t>
        </w:r>
        <w:proofErr w:type="spellStart"/>
        <w:r>
          <w:rPr>
            <w:rStyle w:val="Hipervnculo"/>
          </w:rPr>
          <w:t>Liberaciones</w:t>
        </w:r>
        <w:proofErr w:type="spellEnd"/>
        <w:r>
          <w:rPr>
            <w:rStyle w:val="Hipervnculo"/>
          </w:rPr>
          <w:t>\Liliana Santos\C-170815-LSa\</w:t>
        </w:r>
        <w:proofErr w:type="spellStart"/>
        <w:r>
          <w:rPr>
            <w:rStyle w:val="Hipervnculo"/>
          </w:rPr>
          <w:t>Liberacion</w:t>
        </w:r>
        <w:proofErr w:type="spellEnd"/>
        <w:r>
          <w:rPr>
            <w:rStyle w:val="Hipervnculo"/>
          </w:rPr>
          <w:t>\</w:t>
        </w:r>
        <w:proofErr w:type="spellStart"/>
        <w:r>
          <w:rPr>
            <w:rStyle w:val="Hipervnculo"/>
          </w:rPr>
          <w:t>Archivos</w:t>
        </w:r>
        <w:proofErr w:type="spellEnd"/>
      </w:hyperlink>
    </w:p>
    <w:p w:rsidR="0006136D" w:rsidRPr="008D1FB0" w:rsidRDefault="0006136D" w:rsidP="0006136D">
      <w:pPr>
        <w:pStyle w:val="Prrafodelista"/>
        <w:jc w:val="left"/>
        <w:rPr>
          <w:lang w:val="es-MX"/>
        </w:rPr>
      </w:pPr>
    </w:p>
    <w:p w:rsidR="0006136D" w:rsidRPr="008D1FB0" w:rsidRDefault="0006136D" w:rsidP="0006136D">
      <w:pPr>
        <w:pStyle w:val="Prrafodelista"/>
        <w:jc w:val="left"/>
        <w:rPr>
          <w:lang w:val="es-MX"/>
        </w:rPr>
      </w:pPr>
      <w:r w:rsidRPr="008D1FB0">
        <w:rPr>
          <w:lang w:val="es-MX"/>
        </w:rPr>
        <w:t>Pegar el contenido en la</w:t>
      </w:r>
      <w:r>
        <w:rPr>
          <w:lang w:val="es-MX"/>
        </w:rPr>
        <w:t>s</w:t>
      </w:r>
      <w:r w:rsidRPr="008D1FB0">
        <w:rPr>
          <w:lang w:val="es-MX"/>
        </w:rPr>
        <w:t xml:space="preserve"> siguiente</w:t>
      </w:r>
      <w:r>
        <w:rPr>
          <w:lang w:val="es-MX"/>
        </w:rPr>
        <w:t>s</w:t>
      </w:r>
      <w:r w:rsidRPr="008D1FB0">
        <w:rPr>
          <w:lang w:val="es-MX"/>
        </w:rPr>
        <w:t xml:space="preserve"> ruta</w:t>
      </w:r>
      <w:r>
        <w:rPr>
          <w:lang w:val="es-MX"/>
        </w:rPr>
        <w:t>s</w:t>
      </w:r>
      <w:r w:rsidRPr="008D1FB0">
        <w:rPr>
          <w:lang w:val="es-MX"/>
        </w:rPr>
        <w:t xml:space="preserve">: </w:t>
      </w:r>
    </w:p>
    <w:p w:rsidR="0006136D" w:rsidRDefault="0006136D" w:rsidP="0006136D">
      <w:pPr>
        <w:rPr>
          <w:lang w:val="es-MX"/>
        </w:rPr>
      </w:pPr>
    </w:p>
    <w:p w:rsidR="0006136D" w:rsidRPr="008D1FB0" w:rsidRDefault="00263660" w:rsidP="0006136D">
      <w:pPr>
        <w:ind w:firstLine="708"/>
        <w:rPr>
          <w:lang w:val="es-MX"/>
        </w:rPr>
      </w:pPr>
      <w:r>
        <w:rPr>
          <w:lang w:val="es-MX"/>
        </w:rPr>
        <w:t>\\sr</w:t>
      </w:r>
      <w:r w:rsidR="0006136D" w:rsidRPr="000562DF">
        <w:rPr>
          <w:lang w:val="es-MX"/>
        </w:rPr>
        <w:t>d2011126\infa_shared\ExtProc\Par</w:t>
      </w:r>
    </w:p>
    <w:p w:rsidR="0006136D" w:rsidRDefault="00263660" w:rsidP="0006136D">
      <w:pPr>
        <w:ind w:firstLine="708"/>
        <w:rPr>
          <w:b/>
          <w:sz w:val="28"/>
          <w:szCs w:val="28"/>
          <w:lang w:val="es-MX"/>
        </w:rPr>
      </w:pPr>
      <w:r>
        <w:rPr>
          <w:lang w:val="es-MX"/>
        </w:rPr>
        <w:t>\\sr</w:t>
      </w:r>
      <w:r w:rsidR="0006136D">
        <w:rPr>
          <w:lang w:val="es-MX"/>
        </w:rPr>
        <w:t>d2011127</w:t>
      </w:r>
      <w:r w:rsidR="0006136D" w:rsidRPr="000562DF">
        <w:rPr>
          <w:lang w:val="es-MX"/>
        </w:rPr>
        <w:t>\infa_shared\ExtProc\Par</w:t>
      </w:r>
    </w:p>
    <w:p w:rsidR="0062636C" w:rsidRDefault="0062636C" w:rsidP="00D16509">
      <w:pPr>
        <w:rPr>
          <w:b/>
          <w:sz w:val="28"/>
          <w:szCs w:val="28"/>
          <w:lang w:val="es-MX"/>
        </w:rPr>
      </w:pPr>
    </w:p>
    <w:p w:rsidR="00D64F07" w:rsidRDefault="00D64F07" w:rsidP="00D16509">
      <w:pPr>
        <w:rPr>
          <w:b/>
          <w:sz w:val="28"/>
          <w:szCs w:val="28"/>
          <w:lang w:val="es-MX"/>
        </w:rPr>
      </w:pPr>
    </w:p>
    <w:p w:rsidR="002329FC" w:rsidRPr="00CB22C0" w:rsidRDefault="002329FC" w:rsidP="002329FC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 w:rsidRPr="003E4795">
        <w:rPr>
          <w:b/>
          <w:color w:val="FFFFFF" w:themeColor="background1"/>
          <w:sz w:val="28"/>
          <w:szCs w:val="28"/>
          <w:lang w:val="es-MX"/>
        </w:rPr>
        <w:t>INFORMATICA</w:t>
      </w:r>
      <w:r w:rsidRPr="003E4795">
        <w:rPr>
          <w:b/>
          <w:color w:val="FFFFFF" w:themeColor="background1"/>
          <w:sz w:val="24"/>
          <w:szCs w:val="24"/>
          <w:lang w:val="es-MX"/>
        </w:rPr>
        <w:t>:</w:t>
      </w:r>
    </w:p>
    <w:p w:rsidR="003D381F" w:rsidRDefault="003D381F" w:rsidP="002329FC">
      <w:pPr>
        <w:jc w:val="left"/>
        <w:rPr>
          <w:lang w:val="es-MX"/>
        </w:rPr>
      </w:pPr>
    </w:p>
    <w:p w:rsidR="000D134F" w:rsidRPr="002600BC" w:rsidRDefault="000D134F" w:rsidP="000D134F">
      <w:pPr>
        <w:rPr>
          <w:bCs/>
          <w:lang w:val="es-MX"/>
        </w:rPr>
      </w:pPr>
      <w:r w:rsidRPr="00DF4D55">
        <w:rPr>
          <w:bCs/>
          <w:lang w:val="es-MX"/>
        </w:rPr>
        <w:t>Acceder</w:t>
      </w:r>
      <w:r>
        <w:rPr>
          <w:bCs/>
          <w:lang w:val="es-MX"/>
        </w:rPr>
        <w:t xml:space="preserve"> a </w:t>
      </w:r>
      <w:proofErr w:type="spellStart"/>
      <w:r>
        <w:rPr>
          <w:bCs/>
          <w:lang w:val="es-MX"/>
        </w:rPr>
        <w:t>Informatica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PowerCenter</w:t>
      </w:r>
      <w:proofErr w:type="spellEnd"/>
      <w:r w:rsidRPr="00DF4D55"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Repository</w:t>
      </w:r>
      <w:proofErr w:type="spellEnd"/>
      <w:r>
        <w:rPr>
          <w:bCs/>
          <w:lang w:val="es-MX"/>
        </w:rPr>
        <w:t xml:space="preserve"> </w:t>
      </w:r>
      <w:r w:rsidRPr="00DF4D55">
        <w:rPr>
          <w:bCs/>
          <w:lang w:val="es-MX"/>
        </w:rPr>
        <w:t>Manager con usuario con privilegios de administrador.</w:t>
      </w:r>
      <w:r w:rsidRPr="00053866">
        <w:rPr>
          <w:bCs/>
          <w:lang w:val="es-MX"/>
        </w:rPr>
        <w:t xml:space="preserve"> </w:t>
      </w:r>
      <w:r w:rsidRPr="002600BC">
        <w:rPr>
          <w:bCs/>
          <w:lang w:val="es-MX"/>
        </w:rPr>
        <w:t>(SERVIDORES --</w:t>
      </w:r>
      <w:proofErr w:type="spellStart"/>
      <w:proofErr w:type="gramStart"/>
      <w:r w:rsidRPr="002600BC">
        <w:rPr>
          <w:bCs/>
          <w:lang w:val="es-MX"/>
        </w:rPr>
        <w:t>Cert</w:t>
      </w:r>
      <w:proofErr w:type="spellEnd"/>
      <w:r w:rsidRPr="002600BC">
        <w:rPr>
          <w:bCs/>
          <w:lang w:val="es-MX"/>
        </w:rPr>
        <w:t>.</w:t>
      </w:r>
      <w:proofErr w:type="gramEnd"/>
      <w:r w:rsidRPr="002600BC">
        <w:rPr>
          <w:bCs/>
          <w:lang w:val="es-MX"/>
        </w:rPr>
        <w:t xml:space="preserve">- </w:t>
      </w:r>
      <w:r>
        <w:rPr>
          <w:bCs/>
          <w:lang w:val="es-MX"/>
        </w:rPr>
        <w:t>SR</w:t>
      </w:r>
      <w:r w:rsidRPr="005E4408">
        <w:rPr>
          <w:bCs/>
          <w:lang w:val="es-MX"/>
        </w:rPr>
        <w:t>I2011191</w:t>
      </w:r>
      <w:r>
        <w:rPr>
          <w:bCs/>
          <w:lang w:val="es-MX"/>
        </w:rPr>
        <w:t xml:space="preserve"> y </w:t>
      </w:r>
      <w:r>
        <w:rPr>
          <w:bCs/>
          <w:lang w:val="es-MX"/>
        </w:rPr>
        <w:t>SR</w:t>
      </w:r>
      <w:bookmarkStart w:id="0" w:name="_GoBack"/>
      <w:bookmarkEnd w:id="0"/>
      <w:r w:rsidRPr="005E4408">
        <w:rPr>
          <w:bCs/>
          <w:lang w:val="es-MX"/>
        </w:rPr>
        <w:t>I2011192</w:t>
      </w:r>
      <w:r w:rsidRPr="002600BC">
        <w:rPr>
          <w:bCs/>
          <w:lang w:val="es-MX"/>
        </w:rPr>
        <w:t>)</w:t>
      </w:r>
    </w:p>
    <w:p w:rsidR="000D134F" w:rsidRPr="00790D49" w:rsidRDefault="000D134F" w:rsidP="000D134F">
      <w:pPr>
        <w:rPr>
          <w:lang w:val="es-MX"/>
        </w:rPr>
      </w:pPr>
    </w:p>
    <w:p w:rsidR="000D134F" w:rsidRPr="00053866" w:rsidRDefault="000D134F" w:rsidP="000D134F">
      <w:pPr>
        <w:rPr>
          <w:lang w:val="es-MX"/>
        </w:rPr>
      </w:pPr>
      <w:r>
        <w:rPr>
          <w:lang w:val="es-MX"/>
        </w:rPr>
        <w:t>1</w:t>
      </w:r>
      <w:r w:rsidRPr="00053866">
        <w:rPr>
          <w:lang w:val="es-MX"/>
        </w:rPr>
        <w:t>.- Copiar los archivos que se encuentran en la siguiente ruta a algún directorio local temporal, de preferencia vacío.</w:t>
      </w:r>
    </w:p>
    <w:p w:rsidR="000D134F" w:rsidRPr="00E64868" w:rsidRDefault="000D134F" w:rsidP="000D134F">
      <w:pPr>
        <w:ind w:firstLine="708"/>
        <w:rPr>
          <w:rStyle w:val="Hipervnculo"/>
          <w:lang w:val="es-MX"/>
        </w:rPr>
      </w:pPr>
      <w:r w:rsidRPr="00053866">
        <w:rPr>
          <w:lang w:val="es-MX"/>
        </w:rPr>
        <w:t xml:space="preserve">Ruta Origen: </w:t>
      </w:r>
      <w:hyperlink r:id="rId16" w:history="1">
        <w:r>
          <w:rPr>
            <w:rStyle w:val="Hipervnculo"/>
          </w:rPr>
          <w:t xml:space="preserve">\\srf201002\Sistemas </w:t>
        </w:r>
        <w:proofErr w:type="spellStart"/>
        <w:r>
          <w:rPr>
            <w:rStyle w:val="Hipervnculo"/>
          </w:rPr>
          <w:t>Liberaciones</w:t>
        </w:r>
        <w:proofErr w:type="spellEnd"/>
        <w:r>
          <w:rPr>
            <w:rStyle w:val="Hipervnculo"/>
          </w:rPr>
          <w:t>\Liliana Santos\C-170815-LSa\</w:t>
        </w:r>
        <w:proofErr w:type="spellStart"/>
        <w:r>
          <w:rPr>
            <w:rStyle w:val="Hipervnculo"/>
          </w:rPr>
          <w:t>Liberacion</w:t>
        </w:r>
        <w:proofErr w:type="spellEnd"/>
        <w:r>
          <w:rPr>
            <w:rStyle w:val="Hipervnculo"/>
          </w:rPr>
          <w:t>\IPC</w:t>
        </w:r>
      </w:hyperlink>
    </w:p>
    <w:p w:rsidR="000D134F" w:rsidRPr="00EB2F79" w:rsidRDefault="000D134F" w:rsidP="000D134F">
      <w:pPr>
        <w:ind w:firstLine="708"/>
        <w:rPr>
          <w:lang w:val="es-MX"/>
        </w:rPr>
      </w:pPr>
    </w:p>
    <w:p w:rsidR="000D134F" w:rsidRPr="00053866" w:rsidRDefault="000D134F" w:rsidP="000D134F">
      <w:pPr>
        <w:rPr>
          <w:lang w:val="es-MX"/>
        </w:rPr>
      </w:pPr>
      <w:r>
        <w:rPr>
          <w:lang w:val="es-MX"/>
        </w:rPr>
        <w:t>2</w:t>
      </w:r>
      <w:r w:rsidRPr="00053866">
        <w:rPr>
          <w:lang w:val="es-MX"/>
        </w:rPr>
        <w:t xml:space="preserve">.- Importar </w:t>
      </w:r>
      <w:r>
        <w:rPr>
          <w:lang w:val="es-MX"/>
        </w:rPr>
        <w:t xml:space="preserve">el </w:t>
      </w:r>
      <w:r w:rsidRPr="00053866">
        <w:rPr>
          <w:lang w:val="es-MX"/>
        </w:rPr>
        <w:t>arc</w:t>
      </w:r>
      <w:r>
        <w:rPr>
          <w:lang w:val="es-MX"/>
        </w:rPr>
        <w:t xml:space="preserve">hivo </w:t>
      </w:r>
      <w:r>
        <w:rPr>
          <w:b/>
          <w:lang w:val="es-MX"/>
        </w:rPr>
        <w:t>ses</w:t>
      </w:r>
      <w:r w:rsidRPr="00532D0A">
        <w:rPr>
          <w:b/>
          <w:lang w:val="es-MX"/>
        </w:rPr>
        <w:t>_</w:t>
      </w:r>
      <w:r>
        <w:rPr>
          <w:b/>
          <w:lang w:val="es-MX"/>
        </w:rPr>
        <w:t>INT_ENTREGAS_FINSYS</w:t>
      </w:r>
      <w:r w:rsidRPr="00532D0A">
        <w:rPr>
          <w:b/>
          <w:lang w:val="es-MX"/>
        </w:rPr>
        <w:t>.XML</w:t>
      </w:r>
      <w:r>
        <w:rPr>
          <w:lang w:val="es-MX"/>
        </w:rPr>
        <w:t xml:space="preserve"> </w:t>
      </w:r>
      <w:r w:rsidRPr="00053866">
        <w:rPr>
          <w:lang w:val="es-MX"/>
        </w:rPr>
        <w:t>(resultado de la copia, paso anterior):</w:t>
      </w:r>
    </w:p>
    <w:p w:rsidR="000D134F" w:rsidRPr="000D134F" w:rsidRDefault="000D134F" w:rsidP="000D134F">
      <w:pPr>
        <w:jc w:val="left"/>
        <w:rPr>
          <w:rFonts w:ascii="Calibri" w:hAnsi="Calibri" w:cs="Arial"/>
          <w:b/>
        </w:rPr>
      </w:pPr>
      <w:r w:rsidRPr="00053866">
        <w:rPr>
          <w:lang w:val="es-MX"/>
        </w:rPr>
        <w:t xml:space="preserve">                </w:t>
      </w:r>
      <w:r w:rsidRPr="009F0FAC">
        <w:rPr>
          <w:lang w:val="es-MX"/>
        </w:rPr>
        <w:t xml:space="preserve">Repositorio: </w:t>
      </w:r>
      <w:r w:rsidRPr="001448A8">
        <w:rPr>
          <w:rFonts w:cs="Arial"/>
          <w:b/>
          <w:bCs/>
          <w:lang w:val="es-MX"/>
        </w:rPr>
        <w:t>IPC_REPOHIGHC y IPC_REPOLOWC</w:t>
      </w:r>
    </w:p>
    <w:p w:rsidR="000D134F" w:rsidRPr="00053866" w:rsidRDefault="000D134F" w:rsidP="000D134F">
      <w:pPr>
        <w:ind w:firstLine="864"/>
        <w:rPr>
          <w:lang w:val="es-MX"/>
        </w:rPr>
      </w:pPr>
      <w:r>
        <w:rPr>
          <w:lang w:val="es-MX"/>
        </w:rPr>
        <w:t xml:space="preserve">En Certificación: Folder: </w:t>
      </w:r>
      <w:r>
        <w:rPr>
          <w:b/>
          <w:lang w:val="es-MX"/>
        </w:rPr>
        <w:t>INT_ENTREGAS</w:t>
      </w:r>
    </w:p>
    <w:p w:rsidR="000D134F" w:rsidRPr="00053866" w:rsidRDefault="000D134F" w:rsidP="000D134F">
      <w:pPr>
        <w:rPr>
          <w:lang w:val="es-MX"/>
        </w:rPr>
      </w:pPr>
      <w:r w:rsidRPr="00053866">
        <w:rPr>
          <w:lang w:val="es-MX"/>
        </w:rPr>
        <w:t xml:space="preserve">                </w:t>
      </w:r>
    </w:p>
    <w:p w:rsidR="000D134F" w:rsidRPr="00053866" w:rsidRDefault="000D134F" w:rsidP="000D134F">
      <w:pPr>
        <w:rPr>
          <w:lang w:val="es-MX"/>
        </w:rPr>
      </w:pPr>
      <w:r>
        <w:rPr>
          <w:lang w:val="es-MX"/>
        </w:rPr>
        <w:t>3</w:t>
      </w:r>
      <w:r w:rsidRPr="00053866">
        <w:rPr>
          <w:lang w:val="es-MX"/>
        </w:rPr>
        <w:t xml:space="preserve">.- Para importar </w:t>
      </w:r>
      <w:r>
        <w:rPr>
          <w:lang w:val="es-MX"/>
        </w:rPr>
        <w:t>el</w:t>
      </w:r>
      <w:r w:rsidRPr="00053866">
        <w:rPr>
          <w:lang w:val="es-MX"/>
        </w:rPr>
        <w:t xml:space="preserve"> XML se hará por medio de los siguientes pasos: -Se importa</w:t>
      </w:r>
      <w:r>
        <w:rPr>
          <w:lang w:val="es-MX"/>
        </w:rPr>
        <w:t>rán la</w:t>
      </w:r>
      <w:r w:rsidRPr="00053866">
        <w:rPr>
          <w:lang w:val="es-MX"/>
        </w:rPr>
        <w:t xml:space="preserve">s </w:t>
      </w:r>
      <w:r>
        <w:rPr>
          <w:lang w:val="es-MX"/>
        </w:rPr>
        <w:t xml:space="preserve">sesiones </w:t>
      </w:r>
      <w:r w:rsidRPr="00053866">
        <w:rPr>
          <w:lang w:val="es-MX"/>
        </w:rPr>
        <w:t>y se reemplazará todo lo que incluyan (</w:t>
      </w:r>
      <w:proofErr w:type="spellStart"/>
      <w:r w:rsidRPr="00053866">
        <w:rPr>
          <w:lang w:val="es-MX"/>
        </w:rPr>
        <w:t>sources</w:t>
      </w:r>
      <w:proofErr w:type="spellEnd"/>
      <w:r w:rsidRPr="00053866">
        <w:rPr>
          <w:lang w:val="es-MX"/>
        </w:rPr>
        <w:t xml:space="preserve">, targets, mapas, </w:t>
      </w:r>
      <w:proofErr w:type="spellStart"/>
      <w:r w:rsidRPr="00053866">
        <w:rPr>
          <w:lang w:val="es-MX"/>
        </w:rPr>
        <w:t>worklets</w:t>
      </w:r>
      <w:proofErr w:type="spellEnd"/>
      <w:r w:rsidRPr="00053866">
        <w:rPr>
          <w:lang w:val="es-MX"/>
        </w:rPr>
        <w:t xml:space="preserve">, </w:t>
      </w:r>
      <w:proofErr w:type="spellStart"/>
      <w:r w:rsidRPr="00053866">
        <w:rPr>
          <w:lang w:val="es-MX"/>
        </w:rPr>
        <w:t>etc</w:t>
      </w:r>
      <w:proofErr w:type="spellEnd"/>
      <w:r w:rsidRPr="00053866">
        <w:rPr>
          <w:lang w:val="es-MX"/>
        </w:rPr>
        <w:t xml:space="preserve">) </w:t>
      </w:r>
    </w:p>
    <w:p w:rsidR="000D134F" w:rsidRPr="00053866" w:rsidRDefault="000D134F" w:rsidP="000D134F">
      <w:pPr>
        <w:rPr>
          <w:lang w:val="es-MX"/>
        </w:rPr>
      </w:pPr>
    </w:p>
    <w:p w:rsidR="000D134F" w:rsidRDefault="000D134F" w:rsidP="000D134F">
      <w:pPr>
        <w:rPr>
          <w:lang w:val="es-MX"/>
        </w:rPr>
      </w:pPr>
      <w:r>
        <w:rPr>
          <w:lang w:val="es-MX"/>
        </w:rPr>
        <w:t>4</w:t>
      </w:r>
      <w:r w:rsidRPr="00053866">
        <w:rPr>
          <w:lang w:val="es-MX"/>
        </w:rPr>
        <w:t xml:space="preserve">.- </w:t>
      </w:r>
      <w:r>
        <w:rPr>
          <w:lang w:val="es-MX"/>
        </w:rPr>
        <w:t>Los Sesiones a importar son</w:t>
      </w:r>
      <w:r w:rsidRPr="00053866">
        <w:rPr>
          <w:lang w:val="es-MX"/>
        </w:rPr>
        <w:t>:</w:t>
      </w:r>
      <w:r w:rsidRPr="005C18CE">
        <w:rPr>
          <w:lang w:val="es-MX"/>
        </w:rPr>
        <w:t xml:space="preserve"> </w:t>
      </w:r>
    </w:p>
    <w:p w:rsidR="000D134F" w:rsidRDefault="000D134F" w:rsidP="000D134F">
      <w:pPr>
        <w:rPr>
          <w:lang w:val="es-MX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4837"/>
        <w:gridCol w:w="3772"/>
      </w:tblGrid>
      <w:tr w:rsidR="000D134F" w:rsidRPr="000C0B61" w:rsidTr="006B7354">
        <w:trPr>
          <w:trHeight w:val="207"/>
          <w:jc w:val="center"/>
        </w:trPr>
        <w:tc>
          <w:tcPr>
            <w:tcW w:w="1802" w:type="dxa"/>
            <w:tcBorders>
              <w:bottom w:val="single" w:sz="4" w:space="0" w:color="auto"/>
              <w:right w:val="single" w:sz="4" w:space="0" w:color="auto"/>
            </w:tcBorders>
          </w:tcPr>
          <w:p w:rsidR="000D134F" w:rsidRPr="000C0B61" w:rsidRDefault="000D134F" w:rsidP="006B7354">
            <w:pPr>
              <w:pStyle w:val="SDNormalText"/>
              <w:contextualSpacing/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r w:rsidRPr="000C0B61"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F</w:t>
            </w:r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older</w:t>
            </w:r>
          </w:p>
        </w:tc>
        <w:tc>
          <w:tcPr>
            <w:tcW w:w="48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5C18CE" w:rsidRDefault="000D134F" w:rsidP="006B7354">
            <w:pPr>
              <w:rPr>
                <w:rFonts w:ascii="Tahoma" w:hAnsi="Tahoma" w:cs="Tahoma"/>
                <w:b/>
                <w:bCs/>
                <w:color w:val="80808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Sessions</w:t>
            </w:r>
            <w:proofErr w:type="spellEnd"/>
          </w:p>
        </w:tc>
        <w:tc>
          <w:tcPr>
            <w:tcW w:w="3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Default="000D134F" w:rsidP="006B7354">
            <w:pP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Integration</w:t>
            </w:r>
            <w:proofErr w:type="spellEnd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Service</w:t>
            </w:r>
            <w:proofErr w:type="spellEnd"/>
          </w:p>
        </w:tc>
      </w:tr>
      <w:tr w:rsidR="000D134F" w:rsidRPr="00426C6A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532D0A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SES_Heb_AjusteDeCompraDetallista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0D134F" w:rsidRPr="008F2A52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532D0A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SES_Heb_Analisis_Diario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0D134F" w:rsidRPr="008F2A52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532D0A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SES_Heb_DesctoNoDevolucion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0D134F" w:rsidRPr="008F2A52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532D0A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SES_Heb_IngresosComerciales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0D134F" w:rsidRPr="008F2A52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532D0A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SES_Heb_TempDevoluciones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0D134F" w:rsidRPr="008F2A52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532D0A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SES_Heb_TempMerma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0D134F" w:rsidRPr="008F2A52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532D0A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>
              <w:rPr>
                <w:rFonts w:ascii="Tahoma" w:hAnsi="Tahoma" w:cs="Tahoma"/>
                <w:b/>
                <w:bCs/>
                <w:color w:val="808080"/>
              </w:rPr>
              <w:t>SES_Heb_TempMerma2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0D134F" w:rsidRPr="008F2A52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532D0A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>
              <w:rPr>
                <w:rFonts w:ascii="Tahoma" w:hAnsi="Tahoma" w:cs="Tahoma"/>
                <w:b/>
                <w:bCs/>
                <w:color w:val="808080"/>
              </w:rPr>
              <w:t>SES_Heb_TempMerma3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0D134F" w:rsidRPr="008F2A52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532D0A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SES_Heb_TempRebajas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0D134F" w:rsidRPr="008F2A52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532D0A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SES_Heb_TempRebIncPermanentes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0D134F" w:rsidRPr="008F2A52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532D0A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SES_Heb_TransferenciaD_Diario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4F" w:rsidRPr="008F2A52" w:rsidRDefault="000D134F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</w:tbl>
    <w:p w:rsidR="00773E20" w:rsidRDefault="00773E20" w:rsidP="002329FC">
      <w:pPr>
        <w:jc w:val="left"/>
        <w:rPr>
          <w:lang w:val="es-MX"/>
        </w:rPr>
      </w:pPr>
    </w:p>
    <w:p w:rsidR="001448A8" w:rsidRDefault="001448A8" w:rsidP="00A065C7">
      <w:pPr>
        <w:jc w:val="left"/>
        <w:rPr>
          <w:rFonts w:ascii="Calibri" w:hAnsi="Calibri" w:cs="Arial"/>
          <w:b/>
        </w:rPr>
      </w:pPr>
    </w:p>
    <w:p w:rsidR="004E770F" w:rsidRPr="00CB22C0" w:rsidRDefault="004E770F" w:rsidP="004E770F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SWAP</w:t>
      </w:r>
      <w:r w:rsidRPr="00CB22C0">
        <w:rPr>
          <w:b/>
          <w:color w:val="FFFFFF" w:themeColor="background1"/>
          <w:sz w:val="24"/>
          <w:szCs w:val="24"/>
          <w:lang w:val="es-MX"/>
        </w:rPr>
        <w:t>:</w:t>
      </w:r>
    </w:p>
    <w:p w:rsidR="004E770F" w:rsidRDefault="004E770F" w:rsidP="004E770F">
      <w:pPr>
        <w:jc w:val="left"/>
        <w:rPr>
          <w:sz w:val="16"/>
          <w:szCs w:val="18"/>
          <w:lang w:val="es-MX"/>
        </w:rPr>
      </w:pPr>
    </w:p>
    <w:p w:rsidR="00F12ACA" w:rsidRDefault="000D134F" w:rsidP="00E754EE">
      <w:pPr>
        <w:jc w:val="left"/>
        <w:rPr>
          <w:rFonts w:ascii="Calibri" w:hAnsi="Calibri" w:cs="Arial"/>
          <w:b/>
        </w:rPr>
      </w:pPr>
      <w:r>
        <w:rPr>
          <w:lang w:val="es-MX"/>
        </w:rPr>
        <w:t>N/A</w:t>
      </w:r>
    </w:p>
    <w:sectPr w:rsidR="00F12ACA" w:rsidSect="00DA1DF9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2240" w:h="15840" w:code="1"/>
      <w:pgMar w:top="1276" w:right="907" w:bottom="1134" w:left="1138" w:header="720" w:footer="82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36D" w:rsidRDefault="0006136D">
      <w:r>
        <w:separator/>
      </w:r>
    </w:p>
  </w:endnote>
  <w:endnote w:type="continuationSeparator" w:id="0">
    <w:p w:rsidR="0006136D" w:rsidRDefault="00061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36D" w:rsidRDefault="0006136D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-445770</wp:posOffset>
              </wp:positionH>
              <wp:positionV relativeFrom="paragraph">
                <wp:posOffset>135255</wp:posOffset>
              </wp:positionV>
              <wp:extent cx="365760" cy="457200"/>
              <wp:effectExtent l="0" t="0" r="0" b="0"/>
              <wp:wrapNone/>
              <wp:docPr id="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136D" w:rsidRDefault="0006136D">
                          <w:pPr>
                            <w:rPr>
                              <w:color w:val="808080"/>
                              <w:lang w:val="es-MX"/>
                            </w:rPr>
                          </w:pPr>
                          <w:r>
                            <w:rPr>
                              <w:color w:val="808080"/>
                              <w:lang w:val="es-MX"/>
                            </w:rPr>
                            <w:t>M001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5.1pt;margin-top:10.65pt;width:28.8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" o:allowincell="f" stroked="f">
              <v:textbox style="layout-flow:vertical;mso-layout-flow-alt:bottom-to-top">
                <w:txbxContent>
                  <w:p w:rsidR="0006136D" w:rsidRDefault="0006136D">
                    <w:pPr>
                      <w:rPr>
                        <w:color w:val="808080"/>
                        <w:lang w:val="es-MX"/>
                      </w:rPr>
                    </w:pPr>
                    <w:r>
                      <w:rPr>
                        <w:color w:val="808080"/>
                        <w:lang w:val="es-MX"/>
                      </w:rPr>
                      <w:t>M001</w:t>
                    </w:r>
                  </w:p>
                </w:txbxContent>
              </v:textbox>
            </v:shape>
          </w:pict>
        </mc:Fallback>
      </mc:AlternateContent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8"/>
      <w:gridCol w:w="1458"/>
      <w:gridCol w:w="1458"/>
      <w:gridCol w:w="1458"/>
      <w:gridCol w:w="1458"/>
      <w:gridCol w:w="1458"/>
      <w:gridCol w:w="1458"/>
    </w:tblGrid>
    <w:tr w:rsidR="0006136D" w:rsidTr="00DA1DF9">
      <w:trPr>
        <w:jc w:val="center"/>
      </w:trPr>
      <w:tc>
        <w:tcPr>
          <w:tcW w:w="1458" w:type="dxa"/>
          <w:shd w:val="pct25" w:color="auto" w:fill="auto"/>
          <w:vAlign w:val="center"/>
        </w:tcPr>
        <w:p w:rsidR="0006136D" w:rsidRDefault="0006136D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Elaboró</w:t>
          </w:r>
        </w:p>
      </w:tc>
      <w:tc>
        <w:tcPr>
          <w:tcW w:w="1458" w:type="dxa"/>
          <w:shd w:val="pct25" w:color="auto" w:fill="auto"/>
          <w:vAlign w:val="center"/>
        </w:tcPr>
        <w:p w:rsidR="0006136D" w:rsidRDefault="0006136D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Revisó</w:t>
          </w:r>
        </w:p>
      </w:tc>
      <w:tc>
        <w:tcPr>
          <w:tcW w:w="1458" w:type="dxa"/>
          <w:shd w:val="pct25" w:color="auto" w:fill="auto"/>
          <w:vAlign w:val="center"/>
        </w:tcPr>
        <w:p w:rsidR="0006136D" w:rsidRDefault="0006136D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Autorizó</w:t>
          </w:r>
        </w:p>
      </w:tc>
      <w:tc>
        <w:tcPr>
          <w:tcW w:w="1458" w:type="dxa"/>
          <w:shd w:val="pct25" w:color="auto" w:fill="auto"/>
          <w:vAlign w:val="center"/>
        </w:tcPr>
        <w:p w:rsidR="0006136D" w:rsidRDefault="0006136D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Fecha</w:t>
          </w:r>
        </w:p>
      </w:tc>
      <w:tc>
        <w:tcPr>
          <w:tcW w:w="1458" w:type="dxa"/>
          <w:shd w:val="pct25" w:color="auto" w:fill="auto"/>
          <w:vAlign w:val="center"/>
        </w:tcPr>
        <w:p w:rsidR="0006136D" w:rsidRDefault="0006136D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Vigencia</w:t>
          </w:r>
        </w:p>
      </w:tc>
      <w:tc>
        <w:tcPr>
          <w:tcW w:w="1458" w:type="dxa"/>
          <w:shd w:val="pct25" w:color="auto" w:fill="FFFFFF"/>
          <w:vAlign w:val="center"/>
        </w:tcPr>
        <w:p w:rsidR="0006136D" w:rsidRDefault="0006136D" w:rsidP="00DA1DF9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Versión</w:t>
          </w:r>
        </w:p>
      </w:tc>
      <w:tc>
        <w:tcPr>
          <w:tcW w:w="1458" w:type="dxa"/>
          <w:shd w:val="pct25" w:color="auto" w:fill="FFFFFF"/>
          <w:vAlign w:val="center"/>
        </w:tcPr>
        <w:p w:rsidR="0006136D" w:rsidRDefault="0006136D" w:rsidP="00DA1DF9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Página</w:t>
          </w:r>
        </w:p>
      </w:tc>
    </w:tr>
    <w:tr w:rsidR="0006136D" w:rsidTr="00DA1DF9">
      <w:trPr>
        <w:jc w:val="center"/>
      </w:trPr>
      <w:tc>
        <w:tcPr>
          <w:tcW w:w="1458" w:type="dxa"/>
          <w:vAlign w:val="center"/>
        </w:tcPr>
        <w:p w:rsidR="0006136D" w:rsidRDefault="0006136D" w:rsidP="00DA1DF9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Fonts w:ascii="Verdana" w:hAnsi="Verdana"/>
              <w:sz w:val="14"/>
              <w:lang w:val="es-MX"/>
            </w:rPr>
            <w:t xml:space="preserve">Roberto </w:t>
          </w:r>
          <w:proofErr w:type="spellStart"/>
          <w:r>
            <w:rPr>
              <w:rFonts w:ascii="Verdana" w:hAnsi="Verdana"/>
              <w:sz w:val="14"/>
              <w:lang w:val="es-MX"/>
            </w:rPr>
            <w:t>Medellin</w:t>
          </w:r>
          <w:proofErr w:type="spellEnd"/>
        </w:p>
      </w:tc>
      <w:tc>
        <w:tcPr>
          <w:tcW w:w="1458" w:type="dxa"/>
          <w:vAlign w:val="center"/>
        </w:tcPr>
        <w:p w:rsidR="0006136D" w:rsidRDefault="0006136D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06136D" w:rsidRDefault="0006136D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06136D" w:rsidRDefault="0006136D" w:rsidP="006C5422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sz w:val="16"/>
              <w:lang w:val="es-MX"/>
            </w:rPr>
            <w:t>1-01-2014</w:t>
          </w:r>
        </w:p>
      </w:tc>
      <w:tc>
        <w:tcPr>
          <w:tcW w:w="1458" w:type="dxa"/>
          <w:vAlign w:val="center"/>
        </w:tcPr>
        <w:p w:rsidR="0006136D" w:rsidRDefault="0006136D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06136D" w:rsidRDefault="0006136D" w:rsidP="00DA1DF9">
          <w:pPr>
            <w:jc w:val="center"/>
            <w:rPr>
              <w:rFonts w:ascii="Verdana" w:hAnsi="Verdana"/>
              <w:sz w:val="14"/>
              <w:lang w:val="es-MX"/>
            </w:rPr>
          </w:pPr>
        </w:p>
      </w:tc>
      <w:tc>
        <w:tcPr>
          <w:tcW w:w="1458" w:type="dxa"/>
          <w:vAlign w:val="center"/>
        </w:tcPr>
        <w:p w:rsidR="0006136D" w:rsidRDefault="0006136D" w:rsidP="00DA1DF9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D134F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06136D" w:rsidRDefault="0006136D">
    <w:pPr>
      <w:rPr>
        <w:rFonts w:ascii="Verdana" w:hAnsi="Verdana"/>
        <w:sz w:val="12"/>
        <w:lang w:val="es-MX"/>
      </w:rPr>
    </w:pPr>
    <w:r>
      <w:rPr>
        <w:rFonts w:ascii="Verdana" w:hAnsi="Verdana"/>
        <w:sz w:val="12"/>
        <w:lang w:val="es-MX"/>
      </w:rPr>
      <w:t>Este documento es propiedad de Supermercados Internacionales H.E.B. S.A. de C.V., y contiene información de uso interno, considérese como herramienta de trabajo. Queda prohibida su reproducción total o parcial por cualquier medio, haciéndose responsable el infractor de acatar las sanciones correspondientes por el Código Penal y la Ley Federal de Derechos de Autor.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36D" w:rsidRDefault="0006136D">
    <w:pPr>
      <w:rPr>
        <w:b/>
      </w:rPr>
    </w:pPr>
  </w:p>
  <w:p w:rsidR="0006136D" w:rsidRDefault="0006136D">
    <w:pPr>
      <w:jc w:val="center"/>
      <w:rPr>
        <w:rFonts w:ascii="Verdana" w:hAnsi="Verdana"/>
        <w:sz w:val="14"/>
        <w:lang w:val="es-MX"/>
      </w:rPr>
    </w:pP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1418"/>
      <w:gridCol w:w="1418"/>
      <w:gridCol w:w="1275"/>
      <w:gridCol w:w="1275"/>
      <w:gridCol w:w="1134"/>
      <w:gridCol w:w="2268"/>
    </w:tblGrid>
    <w:tr w:rsidR="0006136D">
      <w:tc>
        <w:tcPr>
          <w:tcW w:w="1418" w:type="dxa"/>
          <w:tcBorders>
            <w:bottom w:val="nil"/>
            <w:right w:val="single" w:sz="4" w:space="0" w:color="auto"/>
          </w:tcBorders>
          <w:shd w:val="pct25" w:color="auto" w:fill="FFFFFF"/>
        </w:tcPr>
        <w:p w:rsidR="0006136D" w:rsidRDefault="0006136D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noProof/>
              <w:sz w:val="1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column">
                      <wp:posOffset>-445770</wp:posOffset>
                    </wp:positionH>
                    <wp:positionV relativeFrom="paragraph">
                      <wp:posOffset>1270</wp:posOffset>
                    </wp:positionV>
                    <wp:extent cx="365760" cy="457200"/>
                    <wp:effectExtent l="0" t="0" r="0" b="0"/>
                    <wp:wrapNone/>
                    <wp:docPr id="59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576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136D" w:rsidRDefault="0006136D">
                                <w:pPr>
                                  <w:rPr>
                                    <w:color w:val="808080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808080"/>
                                    <w:lang w:val="es-MX"/>
                                  </w:rPr>
                                  <w:t>M001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style="position:absolute;left:0;text-align:left;margin-left:-35.1pt;margin-top:.1pt;width:28.8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" o:allowincell="f" stroked="f">
                    <v:textbox style="layout-flow:vertical;mso-layout-flow-alt:bottom-to-top">
                      <w:txbxContent>
                        <w:p w:rsidR="0006136D" w:rsidRDefault="0006136D">
                          <w:pPr>
                            <w:rPr>
                              <w:color w:val="808080"/>
                              <w:lang w:val="es-MX"/>
                            </w:rPr>
                          </w:pPr>
                          <w:r>
                            <w:rPr>
                              <w:color w:val="808080"/>
                              <w:lang w:val="es-MX"/>
                            </w:rPr>
                            <w:t>M001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Verdana" w:hAnsi="Verdana"/>
              <w:b/>
              <w:color w:val="000000"/>
              <w:sz w:val="14"/>
              <w:lang w:val="es-MX"/>
            </w:rPr>
            <w:t>Elaboró</w:t>
          </w:r>
        </w:p>
      </w:tc>
      <w:tc>
        <w:tcPr>
          <w:tcW w:w="1418" w:type="dxa"/>
          <w:tcBorders>
            <w:left w:val="nil"/>
            <w:bottom w:val="nil"/>
            <w:right w:val="single" w:sz="4" w:space="0" w:color="auto"/>
          </w:tcBorders>
          <w:shd w:val="pct25" w:color="auto" w:fill="FFFFFF"/>
        </w:tcPr>
        <w:p w:rsidR="0006136D" w:rsidRDefault="0006136D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Revisó</w:t>
          </w:r>
        </w:p>
      </w:tc>
      <w:tc>
        <w:tcPr>
          <w:tcW w:w="1418" w:type="dxa"/>
          <w:tcBorders>
            <w:left w:val="nil"/>
            <w:bottom w:val="nil"/>
            <w:right w:val="single" w:sz="4" w:space="0" w:color="auto"/>
          </w:tcBorders>
          <w:shd w:val="pct25" w:color="auto" w:fill="FFFFFF"/>
        </w:tcPr>
        <w:p w:rsidR="0006136D" w:rsidRDefault="0006136D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Autorizó</w:t>
          </w:r>
        </w:p>
      </w:tc>
      <w:tc>
        <w:tcPr>
          <w:tcW w:w="1275" w:type="dxa"/>
          <w:tcBorders>
            <w:left w:val="nil"/>
            <w:bottom w:val="nil"/>
            <w:right w:val="nil"/>
          </w:tcBorders>
          <w:shd w:val="pct25" w:color="auto" w:fill="FFFFFF"/>
        </w:tcPr>
        <w:p w:rsidR="0006136D" w:rsidRDefault="0006136D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Fecha</w:t>
          </w:r>
        </w:p>
      </w:tc>
      <w:tc>
        <w:tcPr>
          <w:tcW w:w="1275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shd w:val="pct25" w:color="auto" w:fill="FFFFFF"/>
        </w:tcPr>
        <w:p w:rsidR="0006136D" w:rsidRDefault="0006136D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Vigencia</w:t>
          </w:r>
        </w:p>
      </w:tc>
      <w:tc>
        <w:tcPr>
          <w:tcW w:w="1134" w:type="dxa"/>
          <w:tcBorders>
            <w:left w:val="nil"/>
            <w:bottom w:val="single" w:sz="4" w:space="0" w:color="auto"/>
            <w:right w:val="nil"/>
          </w:tcBorders>
          <w:shd w:val="pct25" w:color="auto" w:fill="FFFFFF"/>
        </w:tcPr>
        <w:p w:rsidR="0006136D" w:rsidRDefault="0006136D">
          <w:pPr>
            <w:jc w:val="right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Influencia</w:t>
          </w:r>
        </w:p>
      </w:tc>
      <w:tc>
        <w:tcPr>
          <w:tcW w:w="2268" w:type="dxa"/>
          <w:tcBorders>
            <w:left w:val="nil"/>
            <w:bottom w:val="single" w:sz="4" w:space="0" w:color="auto"/>
          </w:tcBorders>
          <w:shd w:val="pct25" w:color="auto" w:fill="FFFFFF"/>
        </w:tcPr>
        <w:p w:rsidR="0006136D" w:rsidRDefault="0006136D">
          <w:pPr>
            <w:rPr>
              <w:rFonts w:ascii="Verdana" w:hAnsi="Verdana"/>
              <w:color w:val="000000"/>
              <w:sz w:val="14"/>
              <w:lang w:val="es-MX"/>
            </w:rPr>
          </w:pPr>
        </w:p>
      </w:tc>
    </w:tr>
    <w:tr w:rsidR="0006136D">
      <w:tc>
        <w:tcPr>
          <w:tcW w:w="1418" w:type="dxa"/>
          <w:tcBorders>
            <w:top w:val="nil"/>
            <w:bottom w:val="nil"/>
            <w:right w:val="single" w:sz="4" w:space="0" w:color="auto"/>
          </w:tcBorders>
        </w:tcPr>
        <w:p w:rsidR="0006136D" w:rsidRDefault="0006136D">
          <w:pPr>
            <w:jc w:val="center"/>
            <w:rPr>
              <w:rFonts w:ascii="Verdana" w:hAnsi="Verdana"/>
              <w:sz w:val="14"/>
              <w:lang w:val="es-MX"/>
            </w:rPr>
          </w:pPr>
          <w:smartTag w:uri="urn:schemas-microsoft-com:office:smarttags" w:element="PersonName">
            <w:r>
              <w:rPr>
                <w:rFonts w:ascii="Verdana" w:hAnsi="Verdana"/>
                <w:sz w:val="14"/>
                <w:lang w:val="es-MX"/>
              </w:rPr>
              <w:t>Arturo Moreno</w:t>
            </w:r>
          </w:smartTag>
        </w:p>
      </w:tc>
      <w:tc>
        <w:tcPr>
          <w:tcW w:w="141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06136D" w:rsidRDefault="0006136D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06136D" w:rsidRDefault="0006136D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nil"/>
            <w:bottom w:val="nil"/>
            <w:right w:val="nil"/>
          </w:tcBorders>
        </w:tcPr>
        <w:p w:rsidR="0006136D" w:rsidRDefault="0006136D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Fonts w:ascii="Verdana" w:hAnsi="Verdana"/>
              <w:sz w:val="14"/>
              <w:lang w:val="es-MX"/>
            </w:rPr>
            <w:t>08/SEP/06</w:t>
          </w:r>
        </w:p>
      </w:tc>
      <w:tc>
        <w:tcPr>
          <w:tcW w:w="1275" w:type="dxa"/>
          <w:tcBorders>
            <w:top w:val="nil"/>
            <w:left w:val="single" w:sz="6" w:space="0" w:color="auto"/>
            <w:bottom w:val="nil"/>
            <w:right w:val="single" w:sz="6" w:space="0" w:color="auto"/>
          </w:tcBorders>
        </w:tcPr>
        <w:p w:rsidR="0006136D" w:rsidRDefault="0006136D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134" w:type="dxa"/>
          <w:tcBorders>
            <w:top w:val="nil"/>
            <w:left w:val="nil"/>
            <w:bottom w:val="nil"/>
          </w:tcBorders>
        </w:tcPr>
        <w:p w:rsidR="0006136D" w:rsidRDefault="0006136D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Página</w:t>
          </w:r>
        </w:p>
      </w:tc>
      <w:tc>
        <w:tcPr>
          <w:tcW w:w="2268" w:type="dxa"/>
          <w:tcBorders>
            <w:top w:val="nil"/>
            <w:bottom w:val="nil"/>
          </w:tcBorders>
        </w:tcPr>
        <w:p w:rsidR="0006136D" w:rsidRDefault="0006136D">
          <w:pPr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No.</w:t>
          </w:r>
        </w:p>
      </w:tc>
    </w:tr>
    <w:tr w:rsidR="0006136D">
      <w:tc>
        <w:tcPr>
          <w:tcW w:w="1418" w:type="dxa"/>
          <w:tcBorders>
            <w:top w:val="nil"/>
            <w:right w:val="single" w:sz="4" w:space="0" w:color="auto"/>
          </w:tcBorders>
        </w:tcPr>
        <w:p w:rsidR="0006136D" w:rsidRDefault="0006136D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right w:val="single" w:sz="4" w:space="0" w:color="auto"/>
          </w:tcBorders>
        </w:tcPr>
        <w:p w:rsidR="0006136D" w:rsidRDefault="0006136D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right w:val="single" w:sz="4" w:space="0" w:color="auto"/>
          </w:tcBorders>
        </w:tcPr>
        <w:p w:rsidR="0006136D" w:rsidRDefault="0006136D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nil"/>
            <w:right w:val="nil"/>
          </w:tcBorders>
        </w:tcPr>
        <w:p w:rsidR="0006136D" w:rsidRDefault="0006136D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36D" w:rsidRDefault="0006136D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134" w:type="dxa"/>
          <w:tcBorders>
            <w:top w:val="nil"/>
            <w:left w:val="nil"/>
          </w:tcBorders>
        </w:tcPr>
        <w:p w:rsidR="0006136D" w:rsidRDefault="0006136D">
          <w:pPr>
            <w:jc w:val="center"/>
            <w:rPr>
              <w:rFonts w:ascii="Verdana" w:hAnsi="Verdana"/>
              <w:sz w:val="14"/>
              <w:lang w:val="es-MX"/>
            </w:rPr>
          </w:pPr>
          <w:bookmarkStart w:id="1" w:name="_Toc446820033"/>
          <w:bookmarkStart w:id="2" w:name="_Toc446820301"/>
          <w:bookmarkStart w:id="3" w:name="_Toc446821946"/>
          <w:r>
            <w:rPr>
              <w:rStyle w:val="Nmerodepgina"/>
            </w:rPr>
            <w:t>1</w:t>
          </w:r>
        </w:p>
      </w:tc>
      <w:tc>
        <w:tcPr>
          <w:tcW w:w="2268" w:type="dxa"/>
          <w:tcBorders>
            <w:top w:val="nil"/>
          </w:tcBorders>
        </w:tcPr>
        <w:p w:rsidR="0006136D" w:rsidRDefault="0006136D">
          <w:pPr>
            <w:jc w:val="right"/>
            <w:rPr>
              <w:rFonts w:ascii="Verdana" w:hAnsi="Verdana"/>
              <w:sz w:val="14"/>
              <w:lang w:val="es-MX"/>
            </w:rPr>
          </w:pPr>
        </w:p>
      </w:tc>
    </w:tr>
  </w:tbl>
  <w:p w:rsidR="0006136D" w:rsidRDefault="0006136D">
    <w:pPr>
      <w:rPr>
        <w:rFonts w:ascii="Verdana" w:hAnsi="Verdana"/>
        <w:sz w:val="12"/>
        <w:lang w:val="es-MX"/>
      </w:rPr>
    </w:pPr>
    <w:r>
      <w:rPr>
        <w:rFonts w:ascii="Verdana" w:hAnsi="Verdana"/>
        <w:sz w:val="12"/>
        <w:lang w:val="es-MX"/>
      </w:rPr>
      <w:t>Este documento es propiedad de Supermercados Internacionales H.E.B. S.A. de C.V. y contiene información de uso interno, considérese como herramienta de trabajo.  queda prohibida su reproducción total o parcial por cualquier medio, haciéndose responsable el infractor de acatar las sanciones correspondientes por el Código Penal y la Ley Federal de Derechos de Autor.</w:t>
    </w:r>
    <w:bookmarkStart w:id="4" w:name="_Toc446822387"/>
    <w:bookmarkEnd w:id="1"/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36D" w:rsidRDefault="0006136D">
      <w:r>
        <w:separator/>
      </w:r>
    </w:p>
  </w:footnote>
  <w:footnote w:type="continuationSeparator" w:id="0">
    <w:p w:rsidR="0006136D" w:rsidRDefault="00061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36D" w:rsidRDefault="0006136D">
    <w:pPr>
      <w:rPr>
        <w:lang w:val="es-MX"/>
      </w:rPr>
    </w:pPr>
    <w:r>
      <w:rPr>
        <w:noProof/>
        <w:lang w:val="es-ES" w:eastAsia="es-ES"/>
      </w:rPr>
      <w:drawing>
        <wp:anchor distT="0" distB="0" distL="114300" distR="114300" simplePos="0" relativeHeight="251663360" behindDoc="0" locked="0" layoutInCell="0" allowOverlap="1">
          <wp:simplePos x="0" y="0"/>
          <wp:positionH relativeFrom="column">
            <wp:posOffset>5497830</wp:posOffset>
          </wp:positionH>
          <wp:positionV relativeFrom="paragraph">
            <wp:posOffset>0</wp:posOffset>
          </wp:positionV>
          <wp:extent cx="1005840" cy="269240"/>
          <wp:effectExtent l="19050" t="0" r="3810" b="0"/>
          <wp:wrapTopAndBottom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269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53120" behindDoc="0" locked="0" layoutInCell="0" allowOverlap="1">
              <wp:simplePos x="0" y="0"/>
              <wp:positionH relativeFrom="column">
                <wp:posOffset>11430</wp:posOffset>
              </wp:positionH>
              <wp:positionV relativeFrom="paragraph">
                <wp:posOffset>281304</wp:posOffset>
              </wp:positionV>
              <wp:extent cx="6492240" cy="0"/>
              <wp:effectExtent l="0" t="0" r="22860" b="19050"/>
              <wp:wrapNone/>
              <wp:docPr id="6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00B88A" id="Line 1" o:spid="_x0000_s1026" style="position:absolute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9pt,22.15pt" to="512.1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" o:allowincell="f" strokecolor="#969696" strokeweight="1.5pt"/>
          </w:pict>
        </mc:Fallback>
      </mc:AlternateContent>
    </w:r>
    <w:r>
      <w:rPr>
        <w:lang w:val="es-MX"/>
      </w:rPr>
      <w:t>Sistema Certificación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36D" w:rsidRPr="00DB6BBE" w:rsidRDefault="0006136D" w:rsidP="00DB6BBE">
    <w:pPr>
      <w:rPr>
        <w:rFonts w:cs="Arial"/>
        <w:sz w:val="24"/>
        <w:szCs w:val="24"/>
        <w:lang w:val="es-ES"/>
      </w:rPr>
    </w:pPr>
    <w:r>
      <w:rPr>
        <w:rFonts w:cs="Arial"/>
        <w:noProof/>
        <w:sz w:val="24"/>
        <w:szCs w:val="24"/>
        <w:lang w:val="es-ES" w:eastAsia="es-ES"/>
      </w:rPr>
      <mc:AlternateContent>
        <mc:Choice Requires="wps">
          <w:drawing>
            <wp:anchor distT="4294967295" distB="4294967295" distL="114300" distR="114300" simplePos="0" relativeHeight="251661312" behindDoc="0" locked="0" layoutInCell="0" allowOverlap="1">
              <wp:simplePos x="0" y="0"/>
              <wp:positionH relativeFrom="column">
                <wp:posOffset>8890</wp:posOffset>
              </wp:positionH>
              <wp:positionV relativeFrom="paragraph">
                <wp:posOffset>274319</wp:posOffset>
              </wp:positionV>
              <wp:extent cx="6492240" cy="0"/>
              <wp:effectExtent l="0" t="0" r="22860" b="19050"/>
              <wp:wrapNone/>
              <wp:docPr id="60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B91D7" id="Line 6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pt,21.6pt" to="511.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" o:allowincell="f" strokecolor="#969696" strokeweight="1.5pt"/>
          </w:pict>
        </mc:Fallback>
      </mc:AlternateContent>
    </w:r>
    <w:r>
      <w:rPr>
        <w:rFonts w:cs="Arial"/>
        <w:noProof/>
        <w:sz w:val="24"/>
        <w:szCs w:val="24"/>
        <w:lang w:val="es-ES" w:eastAsia="es-ES"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5495290</wp:posOffset>
          </wp:positionH>
          <wp:positionV relativeFrom="paragraph">
            <wp:posOffset>0</wp:posOffset>
          </wp:positionV>
          <wp:extent cx="1005840" cy="269240"/>
          <wp:effectExtent l="19050" t="0" r="381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269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6BBE">
      <w:rPr>
        <w:rFonts w:cs="Arial"/>
        <w:sz w:val="24"/>
        <w:szCs w:val="24"/>
        <w:lang w:val="es-ES"/>
      </w:rPr>
      <w:t>Instalación de Cliente de Control-M/Enterprise Manager</w:t>
    </w:r>
    <w:r>
      <w:rPr>
        <w:rFonts w:cs="Arial"/>
        <w:sz w:val="24"/>
        <w:szCs w:val="24"/>
        <w:lang w:val="es-ES"/>
      </w:rPr>
      <w:t>, Vers. 6.4.01</w:t>
    </w:r>
  </w:p>
  <w:p w:rsidR="0006136D" w:rsidRPr="00EB7DDC" w:rsidRDefault="0006136D" w:rsidP="00EB7DDC">
    <w:pPr>
      <w:jc w:val="center"/>
      <w:rPr>
        <w:rFonts w:ascii="Bookman Old Style" w:hAnsi="Bookman Old Style"/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E2737"/>
    <w:multiLevelType w:val="multilevel"/>
    <w:tmpl w:val="4894E3F4"/>
    <w:lvl w:ilvl="0">
      <w:numFmt w:val="decimal"/>
      <w:pStyle w:val="TituloI"/>
      <w:lvlText w:val="%1."/>
      <w:lvlJc w:val="left"/>
      <w:pPr>
        <w:tabs>
          <w:tab w:val="num" w:pos="864"/>
        </w:tabs>
        <w:ind w:left="864" w:hanging="864"/>
      </w:p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864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2CA60946"/>
    <w:multiLevelType w:val="hybridMultilevel"/>
    <w:tmpl w:val="1C6CC8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33AA"/>
    <w:multiLevelType w:val="hybridMultilevel"/>
    <w:tmpl w:val="7FF8D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A3D02"/>
    <w:multiLevelType w:val="hybridMultilevel"/>
    <w:tmpl w:val="E9A4F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F75F7"/>
    <w:multiLevelType w:val="hybridMultilevel"/>
    <w:tmpl w:val="E9A4F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E197F"/>
    <w:multiLevelType w:val="hybridMultilevel"/>
    <w:tmpl w:val="E9A4F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2094A"/>
    <w:multiLevelType w:val="hybridMultilevel"/>
    <w:tmpl w:val="1C6CC8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864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8193">
      <o:colormenu v:ext="edit" fillcolor="silver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25"/>
    <w:rsid w:val="00001F0E"/>
    <w:rsid w:val="00005420"/>
    <w:rsid w:val="00011A9F"/>
    <w:rsid w:val="000175A5"/>
    <w:rsid w:val="0002318D"/>
    <w:rsid w:val="00033927"/>
    <w:rsid w:val="00035CBF"/>
    <w:rsid w:val="00042950"/>
    <w:rsid w:val="00053866"/>
    <w:rsid w:val="000562DF"/>
    <w:rsid w:val="00060A2F"/>
    <w:rsid w:val="0006136D"/>
    <w:rsid w:val="00062F40"/>
    <w:rsid w:val="00065C23"/>
    <w:rsid w:val="00073C5B"/>
    <w:rsid w:val="00075FF2"/>
    <w:rsid w:val="000909DD"/>
    <w:rsid w:val="000A1E67"/>
    <w:rsid w:val="000A29B3"/>
    <w:rsid w:val="000B4122"/>
    <w:rsid w:val="000B781F"/>
    <w:rsid w:val="000C24E6"/>
    <w:rsid w:val="000C5000"/>
    <w:rsid w:val="000C5D46"/>
    <w:rsid w:val="000D134F"/>
    <w:rsid w:val="000D56F3"/>
    <w:rsid w:val="000E4B5E"/>
    <w:rsid w:val="000F5431"/>
    <w:rsid w:val="000F7252"/>
    <w:rsid w:val="00100B03"/>
    <w:rsid w:val="00101599"/>
    <w:rsid w:val="0010407A"/>
    <w:rsid w:val="00110BBE"/>
    <w:rsid w:val="00120A55"/>
    <w:rsid w:val="00124014"/>
    <w:rsid w:val="00124EF7"/>
    <w:rsid w:val="001268F8"/>
    <w:rsid w:val="001448A8"/>
    <w:rsid w:val="00145309"/>
    <w:rsid w:val="0014676D"/>
    <w:rsid w:val="00164AA0"/>
    <w:rsid w:val="0016595B"/>
    <w:rsid w:val="00171210"/>
    <w:rsid w:val="0017275E"/>
    <w:rsid w:val="00173441"/>
    <w:rsid w:val="00193815"/>
    <w:rsid w:val="00193B0B"/>
    <w:rsid w:val="00196CC8"/>
    <w:rsid w:val="001B1A36"/>
    <w:rsid w:val="001D67A0"/>
    <w:rsid w:val="001E0961"/>
    <w:rsid w:val="001E0AA8"/>
    <w:rsid w:val="0020704B"/>
    <w:rsid w:val="0021163F"/>
    <w:rsid w:val="002150E3"/>
    <w:rsid w:val="0022179C"/>
    <w:rsid w:val="002220B6"/>
    <w:rsid w:val="00222E25"/>
    <w:rsid w:val="0022341E"/>
    <w:rsid w:val="00223BE3"/>
    <w:rsid w:val="00227B74"/>
    <w:rsid w:val="002329FC"/>
    <w:rsid w:val="0023324E"/>
    <w:rsid w:val="002376A1"/>
    <w:rsid w:val="00255B0A"/>
    <w:rsid w:val="002600BC"/>
    <w:rsid w:val="002607FD"/>
    <w:rsid w:val="00260C2E"/>
    <w:rsid w:val="00263660"/>
    <w:rsid w:val="0026540F"/>
    <w:rsid w:val="00271660"/>
    <w:rsid w:val="002726AC"/>
    <w:rsid w:val="002749EF"/>
    <w:rsid w:val="00286B03"/>
    <w:rsid w:val="002877EB"/>
    <w:rsid w:val="002A7293"/>
    <w:rsid w:val="002B1304"/>
    <w:rsid w:val="002C34F3"/>
    <w:rsid w:val="002C57BE"/>
    <w:rsid w:val="002D3B39"/>
    <w:rsid w:val="003120D9"/>
    <w:rsid w:val="00313930"/>
    <w:rsid w:val="00315D11"/>
    <w:rsid w:val="003236B2"/>
    <w:rsid w:val="00333035"/>
    <w:rsid w:val="00341806"/>
    <w:rsid w:val="00343F6A"/>
    <w:rsid w:val="003442C4"/>
    <w:rsid w:val="00370AE2"/>
    <w:rsid w:val="0038094B"/>
    <w:rsid w:val="00380FBB"/>
    <w:rsid w:val="003942F7"/>
    <w:rsid w:val="00396914"/>
    <w:rsid w:val="003A597C"/>
    <w:rsid w:val="003B04B1"/>
    <w:rsid w:val="003B544C"/>
    <w:rsid w:val="003C0234"/>
    <w:rsid w:val="003C1B6B"/>
    <w:rsid w:val="003C750D"/>
    <w:rsid w:val="003C7BF6"/>
    <w:rsid w:val="003D381F"/>
    <w:rsid w:val="003D3EE6"/>
    <w:rsid w:val="003E4795"/>
    <w:rsid w:val="003E4A9C"/>
    <w:rsid w:val="003E744A"/>
    <w:rsid w:val="003F0862"/>
    <w:rsid w:val="003F4224"/>
    <w:rsid w:val="003F507B"/>
    <w:rsid w:val="00402934"/>
    <w:rsid w:val="00404AFB"/>
    <w:rsid w:val="00412BC8"/>
    <w:rsid w:val="00420FB8"/>
    <w:rsid w:val="0042281E"/>
    <w:rsid w:val="0044287E"/>
    <w:rsid w:val="004478A8"/>
    <w:rsid w:val="0044798B"/>
    <w:rsid w:val="00447B5E"/>
    <w:rsid w:val="00460310"/>
    <w:rsid w:val="004801B7"/>
    <w:rsid w:val="004A3C4D"/>
    <w:rsid w:val="004B0023"/>
    <w:rsid w:val="004D59EF"/>
    <w:rsid w:val="004D7262"/>
    <w:rsid w:val="004E05AC"/>
    <w:rsid w:val="004E770F"/>
    <w:rsid w:val="004F66B9"/>
    <w:rsid w:val="004F78F0"/>
    <w:rsid w:val="00510565"/>
    <w:rsid w:val="00515BBE"/>
    <w:rsid w:val="00523B9C"/>
    <w:rsid w:val="00532D0A"/>
    <w:rsid w:val="00543232"/>
    <w:rsid w:val="005440D6"/>
    <w:rsid w:val="005457BE"/>
    <w:rsid w:val="00552683"/>
    <w:rsid w:val="005620A0"/>
    <w:rsid w:val="00573448"/>
    <w:rsid w:val="005809A2"/>
    <w:rsid w:val="0058162C"/>
    <w:rsid w:val="00581C15"/>
    <w:rsid w:val="00584CCB"/>
    <w:rsid w:val="00590310"/>
    <w:rsid w:val="005905C6"/>
    <w:rsid w:val="005A5D8F"/>
    <w:rsid w:val="005A67C5"/>
    <w:rsid w:val="005B6245"/>
    <w:rsid w:val="005C6779"/>
    <w:rsid w:val="005D0F13"/>
    <w:rsid w:val="005E143F"/>
    <w:rsid w:val="005E4408"/>
    <w:rsid w:val="005E52D2"/>
    <w:rsid w:val="005F06BB"/>
    <w:rsid w:val="005F2051"/>
    <w:rsid w:val="006009B4"/>
    <w:rsid w:val="00606243"/>
    <w:rsid w:val="00616C07"/>
    <w:rsid w:val="00621C8D"/>
    <w:rsid w:val="00625582"/>
    <w:rsid w:val="0062636C"/>
    <w:rsid w:val="0063543D"/>
    <w:rsid w:val="00641A81"/>
    <w:rsid w:val="006424B4"/>
    <w:rsid w:val="00654D45"/>
    <w:rsid w:val="00675224"/>
    <w:rsid w:val="006858A3"/>
    <w:rsid w:val="00687DF9"/>
    <w:rsid w:val="006A4EFA"/>
    <w:rsid w:val="006C3089"/>
    <w:rsid w:val="006C4C50"/>
    <w:rsid w:val="006C5422"/>
    <w:rsid w:val="006C55A3"/>
    <w:rsid w:val="006D495F"/>
    <w:rsid w:val="006E2906"/>
    <w:rsid w:val="006F1980"/>
    <w:rsid w:val="006F3B1D"/>
    <w:rsid w:val="006F6647"/>
    <w:rsid w:val="006F6920"/>
    <w:rsid w:val="006F7A3D"/>
    <w:rsid w:val="007005E5"/>
    <w:rsid w:val="00702944"/>
    <w:rsid w:val="007076C7"/>
    <w:rsid w:val="00711C2D"/>
    <w:rsid w:val="007175EA"/>
    <w:rsid w:val="0072026D"/>
    <w:rsid w:val="00725A18"/>
    <w:rsid w:val="00727221"/>
    <w:rsid w:val="0073479D"/>
    <w:rsid w:val="00745A34"/>
    <w:rsid w:val="0077385D"/>
    <w:rsid w:val="00773E20"/>
    <w:rsid w:val="00787639"/>
    <w:rsid w:val="007A45F8"/>
    <w:rsid w:val="007B7086"/>
    <w:rsid w:val="007C5015"/>
    <w:rsid w:val="007C64F5"/>
    <w:rsid w:val="007D5AE4"/>
    <w:rsid w:val="007E0E0A"/>
    <w:rsid w:val="007E2179"/>
    <w:rsid w:val="007E2757"/>
    <w:rsid w:val="007E5FFE"/>
    <w:rsid w:val="007E6D29"/>
    <w:rsid w:val="007F4DB3"/>
    <w:rsid w:val="00801067"/>
    <w:rsid w:val="00804B9B"/>
    <w:rsid w:val="008076BD"/>
    <w:rsid w:val="00807CD1"/>
    <w:rsid w:val="0081505D"/>
    <w:rsid w:val="00815922"/>
    <w:rsid w:val="008208A4"/>
    <w:rsid w:val="00821B00"/>
    <w:rsid w:val="00824FE1"/>
    <w:rsid w:val="00832202"/>
    <w:rsid w:val="00837B43"/>
    <w:rsid w:val="008456B2"/>
    <w:rsid w:val="008462B9"/>
    <w:rsid w:val="00847182"/>
    <w:rsid w:val="00854980"/>
    <w:rsid w:val="00857C79"/>
    <w:rsid w:val="008613C0"/>
    <w:rsid w:val="008653E5"/>
    <w:rsid w:val="00871AE5"/>
    <w:rsid w:val="00871BD1"/>
    <w:rsid w:val="00873B17"/>
    <w:rsid w:val="008743D5"/>
    <w:rsid w:val="0088324A"/>
    <w:rsid w:val="00884952"/>
    <w:rsid w:val="00886512"/>
    <w:rsid w:val="008927D9"/>
    <w:rsid w:val="008A23DE"/>
    <w:rsid w:val="008A5AC1"/>
    <w:rsid w:val="008A6ED6"/>
    <w:rsid w:val="008C0C1D"/>
    <w:rsid w:val="008C3F65"/>
    <w:rsid w:val="008C48B5"/>
    <w:rsid w:val="008C51AC"/>
    <w:rsid w:val="008C6A91"/>
    <w:rsid w:val="008C6FA3"/>
    <w:rsid w:val="008D1FB0"/>
    <w:rsid w:val="008D6CFB"/>
    <w:rsid w:val="008F0395"/>
    <w:rsid w:val="008F2A52"/>
    <w:rsid w:val="00910557"/>
    <w:rsid w:val="0091241D"/>
    <w:rsid w:val="009161BD"/>
    <w:rsid w:val="00916DA8"/>
    <w:rsid w:val="00920000"/>
    <w:rsid w:val="00920265"/>
    <w:rsid w:val="00923D44"/>
    <w:rsid w:val="009268B1"/>
    <w:rsid w:val="00927AD7"/>
    <w:rsid w:val="00931306"/>
    <w:rsid w:val="0093465B"/>
    <w:rsid w:val="00935A1A"/>
    <w:rsid w:val="009420B7"/>
    <w:rsid w:val="00952158"/>
    <w:rsid w:val="009727E2"/>
    <w:rsid w:val="0097611F"/>
    <w:rsid w:val="009832A1"/>
    <w:rsid w:val="009833FB"/>
    <w:rsid w:val="00983774"/>
    <w:rsid w:val="0098493B"/>
    <w:rsid w:val="00993E72"/>
    <w:rsid w:val="009A3AA8"/>
    <w:rsid w:val="009B3457"/>
    <w:rsid w:val="009B4065"/>
    <w:rsid w:val="009C0E54"/>
    <w:rsid w:val="009C4D17"/>
    <w:rsid w:val="009C52C3"/>
    <w:rsid w:val="009C7F87"/>
    <w:rsid w:val="009D0137"/>
    <w:rsid w:val="009F0FAC"/>
    <w:rsid w:val="009F12AA"/>
    <w:rsid w:val="00A01D11"/>
    <w:rsid w:val="00A0310F"/>
    <w:rsid w:val="00A03FE5"/>
    <w:rsid w:val="00A0640A"/>
    <w:rsid w:val="00A065C7"/>
    <w:rsid w:val="00A06E2C"/>
    <w:rsid w:val="00A1686C"/>
    <w:rsid w:val="00A36542"/>
    <w:rsid w:val="00A4308A"/>
    <w:rsid w:val="00A47274"/>
    <w:rsid w:val="00A720A6"/>
    <w:rsid w:val="00A77173"/>
    <w:rsid w:val="00A946CB"/>
    <w:rsid w:val="00A96CD5"/>
    <w:rsid w:val="00AA681F"/>
    <w:rsid w:val="00AB232C"/>
    <w:rsid w:val="00AB2CFE"/>
    <w:rsid w:val="00AB52CF"/>
    <w:rsid w:val="00AC4D63"/>
    <w:rsid w:val="00AC74A9"/>
    <w:rsid w:val="00AD02A9"/>
    <w:rsid w:val="00AD10BE"/>
    <w:rsid w:val="00AD428D"/>
    <w:rsid w:val="00AE0482"/>
    <w:rsid w:val="00AE09B4"/>
    <w:rsid w:val="00AE3BD2"/>
    <w:rsid w:val="00AE6579"/>
    <w:rsid w:val="00B02B9B"/>
    <w:rsid w:val="00B118BA"/>
    <w:rsid w:val="00B12667"/>
    <w:rsid w:val="00B14B98"/>
    <w:rsid w:val="00B301A2"/>
    <w:rsid w:val="00B321E4"/>
    <w:rsid w:val="00B33FA7"/>
    <w:rsid w:val="00B3714F"/>
    <w:rsid w:val="00B402DF"/>
    <w:rsid w:val="00B40422"/>
    <w:rsid w:val="00B405E7"/>
    <w:rsid w:val="00B41CBF"/>
    <w:rsid w:val="00B43C04"/>
    <w:rsid w:val="00B5031B"/>
    <w:rsid w:val="00B6249A"/>
    <w:rsid w:val="00B63D61"/>
    <w:rsid w:val="00B715A8"/>
    <w:rsid w:val="00B86455"/>
    <w:rsid w:val="00B93B10"/>
    <w:rsid w:val="00BA0BE3"/>
    <w:rsid w:val="00BA0C5E"/>
    <w:rsid w:val="00BA1BB0"/>
    <w:rsid w:val="00BB30D8"/>
    <w:rsid w:val="00BC32C5"/>
    <w:rsid w:val="00BC6056"/>
    <w:rsid w:val="00BD086F"/>
    <w:rsid w:val="00BD3BE5"/>
    <w:rsid w:val="00BD773D"/>
    <w:rsid w:val="00BE019A"/>
    <w:rsid w:val="00BE61F2"/>
    <w:rsid w:val="00BE6CDB"/>
    <w:rsid w:val="00BF195E"/>
    <w:rsid w:val="00BF36C4"/>
    <w:rsid w:val="00BF7BCF"/>
    <w:rsid w:val="00C01067"/>
    <w:rsid w:val="00C07C00"/>
    <w:rsid w:val="00C1058F"/>
    <w:rsid w:val="00C1297D"/>
    <w:rsid w:val="00C176D3"/>
    <w:rsid w:val="00C2139C"/>
    <w:rsid w:val="00C25A59"/>
    <w:rsid w:val="00C27BB6"/>
    <w:rsid w:val="00C32F81"/>
    <w:rsid w:val="00C33C90"/>
    <w:rsid w:val="00C40908"/>
    <w:rsid w:val="00C43B18"/>
    <w:rsid w:val="00C5075C"/>
    <w:rsid w:val="00C53DFA"/>
    <w:rsid w:val="00C56338"/>
    <w:rsid w:val="00C64786"/>
    <w:rsid w:val="00C6748C"/>
    <w:rsid w:val="00C74B63"/>
    <w:rsid w:val="00C75AA8"/>
    <w:rsid w:val="00C76C11"/>
    <w:rsid w:val="00C812CA"/>
    <w:rsid w:val="00C858AF"/>
    <w:rsid w:val="00C9003D"/>
    <w:rsid w:val="00C92933"/>
    <w:rsid w:val="00C96DA6"/>
    <w:rsid w:val="00CA0377"/>
    <w:rsid w:val="00CA2F85"/>
    <w:rsid w:val="00CA549D"/>
    <w:rsid w:val="00CB4C08"/>
    <w:rsid w:val="00CB6A6C"/>
    <w:rsid w:val="00CB6D6C"/>
    <w:rsid w:val="00CC6C40"/>
    <w:rsid w:val="00CD6D0C"/>
    <w:rsid w:val="00CD72B6"/>
    <w:rsid w:val="00CE49C1"/>
    <w:rsid w:val="00CF35D7"/>
    <w:rsid w:val="00D04D58"/>
    <w:rsid w:val="00D14293"/>
    <w:rsid w:val="00D16509"/>
    <w:rsid w:val="00D20098"/>
    <w:rsid w:val="00D3580E"/>
    <w:rsid w:val="00D37E9C"/>
    <w:rsid w:val="00D43D70"/>
    <w:rsid w:val="00D46A66"/>
    <w:rsid w:val="00D47737"/>
    <w:rsid w:val="00D61229"/>
    <w:rsid w:val="00D64F07"/>
    <w:rsid w:val="00D71EDF"/>
    <w:rsid w:val="00D83D72"/>
    <w:rsid w:val="00D86E1F"/>
    <w:rsid w:val="00D970E3"/>
    <w:rsid w:val="00DA06EB"/>
    <w:rsid w:val="00DA1DF9"/>
    <w:rsid w:val="00DA5C8B"/>
    <w:rsid w:val="00DB1840"/>
    <w:rsid w:val="00DB6BBE"/>
    <w:rsid w:val="00DB77E4"/>
    <w:rsid w:val="00DC7030"/>
    <w:rsid w:val="00DC7644"/>
    <w:rsid w:val="00DD668D"/>
    <w:rsid w:val="00DE3E33"/>
    <w:rsid w:val="00DE3F7E"/>
    <w:rsid w:val="00DE50AB"/>
    <w:rsid w:val="00DF1752"/>
    <w:rsid w:val="00E02071"/>
    <w:rsid w:val="00E04178"/>
    <w:rsid w:val="00E124C8"/>
    <w:rsid w:val="00E52325"/>
    <w:rsid w:val="00E52EA2"/>
    <w:rsid w:val="00E55CBA"/>
    <w:rsid w:val="00E64868"/>
    <w:rsid w:val="00E7201F"/>
    <w:rsid w:val="00E754EE"/>
    <w:rsid w:val="00E75C24"/>
    <w:rsid w:val="00E76206"/>
    <w:rsid w:val="00E76699"/>
    <w:rsid w:val="00E7717E"/>
    <w:rsid w:val="00E95C92"/>
    <w:rsid w:val="00E96125"/>
    <w:rsid w:val="00EA7976"/>
    <w:rsid w:val="00EB3E13"/>
    <w:rsid w:val="00EB7DDC"/>
    <w:rsid w:val="00EC38A4"/>
    <w:rsid w:val="00ED2B94"/>
    <w:rsid w:val="00EF3E7B"/>
    <w:rsid w:val="00EF506B"/>
    <w:rsid w:val="00F01895"/>
    <w:rsid w:val="00F051CB"/>
    <w:rsid w:val="00F0589E"/>
    <w:rsid w:val="00F07597"/>
    <w:rsid w:val="00F07BA3"/>
    <w:rsid w:val="00F1127F"/>
    <w:rsid w:val="00F115D2"/>
    <w:rsid w:val="00F12ACA"/>
    <w:rsid w:val="00F152BF"/>
    <w:rsid w:val="00F3413E"/>
    <w:rsid w:val="00F44E08"/>
    <w:rsid w:val="00F513E5"/>
    <w:rsid w:val="00F52783"/>
    <w:rsid w:val="00F546D8"/>
    <w:rsid w:val="00F5678E"/>
    <w:rsid w:val="00F7055E"/>
    <w:rsid w:val="00F71940"/>
    <w:rsid w:val="00F72E5C"/>
    <w:rsid w:val="00F77427"/>
    <w:rsid w:val="00F776FD"/>
    <w:rsid w:val="00F80646"/>
    <w:rsid w:val="00F82284"/>
    <w:rsid w:val="00F86042"/>
    <w:rsid w:val="00F90DC9"/>
    <w:rsid w:val="00F9203D"/>
    <w:rsid w:val="00F92225"/>
    <w:rsid w:val="00F9697F"/>
    <w:rsid w:val="00FB0D4A"/>
    <w:rsid w:val="00FB562B"/>
    <w:rsid w:val="00FB6DFB"/>
    <w:rsid w:val="00FC0068"/>
    <w:rsid w:val="00FC3253"/>
    <w:rsid w:val="00FC7238"/>
    <w:rsid w:val="00FD3A87"/>
    <w:rsid w:val="00FD3D90"/>
    <w:rsid w:val="00FE2B74"/>
    <w:rsid w:val="00F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8193">
      <o:colormenu v:ext="edit" fillcolor="silver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  <w14:docId w14:val="6A52CDAE"/>
  <w15:docId w15:val="{61E74F5B-D3F5-419E-8F20-6B9B7323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376A1"/>
    <w:pPr>
      <w:jc w:val="both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A720A6"/>
    <w:pPr>
      <w:keepNext/>
      <w:outlineLvl w:val="0"/>
    </w:pPr>
    <w:rPr>
      <w:b/>
      <w:sz w:val="24"/>
      <w:lang w:val="es-MX"/>
    </w:rPr>
  </w:style>
  <w:style w:type="paragraph" w:styleId="Ttulo6">
    <w:name w:val="heading 6"/>
    <w:basedOn w:val="Normal"/>
    <w:next w:val="Normal"/>
    <w:qFormat/>
    <w:rsid w:val="00A720A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8">
    <w:name w:val="heading 8"/>
    <w:basedOn w:val="Normal"/>
    <w:next w:val="Normal"/>
    <w:qFormat/>
    <w:rsid w:val="00A720A6"/>
    <w:pPr>
      <w:keepNext/>
      <w:outlineLvl w:val="7"/>
    </w:pPr>
    <w:rPr>
      <w:rFonts w:ascii="Times New Roman" w:hAnsi="Times New Roman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">
    <w:name w:val="Indice"/>
    <w:basedOn w:val="Normal"/>
    <w:rsid w:val="00A720A6"/>
    <w:pPr>
      <w:tabs>
        <w:tab w:val="left" w:pos="1701"/>
        <w:tab w:val="left" w:pos="1928"/>
        <w:tab w:val="right" w:leader="dot" w:pos="9639"/>
      </w:tabs>
      <w:ind w:left="1440"/>
    </w:pPr>
    <w:rPr>
      <w:lang w:val="es-MX"/>
    </w:rPr>
  </w:style>
  <w:style w:type="paragraph" w:styleId="Sangradetextonormal">
    <w:name w:val="Body Text Indent"/>
    <w:basedOn w:val="Normal"/>
    <w:rsid w:val="00A720A6"/>
    <w:pPr>
      <w:ind w:left="864"/>
    </w:pPr>
    <w:rPr>
      <w:lang w:val="es-MX"/>
    </w:rPr>
  </w:style>
  <w:style w:type="paragraph" w:styleId="ndice1">
    <w:name w:val="index 1"/>
    <w:basedOn w:val="Normal"/>
    <w:next w:val="Normal"/>
    <w:autoRedefine/>
    <w:semiHidden/>
    <w:rsid w:val="00A720A6"/>
    <w:pPr>
      <w:ind w:left="200" w:hanging="200"/>
    </w:pPr>
  </w:style>
  <w:style w:type="paragraph" w:customStyle="1" w:styleId="TituloI">
    <w:name w:val="Titulo I"/>
    <w:basedOn w:val="Normal"/>
    <w:rsid w:val="00A720A6"/>
    <w:pPr>
      <w:numPr>
        <w:numId w:val="1"/>
      </w:numPr>
    </w:pPr>
    <w:rPr>
      <w:b/>
      <w:lang w:val="es-MX"/>
    </w:rPr>
  </w:style>
  <w:style w:type="paragraph" w:customStyle="1" w:styleId="Prrafo">
    <w:name w:val="Párrafo"/>
    <w:basedOn w:val="Normal"/>
    <w:rsid w:val="00A720A6"/>
    <w:pPr>
      <w:ind w:left="864"/>
    </w:pPr>
    <w:rPr>
      <w:lang w:val="es-MX"/>
    </w:rPr>
  </w:style>
  <w:style w:type="paragraph" w:styleId="ndice2">
    <w:name w:val="index 2"/>
    <w:basedOn w:val="Normal"/>
    <w:next w:val="Normal"/>
    <w:autoRedefine/>
    <w:semiHidden/>
    <w:rsid w:val="00A720A6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A720A6"/>
    <w:pPr>
      <w:ind w:left="600" w:hanging="200"/>
    </w:pPr>
  </w:style>
  <w:style w:type="paragraph" w:styleId="Ttulodendice">
    <w:name w:val="index heading"/>
    <w:basedOn w:val="Normal"/>
    <w:next w:val="ndice1"/>
    <w:semiHidden/>
    <w:rsid w:val="00A720A6"/>
  </w:style>
  <w:style w:type="paragraph" w:styleId="TDC1">
    <w:name w:val="toc 1"/>
    <w:basedOn w:val="Normal"/>
    <w:next w:val="Normal"/>
    <w:semiHidden/>
    <w:rsid w:val="00A720A6"/>
    <w:pPr>
      <w:tabs>
        <w:tab w:val="left" w:pos="400"/>
        <w:tab w:val="left" w:pos="1080"/>
        <w:tab w:val="left" w:pos="1170"/>
        <w:tab w:val="right" w:leader="dot" w:pos="10185"/>
      </w:tabs>
      <w:ind w:left="864"/>
      <w:jc w:val="left"/>
    </w:pPr>
    <w:rPr>
      <w:noProof/>
    </w:rPr>
  </w:style>
  <w:style w:type="paragraph" w:styleId="TDC2">
    <w:name w:val="toc 2"/>
    <w:basedOn w:val="Normal"/>
    <w:next w:val="Normal"/>
    <w:autoRedefine/>
    <w:semiHidden/>
    <w:rsid w:val="00A720A6"/>
    <w:pPr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semiHidden/>
    <w:rsid w:val="00A720A6"/>
    <w:pPr>
      <w:ind w:left="400"/>
      <w:jc w:val="left"/>
    </w:pPr>
    <w:rPr>
      <w:rFonts w:ascii="Times New Roman" w:hAnsi="Times New Roman"/>
      <w:i/>
    </w:rPr>
  </w:style>
  <w:style w:type="paragraph" w:styleId="Encabezado">
    <w:name w:val="header"/>
    <w:basedOn w:val="Normal"/>
    <w:rsid w:val="00A720A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A720A6"/>
    <w:pPr>
      <w:tabs>
        <w:tab w:val="center" w:pos="4320"/>
        <w:tab w:val="right" w:pos="8640"/>
      </w:tabs>
    </w:pPr>
  </w:style>
  <w:style w:type="paragraph" w:customStyle="1" w:styleId="SubTtulo">
    <w:name w:val="SubTítulo"/>
    <w:basedOn w:val="ndice2"/>
    <w:rsid w:val="00A720A6"/>
    <w:rPr>
      <w:b/>
    </w:rPr>
  </w:style>
  <w:style w:type="character" w:styleId="Hipervnculo">
    <w:name w:val="Hyperlink"/>
    <w:basedOn w:val="Fuentedeprrafopredeter"/>
    <w:rsid w:val="008653E5"/>
    <w:rPr>
      <w:color w:val="0000FF"/>
      <w:u w:val="single"/>
    </w:rPr>
  </w:style>
  <w:style w:type="character" w:styleId="Nmerodepgina">
    <w:name w:val="page number"/>
    <w:basedOn w:val="Fuentedeprrafopredeter"/>
    <w:rsid w:val="00C858AF"/>
  </w:style>
  <w:style w:type="character" w:styleId="Hipervnculovisitado">
    <w:name w:val="FollowedHyperlink"/>
    <w:basedOn w:val="Fuentedeprrafopredeter"/>
    <w:rsid w:val="00447B5E"/>
    <w:rPr>
      <w:color w:val="800080"/>
      <w:u w:val="single"/>
    </w:rPr>
  </w:style>
  <w:style w:type="character" w:customStyle="1" w:styleId="mediumtext1">
    <w:name w:val="medium_text1"/>
    <w:basedOn w:val="Fuentedeprrafopredeter"/>
    <w:rsid w:val="00B321E4"/>
    <w:rPr>
      <w:sz w:val="24"/>
      <w:szCs w:val="24"/>
    </w:rPr>
  </w:style>
  <w:style w:type="character" w:customStyle="1" w:styleId="longtext1">
    <w:name w:val="long_text1"/>
    <w:basedOn w:val="Fuentedeprrafopredeter"/>
    <w:rsid w:val="00B321E4"/>
    <w:rPr>
      <w:sz w:val="20"/>
      <w:szCs w:val="20"/>
    </w:rPr>
  </w:style>
  <w:style w:type="paragraph" w:styleId="Sinespaciado">
    <w:name w:val="No Spacing"/>
    <w:uiPriority w:val="1"/>
    <w:qFormat/>
    <w:rsid w:val="00B321E4"/>
    <w:rPr>
      <w:rFonts w:ascii="Calibri" w:eastAsia="Calibri" w:hAnsi="Calibri"/>
      <w:sz w:val="22"/>
      <w:szCs w:val="22"/>
      <w:lang w:eastAsia="en-US"/>
    </w:rPr>
  </w:style>
  <w:style w:type="character" w:customStyle="1" w:styleId="shorttext1">
    <w:name w:val="short_text1"/>
    <w:basedOn w:val="Fuentedeprrafopredeter"/>
    <w:rsid w:val="00B321E4"/>
    <w:rPr>
      <w:sz w:val="29"/>
      <w:szCs w:val="29"/>
    </w:rPr>
  </w:style>
  <w:style w:type="paragraph" w:customStyle="1" w:styleId="Title1">
    <w:name w:val="Title1"/>
    <w:basedOn w:val="Normal"/>
    <w:rsid w:val="00B321E4"/>
    <w:pPr>
      <w:spacing w:line="390" w:lineRule="atLeast"/>
      <w:jc w:val="left"/>
    </w:pPr>
    <w:rPr>
      <w:rFonts w:cs="Arial"/>
      <w:color w:val="121D29"/>
      <w:sz w:val="30"/>
      <w:szCs w:val="30"/>
      <w:lang w:val="es-MX" w:eastAsia="es-MX"/>
    </w:rPr>
  </w:style>
  <w:style w:type="paragraph" w:styleId="Textodeglobo">
    <w:name w:val="Balloon Text"/>
    <w:basedOn w:val="Normal"/>
    <w:link w:val="TextodegloboCar"/>
    <w:rsid w:val="00B321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321E4"/>
    <w:rPr>
      <w:rFonts w:ascii="Tahoma" w:hAnsi="Tahoma" w:cs="Tahoma"/>
      <w:sz w:val="16"/>
      <w:szCs w:val="16"/>
      <w:lang w:val="en-US" w:eastAsia="en-US"/>
    </w:rPr>
  </w:style>
  <w:style w:type="paragraph" w:customStyle="1" w:styleId="SDNormalText">
    <w:name w:val="SDNormalText"/>
    <w:basedOn w:val="Normal"/>
    <w:rsid w:val="00F1127F"/>
    <w:pPr>
      <w:jc w:val="left"/>
    </w:pPr>
    <w:rPr>
      <w:rFonts w:ascii="Arial Narrow" w:hAnsi="Arial Narrow"/>
      <w:sz w:val="22"/>
    </w:rPr>
  </w:style>
  <w:style w:type="paragraph" w:styleId="Prrafodelista">
    <w:name w:val="List Paragraph"/>
    <w:basedOn w:val="Normal"/>
    <w:uiPriority w:val="34"/>
    <w:qFormat/>
    <w:rsid w:val="00CC6C40"/>
    <w:pPr>
      <w:ind w:left="720"/>
      <w:contextualSpacing/>
    </w:pPr>
  </w:style>
  <w:style w:type="table" w:customStyle="1" w:styleId="Tabladecuadrcula1clara-nfasis31">
    <w:name w:val="Tabla de cuadrícula 1 clara - Énfasis 31"/>
    <w:basedOn w:val="Tablanormal"/>
    <w:uiPriority w:val="46"/>
    <w:rsid w:val="004A3C4D"/>
    <w:tblPr>
      <w:tblStyleRowBandSize w:val="1"/>
      <w:tblStyleColBandSize w:val="1"/>
      <w:tblBorders>
        <w:top w:val="single" w:sz="4" w:space="0" w:color="B9C4DF" w:themeColor="accent3" w:themeTint="66"/>
        <w:left w:val="single" w:sz="4" w:space="0" w:color="B9C4DF" w:themeColor="accent3" w:themeTint="66"/>
        <w:bottom w:val="single" w:sz="4" w:space="0" w:color="B9C4DF" w:themeColor="accent3" w:themeTint="66"/>
        <w:right w:val="single" w:sz="4" w:space="0" w:color="B9C4DF" w:themeColor="accent3" w:themeTint="66"/>
        <w:insideH w:val="single" w:sz="4" w:space="0" w:color="B9C4DF" w:themeColor="accent3" w:themeTint="66"/>
        <w:insideV w:val="single" w:sz="4" w:space="0" w:color="B9C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7A7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A7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rsid w:val="003A5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anormal"/>
    <w:uiPriority w:val="49"/>
    <w:rsid w:val="003A597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onar">
    <w:name w:val="Mention"/>
    <w:basedOn w:val="Fuentedeprrafopredeter"/>
    <w:uiPriority w:val="99"/>
    <w:semiHidden/>
    <w:unhideWhenUsed/>
    <w:rsid w:val="00FC325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\\srf201002\Sistemas%20Liberaciones\Liliana%20Santos\C-170815-LSa\Liberacion\IPC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file:///\\srf201002\Sistemas%20Liberaciones\Liliana%20Santos\C-170815-LSa\Liberacion\Archivo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\\srf201002\Sistemas%20Liberaciones\Liliana%20Santos\C-170815-LSa\Liberacion\IPC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srf201002\Sistemas%20Liberaciones\Liliana%20Santos\C-170815-LSa\Liberacion\Script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\\srf201002\Sistemas%20Liberaciones\Liliana%20Santos\C-170815-LSa\Liberacion\Archivos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\\srf201002\Sistemas%20Liberaciones\Liliana%20Santos\C-170815-LSa\Liberacion\Script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Documentos%20Soporte%20a%20Operaciones%20V1.0.dot" TargetMode="External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FEA9D56F2AE439BB25FA304D19880" ma:contentTypeVersion="0" ma:contentTypeDescription="Create a new document." ma:contentTypeScope="" ma:versionID="cf147ad0ffa8c77616ebd534cfc7f81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C4659-77DE-4563-BEA8-8F780E6C5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3B895D-CD91-4FEA-A411-835E4D54BB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CAC53C-926F-4D6F-9938-C7E7FAAEADF4}">
  <ds:schemaRefs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6FF56B6D-63C3-42A5-A51A-91E93B353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Soporte a Operaciones V1.0.dot</Template>
  <TotalTime>1278</TotalTime>
  <Pages>3</Pages>
  <Words>710</Words>
  <Characters>3906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Control-M</vt:lpstr>
      <vt:lpstr>Control-M</vt:lpstr>
    </vt:vector>
  </TitlesOfParts>
  <Company>Supermercados Internacionales H-E-B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Control-M</dc:title>
  <dc:creator>Arturo Moreno</dc:creator>
  <cp:lastModifiedBy>Luis Castor</cp:lastModifiedBy>
  <cp:revision>150</cp:revision>
  <cp:lastPrinted>2006-09-25T18:02:00Z</cp:lastPrinted>
  <dcterms:created xsi:type="dcterms:W3CDTF">2016-03-18T03:42:00Z</dcterms:created>
  <dcterms:modified xsi:type="dcterms:W3CDTF">2017-08-16T16:52:00Z</dcterms:modified>
</cp:coreProperties>
</file>