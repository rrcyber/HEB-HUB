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BC" w:rsidRDefault="00FB6DFB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 w:rsidR="002600BC"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LIBERACION</w:t>
      </w:r>
    </w:p>
    <w:p w:rsidR="008456B2" w:rsidRPr="00053866" w:rsidRDefault="002600BC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>AMBIENTE DE CERTIFICACIÓN</w:t>
      </w:r>
    </w:p>
    <w:p w:rsidR="00837B43" w:rsidRDefault="00837B43" w:rsidP="00837B43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2A7293" w:rsidRPr="002A7293" w:rsidRDefault="002A7293" w:rsidP="002A7293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2A7293" w:rsidRDefault="002A7293" w:rsidP="002A7293">
      <w:pPr>
        <w:jc w:val="left"/>
        <w:rPr>
          <w:lang w:val="es-MX"/>
        </w:rPr>
      </w:pPr>
    </w:p>
    <w:p w:rsidR="00711C2D" w:rsidRDefault="00711C2D" w:rsidP="002A7293">
      <w:pPr>
        <w:jc w:val="left"/>
        <w:rPr>
          <w:lang w:val="es-MX"/>
        </w:rPr>
      </w:pPr>
    </w:p>
    <w:p w:rsidR="002A7293" w:rsidRDefault="002A7293" w:rsidP="002A7293">
      <w:pPr>
        <w:jc w:val="left"/>
        <w:rPr>
          <w:lang w:val="es-MX"/>
        </w:rPr>
      </w:pPr>
      <w:r>
        <w:rPr>
          <w:lang w:val="es-MX"/>
        </w:rPr>
        <w:t xml:space="preserve">1.- Compilar en el servidor </w:t>
      </w:r>
      <w:r w:rsidR="008F2A52" w:rsidRPr="00837B43">
        <w:rPr>
          <w:lang w:val="es-MX"/>
        </w:rPr>
        <w:t>S</w:t>
      </w:r>
      <w:r w:rsidR="006F1980">
        <w:rPr>
          <w:lang w:val="es-MX"/>
        </w:rPr>
        <w:t>C</w:t>
      </w:r>
      <w:r w:rsidR="008F2A52" w:rsidRPr="0020704B">
        <w:rPr>
          <w:lang w:val="es-MX"/>
        </w:rPr>
        <w:t>D201</w:t>
      </w:r>
      <w:r w:rsidR="008F2A52">
        <w:rPr>
          <w:lang w:val="es-MX"/>
        </w:rPr>
        <w:t xml:space="preserve">080 </w:t>
      </w:r>
      <w:r>
        <w:rPr>
          <w:lang w:val="es-MX"/>
        </w:rPr>
        <w:t xml:space="preserve">el script </w:t>
      </w:r>
      <w:proofErr w:type="spellStart"/>
      <w:r w:rsidR="005B6245" w:rsidRPr="005B6245">
        <w:rPr>
          <w:b/>
          <w:lang w:val="es-MX"/>
        </w:rPr>
        <w:t>Script</w:t>
      </w:r>
      <w:proofErr w:type="spellEnd"/>
      <w:r w:rsidR="005B6245" w:rsidRPr="005B6245">
        <w:rPr>
          <w:b/>
          <w:lang w:val="es-MX"/>
        </w:rPr>
        <w:t xml:space="preserve"> Lib_SXD201080.sql</w:t>
      </w:r>
      <w:r>
        <w:rPr>
          <w:lang w:val="es-MX"/>
        </w:rPr>
        <w:t xml:space="preserve"> que se encuentra en la ruta:</w:t>
      </w:r>
    </w:p>
    <w:p w:rsidR="002A7293" w:rsidRDefault="00CD6770" w:rsidP="002A7293">
      <w:pPr>
        <w:rPr>
          <w:rStyle w:val="Hipervnculo"/>
        </w:rPr>
      </w:pPr>
      <w:hyperlink r:id="rId11" w:history="1">
        <w:r w:rsidR="00532D0A">
          <w:rPr>
            <w:rStyle w:val="Hipervnculo"/>
          </w:rPr>
          <w:t xml:space="preserve">\\srf201002\Sistemas </w:t>
        </w:r>
        <w:proofErr w:type="spellStart"/>
        <w:r w:rsidR="00532D0A">
          <w:rPr>
            <w:rStyle w:val="Hipervnculo"/>
          </w:rPr>
          <w:t>Liberaciones</w:t>
        </w:r>
        <w:proofErr w:type="spellEnd"/>
        <w:r w:rsidR="00532D0A">
          <w:rPr>
            <w:rStyle w:val="Hipervnculo"/>
          </w:rPr>
          <w:t>\Liliana Santos\C-170809LSa\</w:t>
        </w:r>
        <w:proofErr w:type="spellStart"/>
        <w:r w:rsidR="00532D0A">
          <w:rPr>
            <w:rStyle w:val="Hipervnculo"/>
          </w:rPr>
          <w:t>Liberacion</w:t>
        </w:r>
        <w:proofErr w:type="spellEnd"/>
        <w:r w:rsidR="00532D0A">
          <w:rPr>
            <w:rStyle w:val="Hipervnculo"/>
          </w:rPr>
          <w:t>\Script</w:t>
        </w:r>
      </w:hyperlink>
    </w:p>
    <w:p w:rsidR="00F44E08" w:rsidRDefault="00F44E08" w:rsidP="002A7293">
      <w:pPr>
        <w:rPr>
          <w:rStyle w:val="Hipervnculo"/>
        </w:rPr>
      </w:pPr>
    </w:p>
    <w:p w:rsidR="00F44E08" w:rsidRPr="00FE367E" w:rsidRDefault="00F44E08" w:rsidP="00F44E08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ARCHIVOS</w:t>
      </w:r>
    </w:p>
    <w:p w:rsidR="002220B6" w:rsidRPr="002220B6" w:rsidRDefault="002220B6" w:rsidP="002220B6">
      <w:pPr>
        <w:ind w:left="360"/>
        <w:jc w:val="left"/>
        <w:rPr>
          <w:lang w:val="es-MX"/>
        </w:rPr>
      </w:pPr>
    </w:p>
    <w:p w:rsidR="008C3F65" w:rsidRPr="008D1FB0" w:rsidRDefault="00EC38A4" w:rsidP="0062636C">
      <w:pPr>
        <w:pStyle w:val="Prrafodelista"/>
        <w:numPr>
          <w:ilvl w:val="0"/>
          <w:numId w:val="3"/>
        </w:numPr>
        <w:jc w:val="left"/>
        <w:rPr>
          <w:lang w:val="es-MX"/>
        </w:rPr>
      </w:pPr>
      <w:r w:rsidRPr="008D1FB0">
        <w:rPr>
          <w:lang w:val="es-MX"/>
        </w:rPr>
        <w:t>Crear la siguiente estructura de directorio</w:t>
      </w:r>
      <w:r w:rsidR="008D1FB0">
        <w:rPr>
          <w:lang w:val="es-MX"/>
        </w:rPr>
        <w:t xml:space="preserve"> en los siguientes servidores</w:t>
      </w:r>
      <w:r w:rsidR="00402934" w:rsidRPr="008D1FB0">
        <w:rPr>
          <w:lang w:val="es-MX"/>
        </w:rPr>
        <w:t>:</w:t>
      </w:r>
    </w:p>
    <w:p w:rsidR="00402934" w:rsidRPr="008D1FB0" w:rsidRDefault="00402934" w:rsidP="00402934">
      <w:pPr>
        <w:jc w:val="left"/>
        <w:rPr>
          <w:lang w:val="es-MX"/>
        </w:rPr>
      </w:pPr>
    </w:p>
    <w:p w:rsidR="00402934" w:rsidRPr="008D1FB0" w:rsidRDefault="00931306" w:rsidP="00402934">
      <w:pPr>
        <w:ind w:left="720"/>
        <w:jc w:val="left"/>
        <w:rPr>
          <w:color w:val="FF0000"/>
          <w:lang w:val="es-MX"/>
        </w:rPr>
      </w:pPr>
      <w:r w:rsidRPr="008D1FB0">
        <w:rPr>
          <w:lang w:val="es-MX"/>
        </w:rPr>
        <w:t>\\scd2011126\infa_shared\Parametros\</w:t>
      </w:r>
      <w:r w:rsidRPr="008D1FB0">
        <w:rPr>
          <w:b/>
          <w:color w:val="FF0000"/>
          <w:lang w:val="es-MX"/>
        </w:rPr>
        <w:t>FinSys</w:t>
      </w:r>
    </w:p>
    <w:p w:rsidR="00402934" w:rsidRPr="008D1FB0" w:rsidRDefault="00931306" w:rsidP="00402934">
      <w:pPr>
        <w:ind w:left="720"/>
        <w:jc w:val="left"/>
        <w:rPr>
          <w:lang w:val="es-MX"/>
        </w:rPr>
      </w:pPr>
      <w:r w:rsidRPr="008D1FB0">
        <w:rPr>
          <w:lang w:val="es-MX"/>
        </w:rPr>
        <w:t>\\scd2011127\infa_shared\Parametros</w:t>
      </w:r>
      <w:r w:rsidRPr="008D1FB0">
        <w:rPr>
          <w:color w:val="FF0000"/>
          <w:lang w:val="es-MX"/>
        </w:rPr>
        <w:t>\</w:t>
      </w:r>
      <w:r w:rsidRPr="008D1FB0">
        <w:rPr>
          <w:b/>
          <w:color w:val="FF0000"/>
          <w:lang w:val="es-MX"/>
        </w:rPr>
        <w:t>FinSys</w:t>
      </w:r>
    </w:p>
    <w:p w:rsidR="008C3F65" w:rsidRPr="008D1FB0" w:rsidRDefault="008C3F65" w:rsidP="008C3F65">
      <w:pPr>
        <w:jc w:val="left"/>
        <w:rPr>
          <w:lang w:val="es-MX"/>
        </w:rPr>
      </w:pPr>
    </w:p>
    <w:p w:rsidR="00F44E08" w:rsidRPr="008D1FB0" w:rsidRDefault="00F44E08" w:rsidP="0062636C">
      <w:pPr>
        <w:pStyle w:val="Prrafodelista"/>
        <w:numPr>
          <w:ilvl w:val="0"/>
          <w:numId w:val="3"/>
        </w:numPr>
        <w:jc w:val="left"/>
        <w:rPr>
          <w:lang w:val="es-MX"/>
        </w:rPr>
      </w:pPr>
      <w:r w:rsidRPr="008D1FB0">
        <w:rPr>
          <w:lang w:val="es-MX"/>
        </w:rPr>
        <w:t xml:space="preserve">Copiar </w:t>
      </w:r>
      <w:r w:rsidR="00EC38A4" w:rsidRPr="008D1FB0">
        <w:rPr>
          <w:lang w:val="es-MX"/>
        </w:rPr>
        <w:t xml:space="preserve">el contenido de </w:t>
      </w:r>
      <w:r w:rsidRPr="008D1FB0">
        <w:rPr>
          <w:lang w:val="es-MX"/>
        </w:rPr>
        <w:t>la carpeta “</w:t>
      </w:r>
      <w:r w:rsidR="00EC38A4" w:rsidRPr="008D1FB0">
        <w:rPr>
          <w:lang w:val="es-MX"/>
        </w:rPr>
        <w:t>Archivos</w:t>
      </w:r>
      <w:r w:rsidRPr="008D1FB0">
        <w:rPr>
          <w:lang w:val="es-MX"/>
        </w:rPr>
        <w:t xml:space="preserve">” ubicada en la </w:t>
      </w:r>
      <w:r w:rsidR="00EC38A4" w:rsidRPr="008D1FB0">
        <w:rPr>
          <w:lang w:val="es-MX"/>
        </w:rPr>
        <w:t xml:space="preserve">siguiente </w:t>
      </w:r>
      <w:r w:rsidRPr="008D1FB0">
        <w:rPr>
          <w:lang w:val="es-MX"/>
        </w:rPr>
        <w:t xml:space="preserve">ruta </w:t>
      </w:r>
    </w:p>
    <w:p w:rsidR="00F44E08" w:rsidRPr="008D1FB0" w:rsidRDefault="00F44E08" w:rsidP="00F44E08">
      <w:pPr>
        <w:pStyle w:val="Prrafodelista"/>
        <w:jc w:val="left"/>
        <w:rPr>
          <w:lang w:val="es-MX"/>
        </w:rPr>
      </w:pPr>
    </w:p>
    <w:p w:rsidR="00F44E08" w:rsidRPr="008D1FB0" w:rsidRDefault="00CD6770" w:rsidP="00F44E08">
      <w:pPr>
        <w:ind w:firstLine="708"/>
        <w:rPr>
          <w:rStyle w:val="Hipervnculo"/>
          <w:lang w:val="es-MX"/>
        </w:rPr>
      </w:pPr>
      <w:hyperlink r:id="rId12" w:history="1">
        <w:r w:rsidR="00F44E08" w:rsidRPr="008D1FB0">
          <w:rPr>
            <w:rStyle w:val="Hipervnculo"/>
          </w:rPr>
          <w:t xml:space="preserve">\\srf201002\Sistemas </w:t>
        </w:r>
        <w:proofErr w:type="spellStart"/>
        <w:r w:rsidR="00F44E08" w:rsidRPr="008D1FB0">
          <w:rPr>
            <w:rStyle w:val="Hipervnculo"/>
          </w:rPr>
          <w:t>Liberaciones</w:t>
        </w:r>
        <w:proofErr w:type="spellEnd"/>
        <w:r w:rsidR="00F44E08" w:rsidRPr="008D1FB0">
          <w:rPr>
            <w:rStyle w:val="Hipervnculo"/>
          </w:rPr>
          <w:t>\Liliana Santos\C-170809LSa\</w:t>
        </w:r>
        <w:proofErr w:type="spellStart"/>
        <w:r w:rsidR="00F44E08" w:rsidRPr="008D1FB0">
          <w:rPr>
            <w:rStyle w:val="Hipervnculo"/>
          </w:rPr>
          <w:t>Liberacion</w:t>
        </w:r>
        <w:proofErr w:type="spellEnd"/>
        <w:r w:rsidR="00F44E08" w:rsidRPr="008D1FB0">
          <w:rPr>
            <w:rStyle w:val="Hipervnculo"/>
          </w:rPr>
          <w:t>\</w:t>
        </w:r>
        <w:proofErr w:type="spellStart"/>
        <w:r w:rsidR="00F44E08" w:rsidRPr="008D1FB0">
          <w:rPr>
            <w:rStyle w:val="Hipervnculo"/>
          </w:rPr>
          <w:t>Archivos</w:t>
        </w:r>
        <w:proofErr w:type="spellEnd"/>
      </w:hyperlink>
    </w:p>
    <w:p w:rsidR="00F44E08" w:rsidRPr="008D1FB0" w:rsidRDefault="00F44E08" w:rsidP="00F44E08">
      <w:pPr>
        <w:pStyle w:val="Prrafodelista"/>
        <w:jc w:val="left"/>
        <w:rPr>
          <w:lang w:val="es-MX"/>
        </w:rPr>
      </w:pPr>
    </w:p>
    <w:p w:rsidR="00F44E08" w:rsidRPr="008D1FB0" w:rsidRDefault="00F44E08" w:rsidP="00F44E08">
      <w:pPr>
        <w:pStyle w:val="Prrafodelista"/>
        <w:jc w:val="left"/>
        <w:rPr>
          <w:lang w:val="es-MX"/>
        </w:rPr>
      </w:pPr>
      <w:r w:rsidRPr="008D1FB0">
        <w:rPr>
          <w:lang w:val="es-MX"/>
        </w:rPr>
        <w:t xml:space="preserve">Pegar </w:t>
      </w:r>
      <w:r w:rsidR="00EC38A4" w:rsidRPr="008D1FB0">
        <w:rPr>
          <w:lang w:val="es-MX"/>
        </w:rPr>
        <w:t>el contenido en la</w:t>
      </w:r>
      <w:r w:rsidR="001B1A36">
        <w:rPr>
          <w:lang w:val="es-MX"/>
        </w:rPr>
        <w:t>s</w:t>
      </w:r>
      <w:r w:rsidR="00EC38A4" w:rsidRPr="008D1FB0">
        <w:rPr>
          <w:lang w:val="es-MX"/>
        </w:rPr>
        <w:t xml:space="preserve"> siguiente</w:t>
      </w:r>
      <w:r w:rsidR="001B1A36">
        <w:rPr>
          <w:lang w:val="es-MX"/>
        </w:rPr>
        <w:t>s</w:t>
      </w:r>
      <w:r w:rsidRPr="008D1FB0">
        <w:rPr>
          <w:lang w:val="es-MX"/>
        </w:rPr>
        <w:t xml:space="preserve"> ruta</w:t>
      </w:r>
      <w:r w:rsidR="001B1A36">
        <w:rPr>
          <w:lang w:val="es-MX"/>
        </w:rPr>
        <w:t>s</w:t>
      </w:r>
      <w:r w:rsidRPr="008D1FB0">
        <w:rPr>
          <w:lang w:val="es-MX"/>
        </w:rPr>
        <w:t xml:space="preserve">: </w:t>
      </w:r>
    </w:p>
    <w:p w:rsidR="00F44E08" w:rsidRPr="008D1FB0" w:rsidRDefault="00F44E08" w:rsidP="002A7293">
      <w:pPr>
        <w:rPr>
          <w:lang w:val="es-MX"/>
        </w:rPr>
      </w:pPr>
    </w:p>
    <w:p w:rsidR="00EF3E7B" w:rsidRDefault="001B1A36" w:rsidP="00EF3E7B">
      <w:pPr>
        <w:ind w:firstLine="708"/>
      </w:pPr>
      <w:r w:rsidRPr="001B1A36">
        <w:t>\\scd2011126\infa_shared\Parametros\FinSys</w:t>
      </w:r>
    </w:p>
    <w:p w:rsidR="006F7A3D" w:rsidRDefault="00CD6770" w:rsidP="001B1A36">
      <w:pPr>
        <w:ind w:firstLine="708"/>
      </w:pPr>
      <w:hyperlink r:id="rId13" w:history="1">
        <w:r w:rsidR="002220B6" w:rsidRPr="00387BD4">
          <w:rPr>
            <w:rStyle w:val="Hipervnculo"/>
          </w:rPr>
          <w:t>\\scd2011127\infa_shared\Parametros\FinSys</w:t>
        </w:r>
      </w:hyperlink>
    </w:p>
    <w:p w:rsidR="002220B6" w:rsidRDefault="002220B6" w:rsidP="001B1A36">
      <w:pPr>
        <w:ind w:firstLine="708"/>
        <w:rPr>
          <w:b/>
          <w:sz w:val="28"/>
          <w:szCs w:val="28"/>
          <w:lang w:val="es-MX"/>
        </w:rPr>
      </w:pPr>
    </w:p>
    <w:p w:rsidR="00EF3E7B" w:rsidRDefault="00EF3E7B" w:rsidP="008927D9">
      <w:pPr>
        <w:rPr>
          <w:b/>
          <w:sz w:val="28"/>
          <w:szCs w:val="28"/>
          <w:lang w:val="es-MX"/>
        </w:rPr>
      </w:pPr>
    </w:p>
    <w:p w:rsidR="003E4795" w:rsidRPr="00CB22C0" w:rsidRDefault="003E4795" w:rsidP="003E4795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 w:rsidRPr="003E4795">
        <w:rPr>
          <w:b/>
          <w:color w:val="FFFFFF" w:themeColor="background1"/>
          <w:sz w:val="28"/>
          <w:szCs w:val="28"/>
          <w:lang w:val="es-MX"/>
        </w:rPr>
        <w:t>INFORMATICA</w:t>
      </w:r>
      <w:r w:rsidRPr="003E4795">
        <w:rPr>
          <w:b/>
          <w:color w:val="FFFFFF" w:themeColor="background1"/>
          <w:sz w:val="24"/>
          <w:szCs w:val="24"/>
          <w:lang w:val="es-MX"/>
        </w:rPr>
        <w:t>:</w:t>
      </w:r>
    </w:p>
    <w:p w:rsidR="00871AE5" w:rsidRDefault="00871AE5" w:rsidP="005F2051">
      <w:pPr>
        <w:rPr>
          <w:bCs/>
          <w:lang w:val="es-MX"/>
        </w:rPr>
      </w:pPr>
    </w:p>
    <w:p w:rsidR="0010407A" w:rsidRPr="00CD6770" w:rsidRDefault="00CD6770" w:rsidP="00CD6770">
      <w:pPr>
        <w:pStyle w:val="Prrafodelista"/>
        <w:numPr>
          <w:ilvl w:val="0"/>
          <w:numId w:val="8"/>
        </w:numPr>
        <w:rPr>
          <w:bCs/>
          <w:lang w:val="es-MX"/>
        </w:rPr>
      </w:pPr>
      <w:r w:rsidRPr="00CD6770">
        <w:rPr>
          <w:bCs/>
          <w:lang w:val="es-MX"/>
        </w:rPr>
        <w:t xml:space="preserve">CREAR CONEXIÓN </w:t>
      </w:r>
      <w:r w:rsidRPr="00CD6770">
        <w:rPr>
          <w:b/>
          <w:bCs/>
          <w:lang w:val="es-MX"/>
        </w:rPr>
        <w:t>SRD201117_DBFINSYS</w:t>
      </w:r>
    </w:p>
    <w:p w:rsidR="00CD6770" w:rsidRDefault="00CD6770" w:rsidP="0010407A">
      <w:pPr>
        <w:rPr>
          <w:bCs/>
          <w:lang w:val="es-MX"/>
        </w:rPr>
      </w:pPr>
    </w:p>
    <w:p w:rsidR="0010407A" w:rsidRPr="002600BC" w:rsidRDefault="0010407A" w:rsidP="0010407A">
      <w:pPr>
        <w:rPr>
          <w:bCs/>
          <w:lang w:val="es-MX"/>
        </w:rPr>
      </w:pPr>
      <w:r w:rsidRPr="00DF4D55">
        <w:rPr>
          <w:bCs/>
          <w:lang w:val="es-MX"/>
        </w:rPr>
        <w:t>Acceder</w:t>
      </w:r>
      <w:r>
        <w:rPr>
          <w:bCs/>
          <w:lang w:val="es-MX"/>
        </w:rPr>
        <w:t xml:space="preserve">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 w:rsidRPr="00DF4D55">
        <w:rPr>
          <w:bCs/>
          <w:lang w:val="es-MX"/>
        </w:rPr>
        <w:t xml:space="preserve"> </w:t>
      </w:r>
      <w:proofErr w:type="spellStart"/>
      <w:r w:rsidR="00625582">
        <w:rPr>
          <w:bCs/>
          <w:lang w:val="es-MX"/>
        </w:rPr>
        <w:t>Workflow</w:t>
      </w:r>
      <w:proofErr w:type="spellEnd"/>
      <w:r>
        <w:rPr>
          <w:bCs/>
          <w:lang w:val="es-MX"/>
        </w:rPr>
        <w:t xml:space="preserve"> </w:t>
      </w:r>
      <w:r w:rsidRPr="00DF4D55">
        <w:rPr>
          <w:bCs/>
          <w:lang w:val="es-MX"/>
        </w:rPr>
        <w:t>Manager con usuario con privilegios de administrador.</w:t>
      </w:r>
      <w:r w:rsidRPr="00053866">
        <w:rPr>
          <w:bCs/>
          <w:lang w:val="es-MX"/>
        </w:rPr>
        <w:t xml:space="preserve"> </w:t>
      </w:r>
      <w:r w:rsidRPr="002600BC">
        <w:rPr>
          <w:bCs/>
          <w:lang w:val="es-MX"/>
        </w:rPr>
        <w:t>(SERVIDORES --</w:t>
      </w:r>
      <w:proofErr w:type="spellStart"/>
      <w:proofErr w:type="gramStart"/>
      <w:r w:rsidRPr="002600BC">
        <w:rPr>
          <w:bCs/>
          <w:lang w:val="es-MX"/>
        </w:rPr>
        <w:t>Cert</w:t>
      </w:r>
      <w:proofErr w:type="spellEnd"/>
      <w:r w:rsidRPr="002600BC">
        <w:rPr>
          <w:bCs/>
          <w:lang w:val="es-MX"/>
        </w:rPr>
        <w:t>.-</w:t>
      </w:r>
      <w:proofErr w:type="gramEnd"/>
      <w:r w:rsidRPr="002600BC">
        <w:rPr>
          <w:bCs/>
          <w:lang w:val="es-MX"/>
        </w:rPr>
        <w:t xml:space="preserve"> </w:t>
      </w:r>
      <w:r w:rsidRPr="005E4408">
        <w:rPr>
          <w:bCs/>
          <w:lang w:val="es-MX"/>
        </w:rPr>
        <w:t>SCI2011191</w:t>
      </w:r>
      <w:r>
        <w:rPr>
          <w:bCs/>
          <w:lang w:val="es-MX"/>
        </w:rPr>
        <w:t xml:space="preserve"> y </w:t>
      </w:r>
      <w:r w:rsidRPr="005E4408">
        <w:rPr>
          <w:bCs/>
          <w:lang w:val="es-MX"/>
        </w:rPr>
        <w:t>SCI2011192</w:t>
      </w:r>
      <w:r w:rsidRPr="002600BC">
        <w:rPr>
          <w:bCs/>
          <w:lang w:val="es-MX"/>
        </w:rPr>
        <w:t>)</w:t>
      </w:r>
    </w:p>
    <w:p w:rsidR="0010407A" w:rsidRDefault="0010407A" w:rsidP="00871AE5">
      <w:pPr>
        <w:rPr>
          <w:bCs/>
          <w:lang w:val="es-MX"/>
        </w:rPr>
      </w:pPr>
    </w:p>
    <w:p w:rsidR="0010407A" w:rsidRPr="00625582" w:rsidRDefault="00625582" w:rsidP="0062636C">
      <w:pPr>
        <w:pStyle w:val="Prrafodelista"/>
        <w:numPr>
          <w:ilvl w:val="0"/>
          <w:numId w:val="4"/>
        </w:numPr>
        <w:rPr>
          <w:bCs/>
          <w:lang w:val="es-MX"/>
        </w:rPr>
      </w:pPr>
      <w:r w:rsidRPr="00625582">
        <w:rPr>
          <w:bCs/>
          <w:lang w:val="es-MX"/>
        </w:rPr>
        <w:t xml:space="preserve">Validar la existencia de la siguiente conexión </w:t>
      </w:r>
      <w:r w:rsidRPr="00625582">
        <w:rPr>
          <w:b/>
          <w:bCs/>
          <w:lang w:val="es-MX"/>
        </w:rPr>
        <w:t>SRD201117_DBFINSYS</w:t>
      </w:r>
    </w:p>
    <w:p w:rsidR="00625582" w:rsidRPr="00196CC8" w:rsidRDefault="00625582" w:rsidP="0062636C">
      <w:pPr>
        <w:pStyle w:val="Prrafodelista"/>
        <w:numPr>
          <w:ilvl w:val="0"/>
          <w:numId w:val="4"/>
        </w:numPr>
        <w:rPr>
          <w:bCs/>
          <w:sz w:val="22"/>
          <w:lang w:val="es-MX"/>
        </w:rPr>
      </w:pPr>
      <w:r w:rsidRPr="00625582">
        <w:rPr>
          <w:bCs/>
          <w:lang w:val="es-MX"/>
        </w:rPr>
        <w:t>Si no exi</w:t>
      </w:r>
      <w:r>
        <w:rPr>
          <w:bCs/>
          <w:lang w:val="es-MX"/>
        </w:rPr>
        <w:t xml:space="preserve">ste generar la conexión en los dos repositorios </w:t>
      </w:r>
      <w:r w:rsidRPr="00625582">
        <w:rPr>
          <w:bCs/>
          <w:sz w:val="16"/>
          <w:lang w:val="es-MX"/>
        </w:rPr>
        <w:t>IPC_REPOLOWCCERT - IPC_REPOHIGHCCERT</w:t>
      </w:r>
    </w:p>
    <w:p w:rsidR="00196CC8" w:rsidRDefault="00196CC8" w:rsidP="0062636C">
      <w:pPr>
        <w:pStyle w:val="Prrafodelista"/>
        <w:numPr>
          <w:ilvl w:val="0"/>
          <w:numId w:val="4"/>
        </w:numPr>
        <w:rPr>
          <w:bCs/>
          <w:lang w:val="es-MX"/>
        </w:rPr>
      </w:pPr>
      <w:r>
        <w:rPr>
          <w:bCs/>
          <w:lang w:val="es-MX"/>
        </w:rPr>
        <w:t xml:space="preserve">Ir a </w:t>
      </w:r>
      <w:proofErr w:type="spellStart"/>
      <w:r>
        <w:rPr>
          <w:bCs/>
          <w:lang w:val="es-MX"/>
        </w:rPr>
        <w:t>connections</w:t>
      </w:r>
      <w:proofErr w:type="spellEnd"/>
      <w:r>
        <w:rPr>
          <w:bCs/>
          <w:lang w:val="es-MX"/>
        </w:rPr>
        <w:t xml:space="preserve"> – </w:t>
      </w:r>
      <w:proofErr w:type="spellStart"/>
      <w:r>
        <w:rPr>
          <w:bCs/>
          <w:lang w:val="es-MX"/>
        </w:rPr>
        <w:t>Relational</w:t>
      </w:r>
      <w:proofErr w:type="spellEnd"/>
    </w:p>
    <w:p w:rsidR="00196CC8" w:rsidRDefault="00196CC8" w:rsidP="00196CC8">
      <w:pPr>
        <w:pStyle w:val="Prrafodelista"/>
        <w:rPr>
          <w:bCs/>
          <w:lang w:val="es-MX"/>
        </w:rPr>
      </w:pPr>
    </w:p>
    <w:p w:rsidR="00196CC8" w:rsidRDefault="00196CC8" w:rsidP="00196CC8">
      <w:pPr>
        <w:pStyle w:val="Prrafodelista"/>
        <w:rPr>
          <w:bCs/>
          <w:lang w:val="es-MX"/>
        </w:rPr>
      </w:pPr>
    </w:p>
    <w:p w:rsidR="00196CC8" w:rsidRPr="00625582" w:rsidRDefault="00196CC8" w:rsidP="00196CC8">
      <w:pPr>
        <w:pStyle w:val="Prrafodelista"/>
        <w:rPr>
          <w:bCs/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2142DC89" wp14:editId="07B21590">
            <wp:extent cx="3333750" cy="1781175"/>
            <wp:effectExtent l="0" t="0" r="0" b="952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C8" w:rsidRPr="00625582" w:rsidRDefault="00196CC8" w:rsidP="00196CC8">
      <w:pPr>
        <w:pStyle w:val="Prrafodelista"/>
        <w:rPr>
          <w:bCs/>
          <w:sz w:val="22"/>
          <w:lang w:val="es-MX"/>
        </w:rPr>
      </w:pPr>
    </w:p>
    <w:p w:rsidR="0010407A" w:rsidRDefault="0010407A" w:rsidP="00871AE5">
      <w:pPr>
        <w:rPr>
          <w:bCs/>
          <w:lang w:val="es-MX"/>
        </w:rPr>
      </w:pPr>
    </w:p>
    <w:p w:rsidR="00196CC8" w:rsidRDefault="00196CC8" w:rsidP="0062636C">
      <w:pPr>
        <w:pStyle w:val="Prrafodelista"/>
        <w:numPr>
          <w:ilvl w:val="0"/>
          <w:numId w:val="4"/>
        </w:numPr>
        <w:rPr>
          <w:bCs/>
          <w:lang w:val="es-MX"/>
        </w:rPr>
      </w:pPr>
      <w:r>
        <w:rPr>
          <w:bCs/>
          <w:lang w:val="es-MX"/>
        </w:rPr>
        <w:t>Generar una nueva conexión</w:t>
      </w:r>
    </w:p>
    <w:p w:rsidR="00196CC8" w:rsidRDefault="00196CC8" w:rsidP="00196CC8">
      <w:pPr>
        <w:rPr>
          <w:bCs/>
          <w:lang w:val="es-MX"/>
        </w:rPr>
      </w:pPr>
    </w:p>
    <w:p w:rsidR="00196CC8" w:rsidRDefault="00196CC8" w:rsidP="00196CC8">
      <w:pPr>
        <w:ind w:firstLine="864"/>
        <w:rPr>
          <w:bCs/>
          <w:lang w:val="es-MX"/>
        </w:rPr>
      </w:pPr>
      <w:proofErr w:type="spellStart"/>
      <w:r w:rsidRPr="00196CC8">
        <w:rPr>
          <w:b/>
          <w:bCs/>
          <w:lang w:val="es-MX"/>
        </w:rPr>
        <w:t>Name</w:t>
      </w:r>
      <w:proofErr w:type="spellEnd"/>
      <w:r w:rsidRPr="00196CC8">
        <w:rPr>
          <w:b/>
          <w:bCs/>
          <w:lang w:val="es-MX"/>
        </w:rPr>
        <w:t xml:space="preserve">: </w:t>
      </w:r>
      <w:r w:rsidRPr="00196CC8">
        <w:rPr>
          <w:b/>
          <w:bCs/>
          <w:lang w:val="es-MX"/>
        </w:rPr>
        <w:tab/>
      </w:r>
      <w:r w:rsidRPr="00196CC8">
        <w:rPr>
          <w:b/>
          <w:bCs/>
          <w:lang w:val="es-MX"/>
        </w:rPr>
        <w:tab/>
      </w:r>
      <w:r>
        <w:rPr>
          <w:bCs/>
          <w:lang w:val="es-MX"/>
        </w:rPr>
        <w:t>SRD201117_DBFINSYS</w:t>
      </w:r>
    </w:p>
    <w:p w:rsidR="00196CC8" w:rsidRPr="00196CC8" w:rsidRDefault="00196CC8" w:rsidP="00196CC8">
      <w:pPr>
        <w:ind w:firstLine="864"/>
        <w:rPr>
          <w:b/>
          <w:bCs/>
        </w:rPr>
      </w:pPr>
      <w:proofErr w:type="spellStart"/>
      <w:r w:rsidRPr="00196CC8">
        <w:rPr>
          <w:b/>
          <w:bCs/>
        </w:rPr>
        <w:t>User_name</w:t>
      </w:r>
      <w:proofErr w:type="spellEnd"/>
      <w:r w:rsidRPr="00196CC8">
        <w:rPr>
          <w:b/>
          <w:bCs/>
        </w:rPr>
        <w:t xml:space="preserve">: </w:t>
      </w:r>
    </w:p>
    <w:p w:rsidR="00196CC8" w:rsidRPr="00196CC8" w:rsidRDefault="00196CC8" w:rsidP="00196CC8">
      <w:pPr>
        <w:ind w:firstLine="864"/>
        <w:rPr>
          <w:b/>
          <w:bCs/>
        </w:rPr>
      </w:pPr>
      <w:proofErr w:type="spellStart"/>
      <w:r w:rsidRPr="00196CC8">
        <w:rPr>
          <w:b/>
          <w:bCs/>
        </w:rPr>
        <w:t>Passworkd</w:t>
      </w:r>
      <w:proofErr w:type="spellEnd"/>
      <w:r w:rsidRPr="00196CC8">
        <w:rPr>
          <w:b/>
          <w:bCs/>
        </w:rPr>
        <w:t>:</w:t>
      </w:r>
    </w:p>
    <w:p w:rsidR="00196CC8" w:rsidRDefault="00196CC8" w:rsidP="00196CC8">
      <w:pPr>
        <w:ind w:firstLine="864"/>
        <w:rPr>
          <w:bCs/>
          <w:lang w:val="es-MX"/>
        </w:rPr>
      </w:pPr>
      <w:proofErr w:type="spellStart"/>
      <w:r w:rsidRPr="00196CC8">
        <w:rPr>
          <w:b/>
          <w:bCs/>
        </w:rPr>
        <w:t>Database_Name</w:t>
      </w:r>
      <w:proofErr w:type="spellEnd"/>
      <w:r w:rsidRPr="00196CC8">
        <w:rPr>
          <w:b/>
          <w:bCs/>
        </w:rPr>
        <w:t>: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  <w:lang w:val="es-MX"/>
        </w:rPr>
        <w:t>DBFINSYS</w:t>
      </w:r>
    </w:p>
    <w:p w:rsidR="00196CC8" w:rsidRDefault="00196CC8" w:rsidP="00196CC8">
      <w:pPr>
        <w:ind w:firstLine="864"/>
        <w:rPr>
          <w:bCs/>
          <w:lang w:val="es-MX"/>
        </w:rPr>
      </w:pPr>
      <w:r w:rsidRPr="00196CC8">
        <w:rPr>
          <w:b/>
          <w:bCs/>
          <w:lang w:val="es-MX"/>
        </w:rPr>
        <w:t xml:space="preserve">Server </w:t>
      </w:r>
      <w:proofErr w:type="spellStart"/>
      <w:r w:rsidRPr="00196CC8">
        <w:rPr>
          <w:b/>
          <w:bCs/>
          <w:lang w:val="es-MX"/>
        </w:rPr>
        <w:t>Name</w:t>
      </w:r>
      <w:proofErr w:type="spellEnd"/>
      <w:r w:rsidRPr="00196CC8">
        <w:rPr>
          <w:b/>
          <w:bCs/>
          <w:lang w:val="es-MX"/>
        </w:rPr>
        <w:t xml:space="preserve">: </w:t>
      </w:r>
      <w:r w:rsidR="00F04C68">
        <w:rPr>
          <w:bCs/>
          <w:lang w:val="es-MX"/>
        </w:rPr>
        <w:tab/>
        <w:t>SC</w:t>
      </w:r>
      <w:r>
        <w:rPr>
          <w:bCs/>
          <w:lang w:val="es-MX"/>
        </w:rPr>
        <w:t>D201117</w:t>
      </w:r>
      <w:r w:rsidR="008C48B5">
        <w:rPr>
          <w:bCs/>
          <w:lang w:val="es-MX"/>
        </w:rPr>
        <w:t>,5001</w:t>
      </w:r>
    </w:p>
    <w:p w:rsidR="00196CC8" w:rsidRDefault="00196CC8" w:rsidP="00196CC8">
      <w:pPr>
        <w:ind w:firstLine="864"/>
        <w:rPr>
          <w:bCs/>
          <w:lang w:val="es-MX"/>
        </w:rPr>
      </w:pPr>
    </w:p>
    <w:p w:rsidR="00196CC8" w:rsidRDefault="00196CC8" w:rsidP="00196CC8">
      <w:pPr>
        <w:ind w:firstLine="864"/>
        <w:rPr>
          <w:bCs/>
          <w:lang w:val="es-MX"/>
        </w:rPr>
      </w:pPr>
      <w:r>
        <w:rPr>
          <w:bCs/>
          <w:lang w:val="es-MX"/>
        </w:rPr>
        <w:t>El usuario debe tener permisos de Lectura y Escritura sobre la Base de Datos.</w:t>
      </w:r>
    </w:p>
    <w:p w:rsidR="00196CC8" w:rsidRDefault="00196CC8" w:rsidP="00196CC8">
      <w:pPr>
        <w:ind w:firstLine="864"/>
        <w:rPr>
          <w:bCs/>
          <w:lang w:val="es-MX"/>
        </w:rPr>
      </w:pPr>
    </w:p>
    <w:p w:rsidR="00196CC8" w:rsidRPr="00196CC8" w:rsidRDefault="00196CC8" w:rsidP="0062636C">
      <w:pPr>
        <w:pStyle w:val="Prrafodelista"/>
        <w:numPr>
          <w:ilvl w:val="0"/>
          <w:numId w:val="4"/>
        </w:numPr>
        <w:rPr>
          <w:bCs/>
          <w:lang w:val="es-MX"/>
        </w:rPr>
      </w:pPr>
      <w:r w:rsidRPr="00196CC8">
        <w:rPr>
          <w:bCs/>
          <w:lang w:val="es-MX"/>
        </w:rPr>
        <w:t xml:space="preserve">En informática darle permisos de </w:t>
      </w:r>
      <w:proofErr w:type="spellStart"/>
      <w:r w:rsidRPr="00196CC8">
        <w:rPr>
          <w:bCs/>
          <w:lang w:val="es-MX"/>
        </w:rPr>
        <w:t>Execute</w:t>
      </w:r>
      <w:proofErr w:type="spellEnd"/>
      <w:r w:rsidRPr="00196CC8">
        <w:rPr>
          <w:bCs/>
          <w:lang w:val="es-MX"/>
        </w:rPr>
        <w:t xml:space="preserve"> al usuario y/o grupo </w:t>
      </w:r>
      <w:proofErr w:type="spellStart"/>
      <w:r w:rsidRPr="00196CC8">
        <w:rPr>
          <w:bCs/>
          <w:lang w:val="es-MX"/>
        </w:rPr>
        <w:t>Ejecucion</w:t>
      </w:r>
      <w:proofErr w:type="spellEnd"/>
    </w:p>
    <w:p w:rsidR="00196CC8" w:rsidRDefault="00196CC8" w:rsidP="00196CC8">
      <w:pPr>
        <w:rPr>
          <w:bCs/>
          <w:lang w:val="es-MX"/>
        </w:rPr>
      </w:pPr>
    </w:p>
    <w:p w:rsidR="00196CC8" w:rsidRDefault="00196CC8" w:rsidP="00196CC8">
      <w:pPr>
        <w:rPr>
          <w:bCs/>
          <w:lang w:val="es-MX"/>
        </w:rPr>
      </w:pPr>
    </w:p>
    <w:p w:rsidR="00196CC8" w:rsidRPr="00196CC8" w:rsidRDefault="00196CC8" w:rsidP="00196CC8">
      <w:pPr>
        <w:rPr>
          <w:bCs/>
          <w:lang w:val="es-MX"/>
        </w:rPr>
      </w:pPr>
      <w:r>
        <w:rPr>
          <w:bCs/>
          <w:noProof/>
          <w:lang w:val="es-ES" w:eastAsia="es-ES"/>
        </w:rPr>
        <w:drawing>
          <wp:inline distT="0" distB="0" distL="0" distR="0">
            <wp:extent cx="3552825" cy="4171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C8" w:rsidRPr="00196CC8" w:rsidRDefault="00196CC8" w:rsidP="00196CC8">
      <w:pPr>
        <w:rPr>
          <w:bCs/>
          <w:lang w:val="es-MX"/>
        </w:rPr>
      </w:pPr>
    </w:p>
    <w:p w:rsidR="0010407A" w:rsidRDefault="0010407A" w:rsidP="00871AE5">
      <w:pPr>
        <w:rPr>
          <w:bCs/>
          <w:lang w:val="es-MX"/>
        </w:rPr>
      </w:pPr>
    </w:p>
    <w:p w:rsidR="00A932E6" w:rsidRDefault="00A932E6" w:rsidP="00871AE5">
      <w:pPr>
        <w:rPr>
          <w:bCs/>
          <w:lang w:val="es-MX"/>
        </w:rPr>
      </w:pPr>
    </w:p>
    <w:p w:rsidR="00A932E6" w:rsidRDefault="00A932E6" w:rsidP="00871AE5">
      <w:pPr>
        <w:rPr>
          <w:bCs/>
          <w:lang w:val="es-MX"/>
        </w:rPr>
      </w:pPr>
    </w:p>
    <w:p w:rsidR="00A932E6" w:rsidRDefault="00A932E6" w:rsidP="00871AE5">
      <w:pPr>
        <w:rPr>
          <w:bCs/>
          <w:lang w:val="es-MX"/>
        </w:rPr>
      </w:pPr>
    </w:p>
    <w:p w:rsidR="00A932E6" w:rsidRDefault="00A932E6" w:rsidP="00871AE5">
      <w:pPr>
        <w:rPr>
          <w:bCs/>
          <w:lang w:val="es-MX"/>
        </w:rPr>
      </w:pPr>
    </w:p>
    <w:p w:rsidR="00A932E6" w:rsidRDefault="00A932E6" w:rsidP="00871AE5">
      <w:pPr>
        <w:rPr>
          <w:bCs/>
          <w:lang w:val="es-MX"/>
        </w:rPr>
      </w:pPr>
    </w:p>
    <w:p w:rsidR="00A932E6" w:rsidRDefault="00A932E6" w:rsidP="00871AE5">
      <w:pPr>
        <w:rPr>
          <w:bCs/>
          <w:lang w:val="es-MX"/>
        </w:rPr>
      </w:pPr>
    </w:p>
    <w:p w:rsidR="00A932E6" w:rsidRDefault="00A932E6" w:rsidP="00871AE5">
      <w:pPr>
        <w:rPr>
          <w:bCs/>
          <w:lang w:val="es-MX"/>
        </w:rPr>
      </w:pPr>
    </w:p>
    <w:p w:rsidR="00A932E6" w:rsidRDefault="00A932E6" w:rsidP="00871AE5">
      <w:pPr>
        <w:rPr>
          <w:bCs/>
          <w:lang w:val="es-MX"/>
        </w:rPr>
      </w:pPr>
    </w:p>
    <w:p w:rsidR="00A932E6" w:rsidRDefault="00A932E6" w:rsidP="00871AE5">
      <w:pPr>
        <w:rPr>
          <w:bCs/>
          <w:lang w:val="es-MX"/>
        </w:rPr>
      </w:pPr>
    </w:p>
    <w:p w:rsidR="00A932E6" w:rsidRDefault="00A932E6" w:rsidP="00871AE5">
      <w:pPr>
        <w:rPr>
          <w:bCs/>
          <w:lang w:val="es-MX"/>
        </w:rPr>
      </w:pPr>
    </w:p>
    <w:p w:rsidR="00CD6770" w:rsidRDefault="00753FBC" w:rsidP="00CD6770">
      <w:pPr>
        <w:pStyle w:val="Prrafodelista"/>
        <w:numPr>
          <w:ilvl w:val="0"/>
          <w:numId w:val="8"/>
        </w:numPr>
        <w:rPr>
          <w:bCs/>
          <w:lang w:val="es-MX"/>
        </w:rPr>
      </w:pPr>
      <w:r>
        <w:rPr>
          <w:bCs/>
          <w:lang w:val="es-MX"/>
        </w:rPr>
        <w:lastRenderedPageBreak/>
        <w:t>GENERAR DIRECTORIO DEL PROYECTO</w:t>
      </w:r>
    </w:p>
    <w:p w:rsidR="00753FBC" w:rsidRDefault="00753FBC" w:rsidP="00753FBC">
      <w:pPr>
        <w:rPr>
          <w:bCs/>
          <w:lang w:val="es-MX"/>
        </w:rPr>
      </w:pPr>
    </w:p>
    <w:p w:rsidR="00753FBC" w:rsidRDefault="00753FBC" w:rsidP="00753FBC">
      <w:pPr>
        <w:rPr>
          <w:bCs/>
          <w:lang w:val="es-MX"/>
        </w:rPr>
      </w:pPr>
    </w:p>
    <w:p w:rsidR="00CF5BE5" w:rsidRDefault="00CF5BE5" w:rsidP="00CF5BE5">
      <w:pPr>
        <w:rPr>
          <w:bCs/>
          <w:lang w:val="es-MX"/>
        </w:rPr>
      </w:pPr>
      <w:r>
        <w:rPr>
          <w:bCs/>
          <w:lang w:val="es-MX"/>
        </w:rPr>
        <w:t xml:space="preserve">Acceder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Repository</w:t>
      </w:r>
      <w:proofErr w:type="spellEnd"/>
      <w:r>
        <w:rPr>
          <w:bCs/>
          <w:lang w:val="es-MX"/>
        </w:rPr>
        <w:t xml:space="preserve"> Manager con usuario con privilegios de administrador. (SERVIDORES --</w:t>
      </w:r>
      <w:proofErr w:type="spellStart"/>
      <w:proofErr w:type="gramStart"/>
      <w:r>
        <w:rPr>
          <w:bCs/>
          <w:lang w:val="es-MX"/>
        </w:rPr>
        <w:t>Cert</w:t>
      </w:r>
      <w:proofErr w:type="spellEnd"/>
      <w:r>
        <w:rPr>
          <w:bCs/>
          <w:lang w:val="es-MX"/>
        </w:rPr>
        <w:t>.-</w:t>
      </w:r>
      <w:proofErr w:type="gramEnd"/>
      <w:r>
        <w:rPr>
          <w:bCs/>
          <w:lang w:val="es-MX"/>
        </w:rPr>
        <w:t xml:space="preserve"> SCI2011191 y SCI2011192)</w:t>
      </w: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rPr>
          <w:bCs/>
          <w:lang w:val="es-MX"/>
        </w:rPr>
      </w:pPr>
      <w:r>
        <w:rPr>
          <w:bCs/>
          <w:lang w:val="es-MX"/>
        </w:rPr>
        <w:t xml:space="preserve">1.-  En el Menú Folder dar </w:t>
      </w:r>
      <w:proofErr w:type="spellStart"/>
      <w:r>
        <w:rPr>
          <w:bCs/>
          <w:lang w:val="es-MX"/>
        </w:rPr>
        <w:t>Click</w:t>
      </w:r>
      <w:proofErr w:type="spellEnd"/>
      <w:r>
        <w:rPr>
          <w:bCs/>
          <w:lang w:val="es-MX"/>
        </w:rPr>
        <w:t xml:space="preserve"> en </w:t>
      </w:r>
      <w:proofErr w:type="spellStart"/>
      <w:r>
        <w:rPr>
          <w:bCs/>
          <w:lang w:val="es-MX"/>
        </w:rPr>
        <w:t>Create</w:t>
      </w:r>
      <w:proofErr w:type="spellEnd"/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3238500" cy="250140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24" b="59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15" cy="250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rPr>
          <w:bCs/>
          <w:lang w:val="es-MX"/>
        </w:rPr>
      </w:pPr>
      <w:r>
        <w:rPr>
          <w:bCs/>
          <w:lang w:val="es-MX"/>
        </w:rPr>
        <w:t xml:space="preserve">2.- En la Opción Neme: poner </w:t>
      </w:r>
      <w:r>
        <w:rPr>
          <w:b/>
          <w:bCs/>
          <w:lang w:val="es-MX"/>
        </w:rPr>
        <w:t>FINSYS</w:t>
      </w: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3152775" cy="3200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E5" w:rsidRDefault="00CF5BE5" w:rsidP="00CF5BE5">
      <w:pPr>
        <w:rPr>
          <w:bCs/>
          <w:lang w:val="es-MX"/>
        </w:rPr>
      </w:pPr>
    </w:p>
    <w:p w:rsidR="00A932E6" w:rsidRDefault="00A932E6" w:rsidP="00CF5BE5">
      <w:pPr>
        <w:rPr>
          <w:bCs/>
          <w:lang w:val="es-MX"/>
        </w:rPr>
      </w:pPr>
    </w:p>
    <w:p w:rsidR="00A932E6" w:rsidRDefault="00A932E6" w:rsidP="00CF5BE5">
      <w:pPr>
        <w:rPr>
          <w:bCs/>
          <w:lang w:val="es-MX"/>
        </w:rPr>
      </w:pPr>
    </w:p>
    <w:p w:rsidR="00CF5BE5" w:rsidRDefault="00CF5BE5" w:rsidP="00CF5BE5">
      <w:pPr>
        <w:rPr>
          <w:bCs/>
          <w:lang w:val="es-MX"/>
        </w:rPr>
      </w:pPr>
      <w:r>
        <w:rPr>
          <w:bCs/>
          <w:lang w:val="es-MX"/>
        </w:rPr>
        <w:lastRenderedPageBreak/>
        <w:t xml:space="preserve">3.- En la pestaña Permisos, poner como </w:t>
      </w:r>
      <w:proofErr w:type="spellStart"/>
      <w:r>
        <w:rPr>
          <w:bCs/>
          <w:lang w:val="es-MX"/>
        </w:rPr>
        <w:t>Owner</w:t>
      </w:r>
      <w:proofErr w:type="spellEnd"/>
      <w:r>
        <w:rPr>
          <w:bCs/>
          <w:lang w:val="es-MX"/>
        </w:rPr>
        <w:t xml:space="preserve"> al usuario </w:t>
      </w:r>
      <w:proofErr w:type="spellStart"/>
      <w:r>
        <w:rPr>
          <w:bCs/>
          <w:lang w:val="es-MX"/>
        </w:rPr>
        <w:t>Administrator</w:t>
      </w:r>
      <w:proofErr w:type="spellEnd"/>
      <w:r>
        <w:rPr>
          <w:bCs/>
          <w:lang w:val="es-MX"/>
        </w:rPr>
        <w:t>, seguir los siguientes pasos</w:t>
      </w: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pStyle w:val="Prrafodelista"/>
        <w:numPr>
          <w:ilvl w:val="0"/>
          <w:numId w:val="9"/>
        </w:numPr>
        <w:rPr>
          <w:bCs/>
          <w:lang w:val="es-MX"/>
        </w:rPr>
      </w:pPr>
      <w:r>
        <w:rPr>
          <w:bCs/>
          <w:lang w:val="es-MX"/>
        </w:rPr>
        <w:t xml:space="preserve">Dar </w:t>
      </w:r>
      <w:proofErr w:type="spellStart"/>
      <w:r>
        <w:rPr>
          <w:bCs/>
          <w:lang w:val="es-MX"/>
        </w:rPr>
        <w:t>click</w:t>
      </w:r>
      <w:proofErr w:type="spellEnd"/>
      <w:r>
        <w:rPr>
          <w:bCs/>
          <w:lang w:val="es-MX"/>
        </w:rPr>
        <w:t xml:space="preserve"> en la </w:t>
      </w:r>
      <w:proofErr w:type="spellStart"/>
      <w:r>
        <w:rPr>
          <w:bCs/>
          <w:lang w:val="es-MX"/>
        </w:rPr>
        <w:t>Opcion</w:t>
      </w:r>
      <w:proofErr w:type="spellEnd"/>
      <w:r>
        <w:rPr>
          <w:bCs/>
          <w:lang w:val="es-MX"/>
        </w:rPr>
        <w:t xml:space="preserve"> </w:t>
      </w:r>
      <w:r>
        <w:rPr>
          <w:b/>
          <w:bCs/>
          <w:lang w:val="es-MX"/>
        </w:rPr>
        <w:t xml:space="preserve">Change </w:t>
      </w:r>
      <w:proofErr w:type="spellStart"/>
      <w:r>
        <w:rPr>
          <w:b/>
          <w:bCs/>
          <w:lang w:val="es-MX"/>
        </w:rPr>
        <w:t>Owner</w:t>
      </w:r>
      <w:proofErr w:type="spellEnd"/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2638425" cy="3333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pStyle w:val="Prrafodelista"/>
        <w:numPr>
          <w:ilvl w:val="0"/>
          <w:numId w:val="9"/>
        </w:numPr>
        <w:rPr>
          <w:bCs/>
          <w:lang w:val="es-MX"/>
        </w:rPr>
      </w:pPr>
      <w:r>
        <w:rPr>
          <w:bCs/>
          <w:lang w:val="es-MX"/>
        </w:rPr>
        <w:t xml:space="preserve">Dar </w:t>
      </w:r>
      <w:proofErr w:type="spellStart"/>
      <w:r>
        <w:rPr>
          <w:bCs/>
          <w:lang w:val="es-MX"/>
        </w:rPr>
        <w:t>Click</w:t>
      </w:r>
      <w:proofErr w:type="spellEnd"/>
      <w:r>
        <w:rPr>
          <w:bCs/>
          <w:lang w:val="es-MX"/>
        </w:rPr>
        <w:t xml:space="preserve"> en la opción </w:t>
      </w:r>
      <w:proofErr w:type="spellStart"/>
      <w:r>
        <w:rPr>
          <w:b/>
          <w:bCs/>
          <w:lang w:val="es-MX"/>
        </w:rPr>
        <w:t>Select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ther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User</w:t>
      </w:r>
      <w:proofErr w:type="spellEnd"/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2790825" cy="3190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pStyle w:val="Prrafodelista"/>
        <w:numPr>
          <w:ilvl w:val="0"/>
          <w:numId w:val="9"/>
        </w:numPr>
        <w:rPr>
          <w:bCs/>
          <w:lang w:val="es-MX"/>
        </w:rPr>
      </w:pPr>
      <w:r>
        <w:rPr>
          <w:bCs/>
          <w:lang w:val="es-MX"/>
        </w:rPr>
        <w:lastRenderedPageBreak/>
        <w:t xml:space="preserve">En la </w:t>
      </w:r>
      <w:proofErr w:type="spellStart"/>
      <w:r>
        <w:rPr>
          <w:bCs/>
          <w:lang w:val="es-MX"/>
        </w:rPr>
        <w:t>opcion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User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Name</w:t>
      </w:r>
      <w:proofErr w:type="spellEnd"/>
      <w:r>
        <w:rPr>
          <w:bCs/>
          <w:lang w:val="es-MX"/>
        </w:rPr>
        <w:t xml:space="preserve">, seleccionar </w:t>
      </w:r>
      <w:proofErr w:type="spellStart"/>
      <w:r>
        <w:rPr>
          <w:b/>
          <w:bCs/>
          <w:lang w:val="es-MX"/>
        </w:rPr>
        <w:t>Administrator</w:t>
      </w:r>
      <w:proofErr w:type="spellEnd"/>
      <w:r>
        <w:rPr>
          <w:bCs/>
          <w:lang w:val="es-MX"/>
        </w:rPr>
        <w:t xml:space="preserve"> y dar Clic en el botón </w:t>
      </w:r>
      <w:proofErr w:type="spellStart"/>
      <w:r>
        <w:rPr>
          <w:b/>
          <w:bCs/>
          <w:lang w:val="es-MX"/>
        </w:rPr>
        <w:t>Add</w:t>
      </w:r>
      <w:proofErr w:type="spellEnd"/>
      <w:r>
        <w:rPr>
          <w:bCs/>
          <w:lang w:val="es-MX"/>
        </w:rPr>
        <w:t xml:space="preserve"> </w:t>
      </w: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3057525" cy="33623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pStyle w:val="Prrafodelista"/>
        <w:numPr>
          <w:ilvl w:val="0"/>
          <w:numId w:val="9"/>
        </w:numPr>
        <w:rPr>
          <w:bCs/>
          <w:lang w:val="es-MX"/>
        </w:rPr>
      </w:pPr>
      <w:proofErr w:type="spellStart"/>
      <w:r>
        <w:rPr>
          <w:bCs/>
          <w:lang w:val="es-MX"/>
        </w:rPr>
        <w:t>Click</w:t>
      </w:r>
      <w:proofErr w:type="spellEnd"/>
      <w:r>
        <w:rPr>
          <w:bCs/>
          <w:lang w:val="es-MX"/>
        </w:rPr>
        <w:t xml:space="preserve"> en </w:t>
      </w:r>
      <w:r>
        <w:rPr>
          <w:b/>
          <w:bCs/>
          <w:lang w:val="es-MX"/>
        </w:rPr>
        <w:t>OK</w:t>
      </w:r>
      <w:r>
        <w:rPr>
          <w:bCs/>
          <w:lang w:val="es-MX"/>
        </w:rPr>
        <w:t xml:space="preserve"> </w:t>
      </w: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2524125" cy="2905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E5" w:rsidRDefault="00CF5BE5" w:rsidP="00CF5BE5">
      <w:pPr>
        <w:rPr>
          <w:bCs/>
          <w:lang w:val="es-MX"/>
        </w:rPr>
      </w:pPr>
    </w:p>
    <w:p w:rsidR="00A932E6" w:rsidRDefault="00A932E6" w:rsidP="00CF5BE5">
      <w:pPr>
        <w:rPr>
          <w:bCs/>
          <w:lang w:val="es-MX"/>
        </w:rPr>
      </w:pPr>
    </w:p>
    <w:p w:rsidR="00A932E6" w:rsidRDefault="00A932E6" w:rsidP="00CF5BE5">
      <w:pPr>
        <w:rPr>
          <w:bCs/>
          <w:lang w:val="es-MX"/>
        </w:rPr>
      </w:pPr>
    </w:p>
    <w:p w:rsidR="00A932E6" w:rsidRDefault="00A932E6" w:rsidP="00CF5BE5">
      <w:pPr>
        <w:rPr>
          <w:bCs/>
          <w:lang w:val="es-MX"/>
        </w:rPr>
      </w:pPr>
    </w:p>
    <w:p w:rsidR="00A932E6" w:rsidRDefault="00A932E6" w:rsidP="00CF5BE5">
      <w:pPr>
        <w:rPr>
          <w:bCs/>
          <w:lang w:val="es-MX"/>
        </w:rPr>
      </w:pPr>
    </w:p>
    <w:p w:rsidR="00CF5BE5" w:rsidRDefault="00CF5BE5" w:rsidP="00CF5BE5">
      <w:pPr>
        <w:pStyle w:val="Prrafodelista"/>
        <w:numPr>
          <w:ilvl w:val="0"/>
          <w:numId w:val="9"/>
        </w:numPr>
        <w:rPr>
          <w:bCs/>
          <w:lang w:val="es-MX"/>
        </w:rPr>
      </w:pPr>
      <w:proofErr w:type="spellStart"/>
      <w:r>
        <w:rPr>
          <w:bCs/>
          <w:lang w:val="es-MX"/>
        </w:rPr>
        <w:lastRenderedPageBreak/>
        <w:t>Click</w:t>
      </w:r>
      <w:proofErr w:type="spellEnd"/>
      <w:r>
        <w:rPr>
          <w:bCs/>
          <w:lang w:val="es-MX"/>
        </w:rPr>
        <w:t xml:space="preserve"> en </w:t>
      </w:r>
      <w:r>
        <w:rPr>
          <w:b/>
          <w:bCs/>
          <w:lang w:val="es-MX"/>
        </w:rPr>
        <w:t>Aceptar</w:t>
      </w:r>
      <w:r>
        <w:rPr>
          <w:bCs/>
          <w:lang w:val="es-MX"/>
        </w:rPr>
        <w:t xml:space="preserve"> </w:t>
      </w:r>
    </w:p>
    <w:p w:rsidR="00CF5BE5" w:rsidRDefault="00CF5BE5" w:rsidP="00CF5BE5">
      <w:pPr>
        <w:rPr>
          <w:bCs/>
          <w:lang w:val="es-MX"/>
        </w:rPr>
      </w:pPr>
    </w:p>
    <w:p w:rsidR="00CF5BE5" w:rsidRDefault="00CF5BE5" w:rsidP="00CF5BE5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2600325" cy="3305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E5" w:rsidRDefault="00CF5BE5" w:rsidP="00CF5BE5">
      <w:pPr>
        <w:pStyle w:val="Prrafodelista"/>
        <w:rPr>
          <w:bCs/>
          <w:lang w:val="es-MX"/>
        </w:rPr>
      </w:pPr>
    </w:p>
    <w:p w:rsidR="00CF5BE5" w:rsidRDefault="00CF5BE5" w:rsidP="00CF5BE5">
      <w:pPr>
        <w:pStyle w:val="Prrafodelista"/>
        <w:rPr>
          <w:bCs/>
          <w:lang w:val="es-MX"/>
        </w:rPr>
      </w:pPr>
    </w:p>
    <w:p w:rsidR="00CF5BE5" w:rsidRPr="00A932E6" w:rsidRDefault="00CF5BE5" w:rsidP="00A932E6">
      <w:pPr>
        <w:pStyle w:val="Prrafodelista"/>
        <w:numPr>
          <w:ilvl w:val="0"/>
          <w:numId w:val="9"/>
        </w:numPr>
        <w:jc w:val="left"/>
        <w:rPr>
          <w:bCs/>
          <w:lang w:val="es-MX"/>
        </w:rPr>
      </w:pPr>
      <w:r w:rsidRPr="00A932E6">
        <w:rPr>
          <w:bCs/>
          <w:lang w:val="es-MX"/>
        </w:rPr>
        <w:t>DAR PERMISOS SOBRE EL FOLDER CREADO (</w:t>
      </w:r>
      <w:r w:rsidR="00A932E6" w:rsidRPr="00A932E6">
        <w:rPr>
          <w:b/>
          <w:bCs/>
          <w:lang w:val="es-MX"/>
        </w:rPr>
        <w:t>FINSYS</w:t>
      </w:r>
      <w:r w:rsidRPr="00A932E6">
        <w:rPr>
          <w:bCs/>
          <w:lang w:val="es-MX"/>
        </w:rPr>
        <w:t xml:space="preserve">) AL USUARIO DE </w:t>
      </w:r>
      <w:proofErr w:type="spellStart"/>
      <w:r w:rsidRPr="00A932E6">
        <w:rPr>
          <w:bCs/>
          <w:lang w:val="es-MX"/>
        </w:rPr>
        <w:t>ejecucion</w:t>
      </w:r>
      <w:proofErr w:type="spellEnd"/>
    </w:p>
    <w:p w:rsidR="00CF5BE5" w:rsidRPr="00753FBC" w:rsidRDefault="00CF5BE5" w:rsidP="00753FBC">
      <w:pPr>
        <w:rPr>
          <w:bCs/>
          <w:lang w:val="es-MX"/>
        </w:rPr>
      </w:pPr>
    </w:p>
    <w:p w:rsidR="0010407A" w:rsidRDefault="0010407A" w:rsidP="00871AE5">
      <w:pPr>
        <w:rPr>
          <w:bCs/>
          <w:lang w:val="es-MX"/>
        </w:rPr>
      </w:pPr>
    </w:p>
    <w:p w:rsidR="00CD6770" w:rsidRPr="00CD6770" w:rsidRDefault="00CD6770" w:rsidP="00CD6770">
      <w:pPr>
        <w:pStyle w:val="Prrafodelista"/>
        <w:numPr>
          <w:ilvl w:val="0"/>
          <w:numId w:val="8"/>
        </w:numPr>
        <w:rPr>
          <w:bCs/>
          <w:lang w:val="es-MX"/>
        </w:rPr>
      </w:pPr>
      <w:r>
        <w:rPr>
          <w:bCs/>
          <w:lang w:val="es-MX"/>
        </w:rPr>
        <w:t>IMPORTAR XML</w:t>
      </w:r>
    </w:p>
    <w:p w:rsidR="00CA0377" w:rsidRDefault="00CA0377" w:rsidP="00871AE5">
      <w:pPr>
        <w:rPr>
          <w:bCs/>
          <w:lang w:val="es-MX"/>
        </w:rPr>
      </w:pPr>
    </w:p>
    <w:p w:rsidR="0010407A" w:rsidRDefault="0010407A" w:rsidP="00871AE5">
      <w:pPr>
        <w:rPr>
          <w:bCs/>
          <w:lang w:val="es-MX"/>
        </w:rPr>
      </w:pPr>
    </w:p>
    <w:p w:rsidR="00871AE5" w:rsidRPr="002600BC" w:rsidRDefault="00871AE5" w:rsidP="00871AE5">
      <w:pPr>
        <w:rPr>
          <w:bCs/>
          <w:lang w:val="es-MX"/>
        </w:rPr>
      </w:pPr>
      <w:r w:rsidRPr="00DF4D55">
        <w:rPr>
          <w:bCs/>
          <w:lang w:val="es-MX"/>
        </w:rPr>
        <w:t>Acceder</w:t>
      </w:r>
      <w:r>
        <w:rPr>
          <w:bCs/>
          <w:lang w:val="es-MX"/>
        </w:rPr>
        <w:t xml:space="preserve">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 w:rsidRPr="00DF4D55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Repository</w:t>
      </w:r>
      <w:proofErr w:type="spellEnd"/>
      <w:r>
        <w:rPr>
          <w:bCs/>
          <w:lang w:val="es-MX"/>
        </w:rPr>
        <w:t xml:space="preserve"> </w:t>
      </w:r>
      <w:r w:rsidRPr="00DF4D55">
        <w:rPr>
          <w:bCs/>
          <w:lang w:val="es-MX"/>
        </w:rPr>
        <w:t>Manager con usuario con privilegios de administrador.</w:t>
      </w:r>
      <w:r w:rsidRPr="00053866">
        <w:rPr>
          <w:bCs/>
          <w:lang w:val="es-MX"/>
        </w:rPr>
        <w:t xml:space="preserve"> </w:t>
      </w:r>
      <w:r w:rsidRPr="002600BC">
        <w:rPr>
          <w:bCs/>
          <w:lang w:val="es-MX"/>
        </w:rPr>
        <w:t>(SERVIDORES --</w:t>
      </w:r>
      <w:proofErr w:type="spellStart"/>
      <w:proofErr w:type="gramStart"/>
      <w:r w:rsidRPr="002600BC">
        <w:rPr>
          <w:bCs/>
          <w:lang w:val="es-MX"/>
        </w:rPr>
        <w:t>Cert</w:t>
      </w:r>
      <w:proofErr w:type="spellEnd"/>
      <w:r w:rsidRPr="002600BC">
        <w:rPr>
          <w:bCs/>
          <w:lang w:val="es-MX"/>
        </w:rPr>
        <w:t>.-</w:t>
      </w:r>
      <w:proofErr w:type="gramEnd"/>
      <w:r w:rsidRPr="002600BC">
        <w:rPr>
          <w:bCs/>
          <w:lang w:val="es-MX"/>
        </w:rPr>
        <w:t xml:space="preserve"> </w:t>
      </w:r>
      <w:r w:rsidRPr="005E4408">
        <w:rPr>
          <w:bCs/>
          <w:lang w:val="es-MX"/>
        </w:rPr>
        <w:t>SCI2011191</w:t>
      </w:r>
      <w:r>
        <w:rPr>
          <w:bCs/>
          <w:lang w:val="es-MX"/>
        </w:rPr>
        <w:t xml:space="preserve"> y </w:t>
      </w:r>
      <w:r w:rsidRPr="005E4408">
        <w:rPr>
          <w:bCs/>
          <w:lang w:val="es-MX"/>
        </w:rPr>
        <w:t>SCI2011192</w:t>
      </w:r>
      <w:r w:rsidRPr="002600BC">
        <w:rPr>
          <w:bCs/>
          <w:lang w:val="es-MX"/>
        </w:rPr>
        <w:t>)</w:t>
      </w:r>
    </w:p>
    <w:p w:rsidR="005F2051" w:rsidRPr="00790D49" w:rsidRDefault="005F2051" w:rsidP="005F2051">
      <w:pPr>
        <w:rPr>
          <w:lang w:val="es-MX"/>
        </w:rPr>
      </w:pPr>
    </w:p>
    <w:p w:rsidR="005F2051" w:rsidRPr="00053866" w:rsidRDefault="005F2051" w:rsidP="00821B00">
      <w:pPr>
        <w:rPr>
          <w:lang w:val="es-MX"/>
        </w:rPr>
      </w:pPr>
      <w:r>
        <w:rPr>
          <w:lang w:val="es-MX"/>
        </w:rPr>
        <w:t>1</w:t>
      </w:r>
      <w:r w:rsidRPr="00053866">
        <w:rPr>
          <w:lang w:val="es-MX"/>
        </w:rPr>
        <w:t>.- Copiar los archivos que se encuentran en la siguiente ruta a algún directorio local temporal, de preferencia vacío.</w:t>
      </w:r>
    </w:p>
    <w:p w:rsidR="005F2051" w:rsidRPr="00E64868" w:rsidRDefault="005F2051" w:rsidP="005F2051">
      <w:pPr>
        <w:ind w:firstLine="708"/>
        <w:rPr>
          <w:rStyle w:val="Hipervnculo"/>
          <w:lang w:val="es-MX"/>
        </w:rPr>
      </w:pPr>
      <w:r w:rsidRPr="00053866">
        <w:rPr>
          <w:lang w:val="es-MX"/>
        </w:rPr>
        <w:t xml:space="preserve">Ruta Origen: </w:t>
      </w:r>
      <w:hyperlink r:id="rId23" w:history="1">
        <w:r w:rsidR="00532D0A">
          <w:rPr>
            <w:rStyle w:val="Hipervnculo"/>
          </w:rPr>
          <w:t xml:space="preserve">\\srf201002\Sistemas </w:t>
        </w:r>
        <w:proofErr w:type="spellStart"/>
        <w:r w:rsidR="00532D0A">
          <w:rPr>
            <w:rStyle w:val="Hipervnculo"/>
          </w:rPr>
          <w:t>Liberaciones</w:t>
        </w:r>
        <w:proofErr w:type="spellEnd"/>
        <w:r w:rsidR="00532D0A">
          <w:rPr>
            <w:rStyle w:val="Hipervnculo"/>
          </w:rPr>
          <w:t>\Liliana Santos\C-170809LSa\</w:t>
        </w:r>
        <w:proofErr w:type="spellStart"/>
        <w:r w:rsidR="00532D0A">
          <w:rPr>
            <w:rStyle w:val="Hipervnculo"/>
          </w:rPr>
          <w:t>Liberacion</w:t>
        </w:r>
        <w:proofErr w:type="spellEnd"/>
        <w:r w:rsidR="00532D0A">
          <w:rPr>
            <w:rStyle w:val="Hipervnculo"/>
          </w:rPr>
          <w:t>\IPC</w:t>
        </w:r>
      </w:hyperlink>
    </w:p>
    <w:p w:rsidR="005F2051" w:rsidRPr="00EB2F79" w:rsidRDefault="005F2051" w:rsidP="005F2051">
      <w:pPr>
        <w:ind w:firstLine="708"/>
        <w:rPr>
          <w:lang w:val="es-MX"/>
        </w:rPr>
      </w:pPr>
    </w:p>
    <w:p w:rsidR="004E05AC" w:rsidRPr="00053866" w:rsidRDefault="004E05AC" w:rsidP="004E05AC">
      <w:pPr>
        <w:rPr>
          <w:lang w:val="es-MX"/>
        </w:rPr>
      </w:pPr>
      <w:r>
        <w:rPr>
          <w:lang w:val="es-MX"/>
        </w:rPr>
        <w:t>2</w:t>
      </w:r>
      <w:r w:rsidRPr="00053866">
        <w:rPr>
          <w:lang w:val="es-MX"/>
        </w:rPr>
        <w:t xml:space="preserve">.- Importar </w:t>
      </w:r>
      <w:r>
        <w:rPr>
          <w:lang w:val="es-MX"/>
        </w:rPr>
        <w:t xml:space="preserve">el </w:t>
      </w:r>
      <w:r w:rsidRPr="00053866">
        <w:rPr>
          <w:lang w:val="es-MX"/>
        </w:rPr>
        <w:t>arc</w:t>
      </w:r>
      <w:r>
        <w:rPr>
          <w:lang w:val="es-MX"/>
        </w:rPr>
        <w:t xml:space="preserve">hivo </w:t>
      </w:r>
      <w:r w:rsidR="00532D0A" w:rsidRPr="00532D0A">
        <w:rPr>
          <w:b/>
          <w:lang w:val="es-MX"/>
        </w:rPr>
        <w:t>wfl_HEB_CARGACOMPRASREC_ATENEA.XML</w:t>
      </w:r>
      <w:r>
        <w:rPr>
          <w:lang w:val="es-MX"/>
        </w:rPr>
        <w:t xml:space="preserve"> </w:t>
      </w:r>
      <w:r w:rsidRPr="00053866">
        <w:rPr>
          <w:lang w:val="es-MX"/>
        </w:rPr>
        <w:t>(resultado de la copia, paso anterior):</w:t>
      </w:r>
    </w:p>
    <w:p w:rsidR="004E05AC" w:rsidRPr="0098493B" w:rsidRDefault="004E05AC" w:rsidP="004E05AC">
      <w:pPr>
        <w:autoSpaceDE w:val="0"/>
        <w:autoSpaceDN w:val="0"/>
        <w:rPr>
          <w:rFonts w:ascii="Calibri" w:hAnsi="Calibri"/>
          <w:lang w:val="es-MX" w:eastAsia="es-MX"/>
        </w:rPr>
      </w:pPr>
      <w:r w:rsidRPr="00053866">
        <w:rPr>
          <w:lang w:val="es-MX"/>
        </w:rPr>
        <w:t xml:space="preserve">                </w:t>
      </w:r>
      <w:r w:rsidRPr="009F0FAC">
        <w:rPr>
          <w:lang w:val="es-MX"/>
        </w:rPr>
        <w:t xml:space="preserve">Repositorio: </w:t>
      </w:r>
      <w:r w:rsidRPr="00A4308A">
        <w:rPr>
          <w:rFonts w:cs="Arial"/>
          <w:b/>
          <w:bCs/>
          <w:lang w:val="es-MX"/>
        </w:rPr>
        <w:t>IPC_REPOLOWCCERT</w:t>
      </w:r>
      <w:r w:rsidRPr="00A4308A">
        <w:rPr>
          <w:rFonts w:ascii="Segoe UI" w:hAnsi="Segoe UI" w:cs="Segoe UI"/>
          <w:color w:val="000000"/>
          <w:lang w:val="es-MX"/>
        </w:rPr>
        <w:t xml:space="preserve"> - </w:t>
      </w:r>
      <w:r w:rsidRPr="00A4308A">
        <w:rPr>
          <w:rFonts w:cs="Arial"/>
          <w:b/>
          <w:bCs/>
          <w:lang w:val="es-MX"/>
        </w:rPr>
        <w:t>IPC_REPOHIGHCCERT</w:t>
      </w:r>
    </w:p>
    <w:p w:rsidR="004E05AC" w:rsidRPr="00053866" w:rsidRDefault="004E05AC" w:rsidP="004E05AC">
      <w:pPr>
        <w:ind w:firstLine="864"/>
        <w:rPr>
          <w:lang w:val="es-MX"/>
        </w:rPr>
      </w:pPr>
      <w:r>
        <w:rPr>
          <w:lang w:val="es-MX"/>
        </w:rPr>
        <w:t xml:space="preserve">En Certificación: Folder: </w:t>
      </w:r>
      <w:r w:rsidR="00532D0A">
        <w:rPr>
          <w:b/>
          <w:lang w:val="es-MX"/>
        </w:rPr>
        <w:t>FINSYS</w:t>
      </w:r>
    </w:p>
    <w:p w:rsidR="004E05AC" w:rsidRPr="00053866" w:rsidRDefault="004E05AC" w:rsidP="004E05AC">
      <w:pPr>
        <w:rPr>
          <w:lang w:val="es-MX"/>
        </w:rPr>
      </w:pPr>
      <w:r w:rsidRPr="00053866">
        <w:rPr>
          <w:lang w:val="es-MX"/>
        </w:rPr>
        <w:t xml:space="preserve">                </w:t>
      </w:r>
    </w:p>
    <w:p w:rsidR="004E05AC" w:rsidRPr="00053866" w:rsidRDefault="004E05AC" w:rsidP="004E05AC">
      <w:pPr>
        <w:rPr>
          <w:lang w:val="es-MX"/>
        </w:rPr>
      </w:pPr>
      <w:r>
        <w:rPr>
          <w:lang w:val="es-MX"/>
        </w:rPr>
        <w:t>3</w:t>
      </w:r>
      <w:r w:rsidRPr="00053866">
        <w:rPr>
          <w:lang w:val="es-MX"/>
        </w:rPr>
        <w:t xml:space="preserve">.- Para importar </w:t>
      </w:r>
      <w:r>
        <w:rPr>
          <w:lang w:val="es-MX"/>
        </w:rPr>
        <w:t>el</w:t>
      </w:r>
      <w:r w:rsidRPr="00053866">
        <w:rPr>
          <w:lang w:val="es-MX"/>
        </w:rPr>
        <w:t xml:space="preserve"> XML se hará por medio de los siguientes pasos: -Se importarán los </w:t>
      </w:r>
      <w:proofErr w:type="spellStart"/>
      <w:r w:rsidRPr="00053866">
        <w:rPr>
          <w:lang w:val="es-MX"/>
        </w:rPr>
        <w:t>workflows</w:t>
      </w:r>
      <w:proofErr w:type="spellEnd"/>
      <w:r w:rsidRPr="00053866">
        <w:rPr>
          <w:lang w:val="es-MX"/>
        </w:rPr>
        <w:t xml:space="preserve"> y sección y se reemplazará todo lo que incluyan los </w:t>
      </w:r>
      <w:proofErr w:type="spellStart"/>
      <w:r w:rsidRPr="00053866">
        <w:rPr>
          <w:lang w:val="es-MX"/>
        </w:rPr>
        <w:t>workflows</w:t>
      </w:r>
      <w:proofErr w:type="spellEnd"/>
      <w:r w:rsidRPr="00053866">
        <w:rPr>
          <w:lang w:val="es-MX"/>
        </w:rPr>
        <w:t xml:space="preserve"> (</w:t>
      </w:r>
      <w:proofErr w:type="spellStart"/>
      <w:r w:rsidRPr="00053866">
        <w:rPr>
          <w:lang w:val="es-MX"/>
        </w:rPr>
        <w:t>sources</w:t>
      </w:r>
      <w:proofErr w:type="spellEnd"/>
      <w:r w:rsidRPr="00053866">
        <w:rPr>
          <w:lang w:val="es-MX"/>
        </w:rPr>
        <w:t xml:space="preserve">, targets, mapas, sesiones, </w:t>
      </w:r>
      <w:proofErr w:type="spellStart"/>
      <w:r w:rsidRPr="00053866">
        <w:rPr>
          <w:lang w:val="es-MX"/>
        </w:rPr>
        <w:t>worklets</w:t>
      </w:r>
      <w:proofErr w:type="spellEnd"/>
      <w:r w:rsidRPr="00053866">
        <w:rPr>
          <w:lang w:val="es-MX"/>
        </w:rPr>
        <w:t xml:space="preserve">, </w:t>
      </w:r>
      <w:proofErr w:type="spellStart"/>
      <w:r w:rsidRPr="00053866">
        <w:rPr>
          <w:lang w:val="es-MX"/>
        </w:rPr>
        <w:t>etc</w:t>
      </w:r>
      <w:proofErr w:type="spellEnd"/>
      <w:r w:rsidRPr="00053866">
        <w:rPr>
          <w:lang w:val="es-MX"/>
        </w:rPr>
        <w:t xml:space="preserve">) </w:t>
      </w:r>
    </w:p>
    <w:p w:rsidR="004E05AC" w:rsidRPr="00053866" w:rsidRDefault="004E05AC" w:rsidP="004E05AC">
      <w:pPr>
        <w:rPr>
          <w:lang w:val="es-MX"/>
        </w:rPr>
      </w:pPr>
    </w:p>
    <w:p w:rsidR="00F12ACA" w:rsidRDefault="004E05AC" w:rsidP="004E05AC">
      <w:pPr>
        <w:rPr>
          <w:lang w:val="es-MX"/>
        </w:rPr>
      </w:pPr>
      <w:r>
        <w:rPr>
          <w:lang w:val="es-MX"/>
        </w:rPr>
        <w:t>4</w:t>
      </w:r>
      <w:r w:rsidRPr="00053866">
        <w:rPr>
          <w:lang w:val="es-MX"/>
        </w:rPr>
        <w:t xml:space="preserve">.- </w:t>
      </w:r>
      <w:r w:rsidR="002D3B39">
        <w:rPr>
          <w:lang w:val="es-MX"/>
        </w:rPr>
        <w:t xml:space="preserve">Los </w:t>
      </w:r>
      <w:proofErr w:type="spellStart"/>
      <w:r w:rsidR="002D3B39">
        <w:rPr>
          <w:lang w:val="es-MX"/>
        </w:rPr>
        <w:t>Workflows</w:t>
      </w:r>
      <w:proofErr w:type="spellEnd"/>
      <w:r w:rsidR="002D3B39">
        <w:rPr>
          <w:lang w:val="es-MX"/>
        </w:rPr>
        <w:t xml:space="preserve"> a importar son</w:t>
      </w:r>
      <w:r w:rsidRPr="00053866">
        <w:rPr>
          <w:lang w:val="es-MX"/>
        </w:rPr>
        <w:t>:</w:t>
      </w:r>
      <w:r w:rsidRPr="005C18CE">
        <w:rPr>
          <w:lang w:val="es-MX"/>
        </w:rPr>
        <w:t xml:space="preserve"> </w:t>
      </w:r>
    </w:p>
    <w:p w:rsidR="001448A8" w:rsidRDefault="001448A8" w:rsidP="004E05AC">
      <w:pPr>
        <w:rPr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4837"/>
        <w:gridCol w:w="3772"/>
      </w:tblGrid>
      <w:tr w:rsidR="00CA2F85" w:rsidRPr="000C0B61" w:rsidTr="00F92225">
        <w:trPr>
          <w:trHeight w:val="207"/>
          <w:jc w:val="center"/>
        </w:trPr>
        <w:tc>
          <w:tcPr>
            <w:tcW w:w="1802" w:type="dxa"/>
            <w:tcBorders>
              <w:bottom w:val="single" w:sz="4" w:space="0" w:color="auto"/>
              <w:right w:val="single" w:sz="4" w:space="0" w:color="auto"/>
            </w:tcBorders>
          </w:tcPr>
          <w:p w:rsidR="00CA2F85" w:rsidRPr="000C0B61" w:rsidRDefault="00CA2F85" w:rsidP="00871AE5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8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85" w:rsidRPr="005C18CE" w:rsidRDefault="00CA2F85" w:rsidP="00871AE5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Workflow</w:t>
            </w:r>
            <w:proofErr w:type="spellEnd"/>
          </w:p>
        </w:tc>
        <w:tc>
          <w:tcPr>
            <w:tcW w:w="3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85" w:rsidRDefault="00CA2F85" w:rsidP="00871AE5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8F2A52" w:rsidRPr="00426C6A" w:rsidTr="00F9222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D0A" w:rsidRPr="00532D0A" w:rsidRDefault="00532D0A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</w:rPr>
              <w:t>FINSYS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A52" w:rsidRPr="008F2A52" w:rsidRDefault="00532D0A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532D0A">
              <w:rPr>
                <w:rFonts w:ascii="Tahoma" w:hAnsi="Tahoma" w:cs="Tahoma"/>
                <w:b/>
                <w:bCs/>
                <w:color w:val="808080"/>
              </w:rPr>
              <w:t>wfl_HEB_CARGACOMPRASREC_ATENEA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A52" w:rsidRPr="008F2A52" w:rsidRDefault="008F2A52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 w:rsidR="00532D0A">
              <w:rPr>
                <w:rFonts w:ascii="Tahoma" w:hAnsi="Tahoma" w:cs="Tahoma"/>
                <w:b/>
                <w:bCs/>
                <w:color w:val="808080"/>
              </w:rPr>
              <w:t>UNICODE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8F2A52" w:rsidRPr="00426C6A" w:rsidTr="00F9222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A52" w:rsidRDefault="008F2A52" w:rsidP="008F2A52"/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A52" w:rsidRPr="008F2A52" w:rsidRDefault="008F2A52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A52" w:rsidRPr="008F2A52" w:rsidRDefault="008F2A52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</w:tbl>
    <w:p w:rsidR="00065C23" w:rsidRDefault="00065C23">
      <w:pPr>
        <w:jc w:val="left"/>
        <w:rPr>
          <w:rStyle w:val="Hipervnculo"/>
        </w:rPr>
      </w:pPr>
    </w:p>
    <w:p w:rsidR="002220B6" w:rsidRDefault="002220B6">
      <w:pPr>
        <w:jc w:val="left"/>
        <w:rPr>
          <w:rStyle w:val="Hipervnculo"/>
        </w:rPr>
      </w:pPr>
    </w:p>
    <w:p w:rsidR="00065C23" w:rsidRPr="00CB22C0" w:rsidRDefault="00065C23" w:rsidP="00065C23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lastRenderedPageBreak/>
        <w:t>SWAP</w:t>
      </w:r>
      <w:r w:rsidRPr="00CB22C0">
        <w:rPr>
          <w:b/>
          <w:color w:val="FFFFFF" w:themeColor="background1"/>
          <w:sz w:val="24"/>
          <w:szCs w:val="24"/>
          <w:lang w:val="es-MX"/>
        </w:rPr>
        <w:t>:</w:t>
      </w:r>
    </w:p>
    <w:p w:rsidR="00065C23" w:rsidRDefault="00065C23" w:rsidP="00065C23">
      <w:pPr>
        <w:jc w:val="left"/>
        <w:rPr>
          <w:sz w:val="16"/>
          <w:szCs w:val="18"/>
          <w:lang w:val="es-MX"/>
        </w:rPr>
      </w:pPr>
    </w:p>
    <w:p w:rsidR="006F6920" w:rsidRDefault="006F6920" w:rsidP="00065C23">
      <w:pPr>
        <w:jc w:val="left"/>
        <w:rPr>
          <w:sz w:val="16"/>
          <w:szCs w:val="18"/>
          <w:lang w:val="es-MX"/>
        </w:rPr>
      </w:pPr>
    </w:p>
    <w:p w:rsidR="00065C23" w:rsidRDefault="00065C23" w:rsidP="00065C23">
      <w:pPr>
        <w:jc w:val="left"/>
        <w:rPr>
          <w:lang w:val="es-MX"/>
        </w:rPr>
      </w:pPr>
      <w:r w:rsidRPr="003A597C">
        <w:rPr>
          <w:lang w:val="es-MX"/>
        </w:rPr>
        <w:t>1.-</w:t>
      </w:r>
      <w:r w:rsidRPr="006E62F9">
        <w:rPr>
          <w:lang w:val="es-MX"/>
        </w:rPr>
        <w:t xml:space="preserve"> </w:t>
      </w:r>
      <w:r w:rsidR="0088324A">
        <w:rPr>
          <w:lang w:val="es-MX"/>
        </w:rPr>
        <w:t xml:space="preserve">Subir </w:t>
      </w:r>
      <w:r>
        <w:rPr>
          <w:lang w:val="es-MX"/>
        </w:rPr>
        <w:t>dentro del ambiente de</w:t>
      </w:r>
      <w:r w:rsidRPr="003A597C">
        <w:rPr>
          <w:lang w:val="es-MX"/>
        </w:rPr>
        <w:t xml:space="preserve"> </w:t>
      </w:r>
      <w:r w:rsidR="00BF7BCF">
        <w:rPr>
          <w:lang w:val="es-MX"/>
        </w:rPr>
        <w:t>Certificación</w:t>
      </w:r>
      <w:r w:rsidRPr="003A597C">
        <w:rPr>
          <w:lang w:val="es-MX"/>
        </w:rPr>
        <w:t xml:space="preserve"> de SWAP los Jobs dentro del XML</w:t>
      </w:r>
      <w:r>
        <w:rPr>
          <w:lang w:val="es-MX"/>
        </w:rPr>
        <w:t>:</w:t>
      </w:r>
    </w:p>
    <w:p w:rsidR="00065C23" w:rsidRDefault="00BA0C5E" w:rsidP="0062636C">
      <w:pPr>
        <w:pStyle w:val="Prrafodelista"/>
        <w:numPr>
          <w:ilvl w:val="0"/>
          <w:numId w:val="2"/>
        </w:numPr>
        <w:jc w:val="left"/>
        <w:rPr>
          <w:lang w:val="es-MX"/>
        </w:rPr>
      </w:pPr>
      <w:r w:rsidRPr="00BA0C5E">
        <w:rPr>
          <w:lang w:val="es-MX"/>
        </w:rPr>
        <w:t>BI_CERT</w:t>
      </w:r>
    </w:p>
    <w:p w:rsidR="00065C23" w:rsidRDefault="00065C23" w:rsidP="00065C23">
      <w:pPr>
        <w:jc w:val="left"/>
        <w:rPr>
          <w:lang w:val="es-MX"/>
        </w:rPr>
      </w:pPr>
    </w:p>
    <w:p w:rsidR="00065C23" w:rsidRPr="003A597C" w:rsidRDefault="00065C23" w:rsidP="00065C23">
      <w:pPr>
        <w:jc w:val="left"/>
        <w:rPr>
          <w:lang w:val="es-MX"/>
        </w:rPr>
      </w:pPr>
      <w:r w:rsidRPr="003A597C">
        <w:rPr>
          <w:lang w:val="es-MX"/>
        </w:rPr>
        <w:t xml:space="preserve">Que se encuentran en la ruta: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5"/>
      </w:tblGrid>
      <w:tr w:rsidR="00065C23" w:rsidRPr="003A597C" w:rsidTr="00847182">
        <w:tc>
          <w:tcPr>
            <w:tcW w:w="10335" w:type="dxa"/>
          </w:tcPr>
          <w:p w:rsidR="00065C23" w:rsidRPr="003A597C" w:rsidRDefault="00065C23" w:rsidP="0084718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Ruta: </w:t>
            </w:r>
            <w:hyperlink r:id="rId24" w:history="1">
              <w:r w:rsidR="0088324A">
                <w:rPr>
                  <w:rStyle w:val="Hipervnculo"/>
                </w:rPr>
                <w:t xml:space="preserve">\\srf201002\Sistemas </w:t>
              </w:r>
              <w:proofErr w:type="spellStart"/>
              <w:r w:rsidR="0088324A">
                <w:rPr>
                  <w:rStyle w:val="Hipervnculo"/>
                </w:rPr>
                <w:t>Liberaciones</w:t>
              </w:r>
              <w:proofErr w:type="spellEnd"/>
              <w:r w:rsidR="0088324A">
                <w:rPr>
                  <w:rStyle w:val="Hipervnculo"/>
                </w:rPr>
                <w:t>\Liliana Santos\C-170809LSa\</w:t>
              </w:r>
              <w:proofErr w:type="spellStart"/>
              <w:r w:rsidR="0088324A">
                <w:rPr>
                  <w:rStyle w:val="Hipervnculo"/>
                </w:rPr>
                <w:t>Liberacion</w:t>
              </w:r>
              <w:proofErr w:type="spellEnd"/>
              <w:r w:rsidR="0088324A">
                <w:rPr>
                  <w:rStyle w:val="Hipervnculo"/>
                </w:rPr>
                <w:t>\SWAP</w:t>
              </w:r>
            </w:hyperlink>
          </w:p>
          <w:p w:rsidR="00065C23" w:rsidRPr="003A597C" w:rsidRDefault="00065C23" w:rsidP="00847182">
            <w:pPr>
              <w:jc w:val="center"/>
              <w:rPr>
                <w:lang w:val="es-MX"/>
              </w:rPr>
            </w:pPr>
          </w:p>
          <w:tbl>
            <w:tblPr>
              <w:tblStyle w:val="Tabladecuadrcula1clara-nfasis31"/>
              <w:tblW w:w="0" w:type="auto"/>
              <w:tblLook w:val="04A0" w:firstRow="1" w:lastRow="0" w:firstColumn="1" w:lastColumn="0" w:noHBand="0" w:noVBand="1"/>
            </w:tblPr>
            <w:tblGrid>
              <w:gridCol w:w="2217"/>
              <w:gridCol w:w="2206"/>
              <w:gridCol w:w="4737"/>
              <w:gridCol w:w="949"/>
            </w:tblGrid>
            <w:tr w:rsidR="00065C23" w:rsidRPr="00344E08" w:rsidTr="008C0C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  <w:hideMark/>
                </w:tcPr>
                <w:p w:rsidR="00065C23" w:rsidRPr="003A597C" w:rsidRDefault="00065C23" w:rsidP="00847182">
                  <w:pPr>
                    <w:pStyle w:val="Sinespaciado"/>
                    <w:jc w:val="center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Application</w:t>
                  </w:r>
                  <w:proofErr w:type="spellEnd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Name</w:t>
                  </w:r>
                  <w:proofErr w:type="spellEnd"/>
                </w:p>
              </w:tc>
              <w:tc>
                <w:tcPr>
                  <w:tcW w:w="2206" w:type="dxa"/>
                  <w:hideMark/>
                </w:tcPr>
                <w:p w:rsidR="00065C23" w:rsidRPr="003A597C" w:rsidRDefault="00065C23" w:rsidP="00847182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SubApplication</w:t>
                  </w:r>
                  <w:proofErr w:type="spellEnd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Name</w:t>
                  </w:r>
                  <w:proofErr w:type="spellEnd"/>
                </w:p>
              </w:tc>
              <w:tc>
                <w:tcPr>
                  <w:tcW w:w="4737" w:type="dxa"/>
                  <w:hideMark/>
                </w:tcPr>
                <w:p w:rsidR="00065C23" w:rsidRPr="003A597C" w:rsidRDefault="00065C23" w:rsidP="00847182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949" w:type="dxa"/>
                </w:tcPr>
                <w:p w:rsidR="00065C23" w:rsidRPr="003A597C" w:rsidRDefault="00065C23" w:rsidP="00847182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Estado</w:t>
                  </w:r>
                </w:p>
              </w:tc>
            </w:tr>
            <w:tr w:rsidR="00065C23" w:rsidRPr="00344E08" w:rsidTr="008C0C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:rsidR="00065C23" w:rsidRPr="00344E08" w:rsidRDefault="006A4EFA" w:rsidP="00916DA8">
                  <w:pPr>
                    <w:jc w:val="center"/>
                    <w:rPr>
                      <w:b w:val="0"/>
                      <w:bCs w:val="0"/>
                    </w:rPr>
                  </w:pPr>
                  <w:r w:rsidRPr="006A4EFA">
                    <w:rPr>
                      <w:b w:val="0"/>
                      <w:bCs w:val="0"/>
                    </w:rPr>
                    <w:t>FINSYS</w:t>
                  </w:r>
                </w:p>
              </w:tc>
              <w:tc>
                <w:tcPr>
                  <w:tcW w:w="2206" w:type="dxa"/>
                </w:tcPr>
                <w:p w:rsidR="00065C23" w:rsidRDefault="006A4EFA" w:rsidP="008471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A4EFA">
                    <w:t>FINSYS</w:t>
                  </w:r>
                </w:p>
              </w:tc>
              <w:tc>
                <w:tcPr>
                  <w:tcW w:w="4737" w:type="dxa"/>
                </w:tcPr>
                <w:p w:rsidR="00065C23" w:rsidRPr="003A597C" w:rsidRDefault="00FE2B74" w:rsidP="00847182">
                  <w:pPr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 w:rsidRPr="00FE2B74">
                    <w:rPr>
                      <w:lang w:val="es-MX"/>
                    </w:rPr>
                    <w:t>FINSYS_HEB_CARGACOMPRASRECIBIDAS</w:t>
                  </w:r>
                </w:p>
              </w:tc>
              <w:tc>
                <w:tcPr>
                  <w:tcW w:w="949" w:type="dxa"/>
                </w:tcPr>
                <w:p w:rsidR="00065C23" w:rsidRPr="003A597C" w:rsidRDefault="00065C23" w:rsidP="00847182">
                  <w:pPr>
                    <w:pStyle w:val="Sinespaciad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sz w:val="20"/>
                      <w:szCs w:val="20"/>
                    </w:rPr>
                    <w:t>Nuevo</w:t>
                  </w:r>
                </w:p>
              </w:tc>
            </w:tr>
            <w:tr w:rsidR="008C0C1D" w:rsidRPr="00344E08" w:rsidTr="008C0C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:rsidR="008C0C1D" w:rsidRPr="008C0C1D" w:rsidRDefault="008C0C1D" w:rsidP="008C0C1D">
                  <w:pPr>
                    <w:jc w:val="center"/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2206" w:type="dxa"/>
                </w:tcPr>
                <w:p w:rsidR="008C0C1D" w:rsidRDefault="008C0C1D" w:rsidP="008C0C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737" w:type="dxa"/>
                </w:tcPr>
                <w:p w:rsidR="008C0C1D" w:rsidRPr="003A597C" w:rsidRDefault="008C0C1D" w:rsidP="008C0C1D">
                  <w:pPr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  <w:tc>
                <w:tcPr>
                  <w:tcW w:w="949" w:type="dxa"/>
                </w:tcPr>
                <w:p w:rsidR="008C0C1D" w:rsidRPr="003A597C" w:rsidRDefault="008C0C1D" w:rsidP="008C0C1D">
                  <w:pPr>
                    <w:pStyle w:val="Sinespaciad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sz w:val="20"/>
                      <w:szCs w:val="20"/>
                    </w:rPr>
                  </w:pPr>
                </w:p>
              </w:tc>
            </w:tr>
          </w:tbl>
          <w:p w:rsidR="00065C23" w:rsidRPr="009161BD" w:rsidRDefault="00065C23" w:rsidP="00847182">
            <w:pPr>
              <w:rPr>
                <w:lang w:val="es-MX"/>
              </w:rPr>
            </w:pPr>
          </w:p>
        </w:tc>
      </w:tr>
      <w:tr w:rsidR="00065C23" w:rsidRPr="003A597C" w:rsidTr="00847182">
        <w:tc>
          <w:tcPr>
            <w:tcW w:w="10335" w:type="dxa"/>
          </w:tcPr>
          <w:p w:rsidR="00065C23" w:rsidRPr="003A597C" w:rsidRDefault="00065C23" w:rsidP="00847182">
            <w:pPr>
              <w:rPr>
                <w:lang w:val="es-MX"/>
              </w:rPr>
            </w:pPr>
          </w:p>
        </w:tc>
      </w:tr>
    </w:tbl>
    <w:p w:rsidR="00065C23" w:rsidRPr="007E233E" w:rsidRDefault="00065C23" w:rsidP="00065C23">
      <w:pPr>
        <w:rPr>
          <w:b/>
          <w:sz w:val="28"/>
          <w:szCs w:val="28"/>
          <w:lang w:val="es-MX"/>
        </w:rPr>
      </w:pPr>
      <w:r w:rsidRPr="007E233E">
        <w:rPr>
          <w:b/>
          <w:sz w:val="28"/>
          <w:szCs w:val="28"/>
          <w:lang w:val="es-MX"/>
        </w:rPr>
        <w:t>Resumen del cambio en SWAP</w:t>
      </w:r>
    </w:p>
    <w:p w:rsidR="00065C23" w:rsidRDefault="00065C23" w:rsidP="00065C23">
      <w:pPr>
        <w:pStyle w:val="Prrafodelista"/>
        <w:jc w:val="left"/>
        <w:rPr>
          <w:sz w:val="16"/>
          <w:szCs w:val="18"/>
          <w:lang w:val="es-MX"/>
        </w:rPr>
      </w:pPr>
      <w:r w:rsidRPr="00073F92">
        <w:rPr>
          <w:sz w:val="16"/>
          <w:szCs w:val="18"/>
          <w:lang w:val="es-MX"/>
        </w:rPr>
        <w:t>Se agrega</w:t>
      </w:r>
      <w:r>
        <w:rPr>
          <w:sz w:val="16"/>
          <w:szCs w:val="18"/>
          <w:lang w:val="es-MX"/>
        </w:rPr>
        <w:t>n</w:t>
      </w:r>
      <w:r w:rsidRPr="00073F92">
        <w:rPr>
          <w:sz w:val="16"/>
          <w:szCs w:val="18"/>
          <w:lang w:val="es-MX"/>
        </w:rPr>
        <w:t xml:space="preserve"> Job</w:t>
      </w:r>
      <w:r>
        <w:rPr>
          <w:sz w:val="16"/>
          <w:szCs w:val="18"/>
          <w:lang w:val="es-MX"/>
        </w:rPr>
        <w:t>s</w:t>
      </w:r>
      <w:r w:rsidRPr="00073F92">
        <w:rPr>
          <w:sz w:val="16"/>
          <w:szCs w:val="18"/>
          <w:lang w:val="es-MX"/>
        </w:rPr>
        <w:t xml:space="preserve"> nuevo</w:t>
      </w:r>
      <w:r>
        <w:rPr>
          <w:sz w:val="16"/>
          <w:szCs w:val="18"/>
          <w:lang w:val="es-MX"/>
        </w:rPr>
        <w:t>s</w:t>
      </w:r>
      <w:r w:rsidRPr="00073F92">
        <w:rPr>
          <w:sz w:val="16"/>
          <w:szCs w:val="18"/>
          <w:lang w:val="es-MX"/>
        </w:rPr>
        <w:t xml:space="preserve"> </w:t>
      </w:r>
      <w:r w:rsidR="00711C2D">
        <w:rPr>
          <w:sz w:val="16"/>
          <w:szCs w:val="18"/>
          <w:lang w:val="es-MX"/>
        </w:rPr>
        <w:t>al flujo de FINSYS</w:t>
      </w:r>
      <w:r w:rsidRPr="00073F92">
        <w:rPr>
          <w:b/>
          <w:sz w:val="16"/>
          <w:szCs w:val="18"/>
          <w:lang w:val="es-MX"/>
        </w:rPr>
        <w:t xml:space="preserve">, </w:t>
      </w:r>
      <w:r>
        <w:rPr>
          <w:sz w:val="16"/>
          <w:szCs w:val="18"/>
          <w:lang w:val="es-MX"/>
        </w:rPr>
        <w:t>cuyo nombre y dependencia son los siguientes:</w:t>
      </w:r>
    </w:p>
    <w:p w:rsidR="00065C23" w:rsidRDefault="00065C23" w:rsidP="00065C23">
      <w:pPr>
        <w:pStyle w:val="Prrafodelista"/>
        <w:jc w:val="left"/>
        <w:rPr>
          <w:sz w:val="16"/>
          <w:szCs w:val="18"/>
          <w:lang w:val="es-MX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5073"/>
        <w:gridCol w:w="4733"/>
      </w:tblGrid>
      <w:tr w:rsidR="00065C23" w:rsidTr="0084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</w:tcPr>
          <w:p w:rsidR="00065C23" w:rsidRPr="00073F92" w:rsidRDefault="00065C23" w:rsidP="00847182">
            <w:pPr>
              <w:pStyle w:val="Prrafodelista"/>
              <w:ind w:left="0"/>
              <w:jc w:val="left"/>
              <w:rPr>
                <w:sz w:val="18"/>
                <w:szCs w:val="18"/>
                <w:lang w:val="es-MX"/>
              </w:rPr>
            </w:pPr>
            <w:r w:rsidRPr="00073F92">
              <w:rPr>
                <w:sz w:val="18"/>
                <w:szCs w:val="18"/>
                <w:lang w:val="es-MX"/>
              </w:rPr>
              <w:t>Nombre de Job</w:t>
            </w:r>
          </w:p>
        </w:tc>
        <w:tc>
          <w:tcPr>
            <w:tcW w:w="4733" w:type="dxa"/>
          </w:tcPr>
          <w:p w:rsidR="00065C23" w:rsidRPr="00073F92" w:rsidRDefault="00065C23" w:rsidP="00847182">
            <w:pPr>
              <w:pStyle w:val="Prrafodelista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Dependencia (Jobs)</w:t>
            </w:r>
          </w:p>
        </w:tc>
      </w:tr>
      <w:tr w:rsidR="00065C23" w:rsidRPr="006C3089" w:rsidTr="0084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</w:tcPr>
          <w:p w:rsidR="00065C23" w:rsidRPr="003A597C" w:rsidRDefault="00711C2D" w:rsidP="00F92225">
            <w:pPr>
              <w:autoSpaceDE w:val="0"/>
              <w:autoSpaceDN w:val="0"/>
              <w:jc w:val="left"/>
              <w:rPr>
                <w:lang w:val="es-MX"/>
              </w:rPr>
            </w:pPr>
            <w:r w:rsidRPr="00FE2B74">
              <w:rPr>
                <w:lang w:val="es-MX"/>
              </w:rPr>
              <w:t>FINSYS_HEB_CARGACOMPRASRECIBIDAS</w:t>
            </w:r>
          </w:p>
        </w:tc>
        <w:tc>
          <w:tcPr>
            <w:tcW w:w="4733" w:type="dxa"/>
          </w:tcPr>
          <w:p w:rsidR="00065C23" w:rsidRPr="003A597C" w:rsidRDefault="00F44E08" w:rsidP="00847182">
            <w:pPr>
              <w:pStyle w:val="Prrafode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711C2D" w:rsidRPr="006C3089" w:rsidTr="00847182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</w:tcPr>
          <w:p w:rsidR="00711C2D" w:rsidRPr="00E754EE" w:rsidRDefault="00711C2D" w:rsidP="00F92225">
            <w:pPr>
              <w:autoSpaceDE w:val="0"/>
              <w:autoSpaceDN w:val="0"/>
              <w:jc w:val="left"/>
              <w:rPr>
                <w:lang w:val="es-MX"/>
              </w:rPr>
            </w:pPr>
          </w:p>
        </w:tc>
        <w:tc>
          <w:tcPr>
            <w:tcW w:w="4733" w:type="dxa"/>
          </w:tcPr>
          <w:p w:rsidR="00711C2D" w:rsidRPr="00E754EE" w:rsidRDefault="00711C2D" w:rsidP="00847182">
            <w:pPr>
              <w:pStyle w:val="Prrafode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065C23" w:rsidRDefault="00065C23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01F0E" w:rsidRDefault="00001F0E" w:rsidP="00001F0E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lastRenderedPageBreak/>
        <w:t>DOCUMENTACION</w:t>
      </w:r>
      <w:r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LIBERACION</w:t>
      </w:r>
    </w:p>
    <w:p w:rsidR="00001F0E" w:rsidRPr="00053866" w:rsidRDefault="00001F0E" w:rsidP="00001F0E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>AMBIENTE DE PRODUCCION</w:t>
      </w:r>
    </w:p>
    <w:p w:rsidR="00001F0E" w:rsidRDefault="00001F0E" w:rsidP="00001F0E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2A7293" w:rsidRPr="002A7293" w:rsidRDefault="002A7293" w:rsidP="002A7293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2A7293" w:rsidRDefault="002A7293" w:rsidP="002A7293">
      <w:pPr>
        <w:jc w:val="left"/>
        <w:rPr>
          <w:lang w:val="es-MX"/>
        </w:rPr>
      </w:pPr>
    </w:p>
    <w:p w:rsidR="00D64F07" w:rsidRDefault="00D64F07" w:rsidP="00847182">
      <w:pPr>
        <w:rPr>
          <w:rStyle w:val="Hipervnculo"/>
        </w:rPr>
      </w:pPr>
    </w:p>
    <w:p w:rsidR="00D64F07" w:rsidRDefault="00D64F07" w:rsidP="00D64F07">
      <w:pPr>
        <w:jc w:val="left"/>
        <w:rPr>
          <w:lang w:val="es-MX"/>
        </w:rPr>
      </w:pPr>
      <w:r>
        <w:rPr>
          <w:lang w:val="es-MX"/>
        </w:rPr>
        <w:t xml:space="preserve">1.- Compilar en el servidor </w:t>
      </w:r>
      <w:r w:rsidRPr="00837B43">
        <w:rPr>
          <w:lang w:val="es-MX"/>
        </w:rPr>
        <w:t>S</w:t>
      </w:r>
      <w:r>
        <w:rPr>
          <w:lang w:val="es-MX"/>
        </w:rPr>
        <w:t>R</w:t>
      </w:r>
      <w:r w:rsidRPr="0020704B">
        <w:rPr>
          <w:lang w:val="es-MX"/>
        </w:rPr>
        <w:t>D201</w:t>
      </w:r>
      <w:r>
        <w:rPr>
          <w:lang w:val="es-MX"/>
        </w:rPr>
        <w:t xml:space="preserve">080 el script </w:t>
      </w:r>
      <w:proofErr w:type="spellStart"/>
      <w:r w:rsidRPr="005B6245">
        <w:rPr>
          <w:b/>
          <w:lang w:val="es-MX"/>
        </w:rPr>
        <w:t>Script</w:t>
      </w:r>
      <w:proofErr w:type="spellEnd"/>
      <w:r w:rsidRPr="005B6245">
        <w:rPr>
          <w:b/>
          <w:lang w:val="es-MX"/>
        </w:rPr>
        <w:t xml:space="preserve"> Lib_SXD201080.sql</w:t>
      </w:r>
      <w:r>
        <w:rPr>
          <w:lang w:val="es-MX"/>
        </w:rPr>
        <w:t xml:space="preserve"> que se encuentra en la ruta:</w:t>
      </w:r>
    </w:p>
    <w:p w:rsidR="00D64F07" w:rsidRDefault="00CD6770" w:rsidP="00D64F07">
      <w:pPr>
        <w:rPr>
          <w:rStyle w:val="Hipervnculo"/>
        </w:rPr>
      </w:pPr>
      <w:hyperlink r:id="rId25" w:history="1">
        <w:r w:rsidR="00D64F07">
          <w:rPr>
            <w:rStyle w:val="Hipervnculo"/>
          </w:rPr>
          <w:t xml:space="preserve">\\srf201002\Sistemas </w:t>
        </w:r>
        <w:proofErr w:type="spellStart"/>
        <w:r w:rsidR="00D64F07">
          <w:rPr>
            <w:rStyle w:val="Hipervnculo"/>
          </w:rPr>
          <w:t>Liberaciones</w:t>
        </w:r>
        <w:proofErr w:type="spellEnd"/>
        <w:r w:rsidR="00D64F07">
          <w:rPr>
            <w:rStyle w:val="Hipervnculo"/>
          </w:rPr>
          <w:t>\Liliana Santos\C-170809LSa\</w:t>
        </w:r>
        <w:proofErr w:type="spellStart"/>
        <w:r w:rsidR="00D64F07">
          <w:rPr>
            <w:rStyle w:val="Hipervnculo"/>
          </w:rPr>
          <w:t>Liberacion</w:t>
        </w:r>
        <w:proofErr w:type="spellEnd"/>
        <w:r w:rsidR="00D64F07">
          <w:rPr>
            <w:rStyle w:val="Hipervnculo"/>
          </w:rPr>
          <w:t>\Script</w:t>
        </w:r>
      </w:hyperlink>
    </w:p>
    <w:p w:rsidR="00D64F07" w:rsidRPr="00847182" w:rsidRDefault="00D64F07" w:rsidP="00847182">
      <w:pPr>
        <w:rPr>
          <w:lang w:val="es-MX"/>
        </w:rPr>
      </w:pPr>
    </w:p>
    <w:p w:rsidR="00D64F07" w:rsidRDefault="00D64F07" w:rsidP="00D64F07">
      <w:pPr>
        <w:rPr>
          <w:rStyle w:val="Hipervnculo"/>
        </w:rPr>
      </w:pPr>
    </w:p>
    <w:p w:rsidR="00D64F07" w:rsidRPr="00FE367E" w:rsidRDefault="00D64F07" w:rsidP="00D64F07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ARCHIVOS</w:t>
      </w:r>
    </w:p>
    <w:p w:rsidR="0062636C" w:rsidRDefault="0062636C" w:rsidP="00D16509">
      <w:pPr>
        <w:rPr>
          <w:b/>
          <w:sz w:val="28"/>
          <w:szCs w:val="28"/>
          <w:lang w:val="es-MX"/>
        </w:rPr>
      </w:pPr>
    </w:p>
    <w:p w:rsidR="0062636C" w:rsidRPr="008D1FB0" w:rsidRDefault="0062636C" w:rsidP="0062636C">
      <w:pPr>
        <w:pStyle w:val="Prrafodelista"/>
        <w:numPr>
          <w:ilvl w:val="0"/>
          <w:numId w:val="5"/>
        </w:numPr>
        <w:jc w:val="left"/>
        <w:rPr>
          <w:lang w:val="es-MX"/>
        </w:rPr>
      </w:pPr>
      <w:r w:rsidRPr="008D1FB0">
        <w:rPr>
          <w:lang w:val="es-MX"/>
        </w:rPr>
        <w:t>Crear la siguiente estructura de directorio</w:t>
      </w:r>
      <w:r>
        <w:rPr>
          <w:lang w:val="es-MX"/>
        </w:rPr>
        <w:t xml:space="preserve"> en los siguientes servidores</w:t>
      </w:r>
      <w:r w:rsidRPr="008D1FB0">
        <w:rPr>
          <w:lang w:val="es-MX"/>
        </w:rPr>
        <w:t>:</w:t>
      </w:r>
    </w:p>
    <w:p w:rsidR="0062636C" w:rsidRPr="008D1FB0" w:rsidRDefault="0062636C" w:rsidP="0062636C">
      <w:pPr>
        <w:jc w:val="left"/>
        <w:rPr>
          <w:lang w:val="es-MX"/>
        </w:rPr>
      </w:pPr>
    </w:p>
    <w:p w:rsidR="0062636C" w:rsidRPr="008D1FB0" w:rsidRDefault="008743D5" w:rsidP="0062636C">
      <w:pPr>
        <w:ind w:left="720"/>
        <w:jc w:val="left"/>
        <w:rPr>
          <w:color w:val="FF0000"/>
          <w:lang w:val="es-MX"/>
        </w:rPr>
      </w:pPr>
      <w:r>
        <w:rPr>
          <w:lang w:val="es-MX"/>
        </w:rPr>
        <w:t>\\sr</w:t>
      </w:r>
      <w:r w:rsidR="0062636C" w:rsidRPr="008D1FB0">
        <w:rPr>
          <w:lang w:val="es-MX"/>
        </w:rPr>
        <w:t>d2011126\infa_shared\Parametros\</w:t>
      </w:r>
      <w:r w:rsidR="0062636C" w:rsidRPr="008D1FB0">
        <w:rPr>
          <w:b/>
          <w:color w:val="FF0000"/>
          <w:lang w:val="es-MX"/>
        </w:rPr>
        <w:t>FinSys</w:t>
      </w:r>
    </w:p>
    <w:p w:rsidR="0062636C" w:rsidRPr="008D1FB0" w:rsidRDefault="008743D5" w:rsidP="0062636C">
      <w:pPr>
        <w:ind w:left="720"/>
        <w:jc w:val="left"/>
        <w:rPr>
          <w:lang w:val="es-MX"/>
        </w:rPr>
      </w:pPr>
      <w:r>
        <w:rPr>
          <w:lang w:val="es-MX"/>
        </w:rPr>
        <w:t>\\sr</w:t>
      </w:r>
      <w:r w:rsidR="0062636C" w:rsidRPr="008D1FB0">
        <w:rPr>
          <w:lang w:val="es-MX"/>
        </w:rPr>
        <w:t>d2011127\infa_shared\Parametros</w:t>
      </w:r>
      <w:r w:rsidR="0062636C" w:rsidRPr="008D1FB0">
        <w:rPr>
          <w:color w:val="FF0000"/>
          <w:lang w:val="es-MX"/>
        </w:rPr>
        <w:t>\</w:t>
      </w:r>
      <w:r w:rsidR="0062636C" w:rsidRPr="008D1FB0">
        <w:rPr>
          <w:b/>
          <w:color w:val="FF0000"/>
          <w:lang w:val="es-MX"/>
        </w:rPr>
        <w:t>FinSys</w:t>
      </w:r>
    </w:p>
    <w:p w:rsidR="0062636C" w:rsidRPr="008D1FB0" w:rsidRDefault="0062636C" w:rsidP="0062636C">
      <w:pPr>
        <w:jc w:val="left"/>
        <w:rPr>
          <w:lang w:val="es-MX"/>
        </w:rPr>
      </w:pPr>
    </w:p>
    <w:p w:rsidR="0062636C" w:rsidRPr="008D1FB0" w:rsidRDefault="0062636C" w:rsidP="0062636C">
      <w:pPr>
        <w:pStyle w:val="Prrafodelista"/>
        <w:numPr>
          <w:ilvl w:val="0"/>
          <w:numId w:val="5"/>
        </w:numPr>
        <w:jc w:val="left"/>
        <w:rPr>
          <w:lang w:val="es-MX"/>
        </w:rPr>
      </w:pPr>
      <w:r w:rsidRPr="008D1FB0">
        <w:rPr>
          <w:lang w:val="es-MX"/>
        </w:rPr>
        <w:t xml:space="preserve">Copiar el contenido de la carpeta “Archivos” ubicada en la siguiente ruta </w:t>
      </w:r>
    </w:p>
    <w:p w:rsidR="0062636C" w:rsidRPr="008D1FB0" w:rsidRDefault="0062636C" w:rsidP="0062636C">
      <w:pPr>
        <w:pStyle w:val="Prrafodelista"/>
        <w:jc w:val="left"/>
        <w:rPr>
          <w:lang w:val="es-MX"/>
        </w:rPr>
      </w:pPr>
    </w:p>
    <w:p w:rsidR="0062636C" w:rsidRPr="008D1FB0" w:rsidRDefault="00CD6770" w:rsidP="0062636C">
      <w:pPr>
        <w:ind w:firstLine="708"/>
        <w:rPr>
          <w:rStyle w:val="Hipervnculo"/>
          <w:lang w:val="es-MX"/>
        </w:rPr>
      </w:pPr>
      <w:hyperlink r:id="rId26" w:history="1">
        <w:r w:rsidR="0062636C" w:rsidRPr="008D1FB0">
          <w:rPr>
            <w:rStyle w:val="Hipervnculo"/>
          </w:rPr>
          <w:t xml:space="preserve">\\srf201002\Sistemas </w:t>
        </w:r>
        <w:proofErr w:type="spellStart"/>
        <w:r w:rsidR="0062636C" w:rsidRPr="008D1FB0">
          <w:rPr>
            <w:rStyle w:val="Hipervnculo"/>
          </w:rPr>
          <w:t>Liberaciones</w:t>
        </w:r>
        <w:proofErr w:type="spellEnd"/>
        <w:r w:rsidR="0062636C" w:rsidRPr="008D1FB0">
          <w:rPr>
            <w:rStyle w:val="Hipervnculo"/>
          </w:rPr>
          <w:t>\Liliana Santos\C-170809LSa\</w:t>
        </w:r>
        <w:proofErr w:type="spellStart"/>
        <w:r w:rsidR="0062636C" w:rsidRPr="008D1FB0">
          <w:rPr>
            <w:rStyle w:val="Hipervnculo"/>
          </w:rPr>
          <w:t>Liberacion</w:t>
        </w:r>
        <w:proofErr w:type="spellEnd"/>
        <w:r w:rsidR="0062636C" w:rsidRPr="008D1FB0">
          <w:rPr>
            <w:rStyle w:val="Hipervnculo"/>
          </w:rPr>
          <w:t>\</w:t>
        </w:r>
        <w:proofErr w:type="spellStart"/>
        <w:r w:rsidR="0062636C" w:rsidRPr="008D1FB0">
          <w:rPr>
            <w:rStyle w:val="Hipervnculo"/>
          </w:rPr>
          <w:t>Archivos</w:t>
        </w:r>
        <w:proofErr w:type="spellEnd"/>
      </w:hyperlink>
    </w:p>
    <w:p w:rsidR="0062636C" w:rsidRPr="008D1FB0" w:rsidRDefault="0062636C" w:rsidP="0062636C">
      <w:pPr>
        <w:pStyle w:val="Prrafodelista"/>
        <w:jc w:val="left"/>
        <w:rPr>
          <w:lang w:val="es-MX"/>
        </w:rPr>
      </w:pPr>
    </w:p>
    <w:p w:rsidR="0062636C" w:rsidRPr="008D1FB0" w:rsidRDefault="0062636C" w:rsidP="0062636C">
      <w:pPr>
        <w:pStyle w:val="Prrafodelista"/>
        <w:jc w:val="left"/>
        <w:rPr>
          <w:lang w:val="es-MX"/>
        </w:rPr>
      </w:pPr>
      <w:r w:rsidRPr="008D1FB0">
        <w:rPr>
          <w:lang w:val="es-MX"/>
        </w:rPr>
        <w:t>Pegar el contenido en la</w:t>
      </w:r>
      <w:r>
        <w:rPr>
          <w:lang w:val="es-MX"/>
        </w:rPr>
        <w:t>s</w:t>
      </w:r>
      <w:r w:rsidRPr="008D1FB0">
        <w:rPr>
          <w:lang w:val="es-MX"/>
        </w:rPr>
        <w:t xml:space="preserve"> siguiente</w:t>
      </w:r>
      <w:r>
        <w:rPr>
          <w:lang w:val="es-MX"/>
        </w:rPr>
        <w:t>s</w:t>
      </w:r>
      <w:r w:rsidRPr="008D1FB0">
        <w:rPr>
          <w:lang w:val="es-MX"/>
        </w:rPr>
        <w:t xml:space="preserve"> ruta</w:t>
      </w:r>
      <w:r>
        <w:rPr>
          <w:lang w:val="es-MX"/>
        </w:rPr>
        <w:t>s</w:t>
      </w:r>
      <w:r w:rsidRPr="008D1FB0">
        <w:rPr>
          <w:lang w:val="es-MX"/>
        </w:rPr>
        <w:t xml:space="preserve">: </w:t>
      </w:r>
    </w:p>
    <w:p w:rsidR="0062636C" w:rsidRPr="008D1FB0" w:rsidRDefault="0062636C" w:rsidP="0062636C">
      <w:pPr>
        <w:rPr>
          <w:lang w:val="es-MX"/>
        </w:rPr>
      </w:pPr>
    </w:p>
    <w:p w:rsidR="0062636C" w:rsidRDefault="008743D5" w:rsidP="0062636C">
      <w:pPr>
        <w:ind w:firstLine="708"/>
      </w:pPr>
      <w:r>
        <w:t>\\sr</w:t>
      </w:r>
      <w:r w:rsidR="0062636C" w:rsidRPr="001B1A36">
        <w:t>d2011126\infa_shared\Parametros\FinSys</w:t>
      </w:r>
    </w:p>
    <w:p w:rsidR="0062636C" w:rsidRDefault="008743D5" w:rsidP="00D95B15">
      <w:pPr>
        <w:ind w:firstLine="708"/>
        <w:rPr>
          <w:b/>
          <w:sz w:val="28"/>
          <w:szCs w:val="28"/>
          <w:lang w:val="es-MX"/>
        </w:rPr>
      </w:pPr>
      <w:r>
        <w:t>\\sr</w:t>
      </w:r>
      <w:r w:rsidR="0062636C" w:rsidRPr="008743D5">
        <w:t>d2011127\infa_shared\Parametros\FinSys</w:t>
      </w:r>
    </w:p>
    <w:p w:rsidR="00D64F07" w:rsidRDefault="00D64F07" w:rsidP="00D16509">
      <w:pPr>
        <w:rPr>
          <w:b/>
          <w:sz w:val="28"/>
          <w:szCs w:val="28"/>
          <w:lang w:val="es-MX"/>
        </w:rPr>
      </w:pPr>
    </w:p>
    <w:p w:rsidR="002329FC" w:rsidRPr="00CB22C0" w:rsidRDefault="002329FC" w:rsidP="002329FC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 w:rsidRPr="003E4795">
        <w:rPr>
          <w:b/>
          <w:color w:val="FFFFFF" w:themeColor="background1"/>
          <w:sz w:val="28"/>
          <w:szCs w:val="28"/>
          <w:lang w:val="es-MX"/>
        </w:rPr>
        <w:t>INFORMATICA</w:t>
      </w:r>
      <w:r w:rsidRPr="003E4795">
        <w:rPr>
          <w:b/>
          <w:color w:val="FFFFFF" w:themeColor="background1"/>
          <w:sz w:val="24"/>
          <w:szCs w:val="24"/>
          <w:lang w:val="es-MX"/>
        </w:rPr>
        <w:t>:</w:t>
      </w:r>
    </w:p>
    <w:p w:rsidR="003D381F" w:rsidRDefault="003D381F" w:rsidP="002329FC">
      <w:pPr>
        <w:jc w:val="left"/>
        <w:rPr>
          <w:lang w:val="es-MX"/>
        </w:rPr>
      </w:pPr>
    </w:p>
    <w:p w:rsidR="003518E3" w:rsidRPr="00CD6770" w:rsidRDefault="003518E3" w:rsidP="003518E3">
      <w:pPr>
        <w:pStyle w:val="Prrafodelista"/>
        <w:numPr>
          <w:ilvl w:val="0"/>
          <w:numId w:val="8"/>
        </w:numPr>
        <w:rPr>
          <w:bCs/>
          <w:lang w:val="es-MX"/>
        </w:rPr>
      </w:pPr>
      <w:r w:rsidRPr="00CD6770">
        <w:rPr>
          <w:bCs/>
          <w:lang w:val="es-MX"/>
        </w:rPr>
        <w:t xml:space="preserve">CREAR CONEXIÓN </w:t>
      </w:r>
      <w:r w:rsidRPr="00CD6770">
        <w:rPr>
          <w:b/>
          <w:bCs/>
          <w:lang w:val="es-MX"/>
        </w:rPr>
        <w:t>SRD201117_DBFINSYS</w:t>
      </w:r>
    </w:p>
    <w:p w:rsidR="00F9203D" w:rsidRDefault="00F9203D" w:rsidP="00F9203D">
      <w:pPr>
        <w:rPr>
          <w:bCs/>
          <w:lang w:val="es-MX"/>
        </w:rPr>
      </w:pPr>
    </w:p>
    <w:p w:rsidR="00F9203D" w:rsidRPr="002600BC" w:rsidRDefault="00F9203D" w:rsidP="00F9203D">
      <w:pPr>
        <w:rPr>
          <w:bCs/>
          <w:lang w:val="es-MX"/>
        </w:rPr>
      </w:pPr>
      <w:r w:rsidRPr="00DF4D55">
        <w:rPr>
          <w:bCs/>
          <w:lang w:val="es-MX"/>
        </w:rPr>
        <w:t>Acceder</w:t>
      </w:r>
      <w:r>
        <w:rPr>
          <w:bCs/>
          <w:lang w:val="es-MX"/>
        </w:rPr>
        <w:t xml:space="preserve">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 w:rsidRPr="00DF4D55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Workflow</w:t>
      </w:r>
      <w:proofErr w:type="spellEnd"/>
      <w:r>
        <w:rPr>
          <w:bCs/>
          <w:lang w:val="es-MX"/>
        </w:rPr>
        <w:t xml:space="preserve"> </w:t>
      </w:r>
      <w:r w:rsidRPr="00DF4D55">
        <w:rPr>
          <w:bCs/>
          <w:lang w:val="es-MX"/>
        </w:rPr>
        <w:t>Manager con usuario con privilegios de administrador.</w:t>
      </w:r>
      <w:r w:rsidRPr="00053866">
        <w:rPr>
          <w:bCs/>
          <w:lang w:val="es-MX"/>
        </w:rPr>
        <w:t xml:space="preserve"> </w:t>
      </w:r>
      <w:r w:rsidRPr="002600BC">
        <w:rPr>
          <w:bCs/>
          <w:lang w:val="es-MX"/>
        </w:rPr>
        <w:t>(SERVIDORES --</w:t>
      </w:r>
      <w:proofErr w:type="spellStart"/>
      <w:proofErr w:type="gramStart"/>
      <w:r w:rsidRPr="002600BC">
        <w:rPr>
          <w:bCs/>
          <w:lang w:val="es-MX"/>
        </w:rPr>
        <w:t>Cert</w:t>
      </w:r>
      <w:proofErr w:type="spellEnd"/>
      <w:r w:rsidRPr="002600BC">
        <w:rPr>
          <w:bCs/>
          <w:lang w:val="es-MX"/>
        </w:rPr>
        <w:t>.-</w:t>
      </w:r>
      <w:proofErr w:type="gramEnd"/>
      <w:r w:rsidRPr="002600BC">
        <w:rPr>
          <w:bCs/>
          <w:lang w:val="es-MX"/>
        </w:rPr>
        <w:t xml:space="preserve"> </w:t>
      </w:r>
      <w:r>
        <w:rPr>
          <w:bCs/>
          <w:lang w:val="es-MX"/>
        </w:rPr>
        <w:t>SR</w:t>
      </w:r>
      <w:r w:rsidRPr="005E4408">
        <w:rPr>
          <w:bCs/>
          <w:lang w:val="es-MX"/>
        </w:rPr>
        <w:t>I2011191</w:t>
      </w:r>
      <w:r>
        <w:rPr>
          <w:bCs/>
          <w:lang w:val="es-MX"/>
        </w:rPr>
        <w:t xml:space="preserve"> y SR</w:t>
      </w:r>
      <w:r w:rsidRPr="005E4408">
        <w:rPr>
          <w:bCs/>
          <w:lang w:val="es-MX"/>
        </w:rPr>
        <w:t>I2011192</w:t>
      </w:r>
      <w:r w:rsidRPr="002600BC">
        <w:rPr>
          <w:bCs/>
          <w:lang w:val="es-MX"/>
        </w:rPr>
        <w:t>)</w:t>
      </w:r>
    </w:p>
    <w:p w:rsidR="00F9203D" w:rsidRDefault="00F9203D" w:rsidP="00F9203D">
      <w:pPr>
        <w:rPr>
          <w:bCs/>
          <w:lang w:val="es-MX"/>
        </w:rPr>
      </w:pPr>
    </w:p>
    <w:p w:rsidR="00F9203D" w:rsidRPr="00625582" w:rsidRDefault="00F9203D" w:rsidP="00F9203D">
      <w:pPr>
        <w:pStyle w:val="Prrafodelista"/>
        <w:numPr>
          <w:ilvl w:val="0"/>
          <w:numId w:val="6"/>
        </w:numPr>
        <w:rPr>
          <w:bCs/>
          <w:lang w:val="es-MX"/>
        </w:rPr>
      </w:pPr>
      <w:r w:rsidRPr="00625582">
        <w:rPr>
          <w:bCs/>
          <w:lang w:val="es-MX"/>
        </w:rPr>
        <w:t xml:space="preserve">Validar la existencia de la siguiente conexión </w:t>
      </w:r>
      <w:r w:rsidRPr="00625582">
        <w:rPr>
          <w:b/>
          <w:bCs/>
          <w:lang w:val="es-MX"/>
        </w:rPr>
        <w:t>SRD201117_DBFINSYS</w:t>
      </w:r>
    </w:p>
    <w:p w:rsidR="00F9203D" w:rsidRPr="00196CC8" w:rsidRDefault="00F9203D" w:rsidP="00F9203D">
      <w:pPr>
        <w:pStyle w:val="Prrafodelista"/>
        <w:numPr>
          <w:ilvl w:val="0"/>
          <w:numId w:val="6"/>
        </w:numPr>
        <w:rPr>
          <w:bCs/>
          <w:sz w:val="22"/>
          <w:lang w:val="es-MX"/>
        </w:rPr>
      </w:pPr>
      <w:r w:rsidRPr="00625582">
        <w:rPr>
          <w:bCs/>
          <w:lang w:val="es-MX"/>
        </w:rPr>
        <w:t>Si no exi</w:t>
      </w:r>
      <w:r>
        <w:rPr>
          <w:bCs/>
          <w:lang w:val="es-MX"/>
        </w:rPr>
        <w:t xml:space="preserve">ste generar la conexión en los dos repositorios </w:t>
      </w:r>
      <w:r w:rsidRPr="00F9203D">
        <w:rPr>
          <w:bCs/>
          <w:sz w:val="16"/>
          <w:lang w:val="es-MX"/>
        </w:rPr>
        <w:t>IPC_REPOLOWC y IPC_REPOHIGHC</w:t>
      </w:r>
    </w:p>
    <w:p w:rsidR="00F9203D" w:rsidRDefault="00F9203D" w:rsidP="00F9203D">
      <w:pPr>
        <w:pStyle w:val="Prrafodelista"/>
        <w:numPr>
          <w:ilvl w:val="0"/>
          <w:numId w:val="6"/>
        </w:numPr>
        <w:rPr>
          <w:bCs/>
          <w:lang w:val="es-MX"/>
        </w:rPr>
      </w:pPr>
      <w:r>
        <w:rPr>
          <w:bCs/>
          <w:lang w:val="es-MX"/>
        </w:rPr>
        <w:t xml:space="preserve">Ir a </w:t>
      </w:r>
      <w:proofErr w:type="spellStart"/>
      <w:r>
        <w:rPr>
          <w:bCs/>
          <w:lang w:val="es-MX"/>
        </w:rPr>
        <w:t>connections</w:t>
      </w:r>
      <w:proofErr w:type="spellEnd"/>
      <w:r>
        <w:rPr>
          <w:bCs/>
          <w:lang w:val="es-MX"/>
        </w:rPr>
        <w:t xml:space="preserve"> – </w:t>
      </w:r>
      <w:proofErr w:type="spellStart"/>
      <w:r>
        <w:rPr>
          <w:bCs/>
          <w:lang w:val="es-MX"/>
        </w:rPr>
        <w:t>Relational</w:t>
      </w:r>
      <w:proofErr w:type="spellEnd"/>
    </w:p>
    <w:p w:rsidR="00F9203D" w:rsidRDefault="00F9203D" w:rsidP="00F9203D">
      <w:pPr>
        <w:pStyle w:val="Prrafodelista"/>
        <w:rPr>
          <w:bCs/>
          <w:lang w:val="es-MX"/>
        </w:rPr>
      </w:pPr>
    </w:p>
    <w:p w:rsidR="00F9203D" w:rsidRDefault="00F9203D" w:rsidP="00F9203D">
      <w:pPr>
        <w:pStyle w:val="Prrafodelista"/>
        <w:rPr>
          <w:bCs/>
          <w:lang w:val="es-MX"/>
        </w:rPr>
      </w:pPr>
    </w:p>
    <w:p w:rsidR="00F9203D" w:rsidRPr="00625582" w:rsidRDefault="00F9203D" w:rsidP="00F9203D">
      <w:pPr>
        <w:pStyle w:val="Prrafodelista"/>
        <w:rPr>
          <w:bCs/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6BCE6071" wp14:editId="6756C91B">
            <wp:extent cx="3333750" cy="1781175"/>
            <wp:effectExtent l="0" t="0" r="0" b="9525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03D" w:rsidRPr="00625582" w:rsidRDefault="00F9203D" w:rsidP="00F9203D">
      <w:pPr>
        <w:pStyle w:val="Prrafodelista"/>
        <w:rPr>
          <w:bCs/>
          <w:sz w:val="22"/>
          <w:lang w:val="es-MX"/>
        </w:rPr>
      </w:pPr>
    </w:p>
    <w:p w:rsidR="00F9203D" w:rsidRDefault="00F9203D" w:rsidP="00F9203D">
      <w:pPr>
        <w:rPr>
          <w:bCs/>
          <w:lang w:val="es-MX"/>
        </w:rPr>
      </w:pPr>
    </w:p>
    <w:p w:rsidR="00F9203D" w:rsidRDefault="00F9203D" w:rsidP="00F9203D">
      <w:pPr>
        <w:pStyle w:val="Prrafodelista"/>
        <w:numPr>
          <w:ilvl w:val="0"/>
          <w:numId w:val="6"/>
        </w:numPr>
        <w:rPr>
          <w:bCs/>
          <w:lang w:val="es-MX"/>
        </w:rPr>
      </w:pPr>
      <w:r>
        <w:rPr>
          <w:bCs/>
          <w:lang w:val="es-MX"/>
        </w:rPr>
        <w:t>Generar una nueva conexión</w:t>
      </w:r>
    </w:p>
    <w:p w:rsidR="00F9203D" w:rsidRDefault="00F9203D" w:rsidP="00F9203D">
      <w:pPr>
        <w:rPr>
          <w:bCs/>
          <w:lang w:val="es-MX"/>
        </w:rPr>
      </w:pPr>
    </w:p>
    <w:p w:rsidR="00F9203D" w:rsidRDefault="00F9203D" w:rsidP="00F9203D">
      <w:pPr>
        <w:ind w:firstLine="864"/>
        <w:rPr>
          <w:bCs/>
          <w:lang w:val="es-MX"/>
        </w:rPr>
      </w:pPr>
      <w:proofErr w:type="spellStart"/>
      <w:r w:rsidRPr="00196CC8">
        <w:rPr>
          <w:b/>
          <w:bCs/>
          <w:lang w:val="es-MX"/>
        </w:rPr>
        <w:t>Name</w:t>
      </w:r>
      <w:proofErr w:type="spellEnd"/>
      <w:r w:rsidRPr="00196CC8">
        <w:rPr>
          <w:b/>
          <w:bCs/>
          <w:lang w:val="es-MX"/>
        </w:rPr>
        <w:t xml:space="preserve">: </w:t>
      </w:r>
      <w:r w:rsidRPr="00196CC8">
        <w:rPr>
          <w:b/>
          <w:bCs/>
          <w:lang w:val="es-MX"/>
        </w:rPr>
        <w:tab/>
      </w:r>
      <w:r w:rsidRPr="00196CC8">
        <w:rPr>
          <w:b/>
          <w:bCs/>
          <w:lang w:val="es-MX"/>
        </w:rPr>
        <w:tab/>
      </w:r>
      <w:r>
        <w:rPr>
          <w:bCs/>
          <w:lang w:val="es-MX"/>
        </w:rPr>
        <w:t>SRD201117_DBFINSYS</w:t>
      </w:r>
    </w:p>
    <w:p w:rsidR="00F9203D" w:rsidRPr="00196CC8" w:rsidRDefault="00F9203D" w:rsidP="00F9203D">
      <w:pPr>
        <w:ind w:firstLine="864"/>
        <w:rPr>
          <w:b/>
          <w:bCs/>
        </w:rPr>
      </w:pPr>
      <w:proofErr w:type="spellStart"/>
      <w:r w:rsidRPr="00196CC8">
        <w:rPr>
          <w:b/>
          <w:bCs/>
        </w:rPr>
        <w:t>User_name</w:t>
      </w:r>
      <w:proofErr w:type="spellEnd"/>
      <w:r w:rsidRPr="00196CC8">
        <w:rPr>
          <w:b/>
          <w:bCs/>
        </w:rPr>
        <w:t xml:space="preserve">: </w:t>
      </w:r>
    </w:p>
    <w:p w:rsidR="00F9203D" w:rsidRPr="00196CC8" w:rsidRDefault="00F9203D" w:rsidP="00F9203D">
      <w:pPr>
        <w:ind w:firstLine="864"/>
        <w:rPr>
          <w:b/>
          <w:bCs/>
        </w:rPr>
      </w:pPr>
      <w:proofErr w:type="spellStart"/>
      <w:r w:rsidRPr="00196CC8">
        <w:rPr>
          <w:b/>
          <w:bCs/>
        </w:rPr>
        <w:t>Passworkd</w:t>
      </w:r>
      <w:proofErr w:type="spellEnd"/>
      <w:r w:rsidRPr="00196CC8">
        <w:rPr>
          <w:b/>
          <w:bCs/>
        </w:rPr>
        <w:t>:</w:t>
      </w:r>
    </w:p>
    <w:p w:rsidR="00F9203D" w:rsidRDefault="00F9203D" w:rsidP="00F9203D">
      <w:pPr>
        <w:ind w:firstLine="864"/>
        <w:rPr>
          <w:bCs/>
          <w:lang w:val="es-MX"/>
        </w:rPr>
      </w:pPr>
      <w:proofErr w:type="spellStart"/>
      <w:r w:rsidRPr="00196CC8">
        <w:rPr>
          <w:b/>
          <w:bCs/>
        </w:rPr>
        <w:t>Database_Name</w:t>
      </w:r>
      <w:proofErr w:type="spellEnd"/>
      <w:r w:rsidRPr="00196CC8">
        <w:rPr>
          <w:b/>
          <w:bCs/>
        </w:rPr>
        <w:t>: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  <w:lang w:val="es-MX"/>
        </w:rPr>
        <w:t>DBFINSYS</w:t>
      </w:r>
    </w:p>
    <w:p w:rsidR="00F9203D" w:rsidRDefault="00F9203D" w:rsidP="00F9203D">
      <w:pPr>
        <w:ind w:firstLine="864"/>
        <w:rPr>
          <w:bCs/>
          <w:lang w:val="es-MX"/>
        </w:rPr>
      </w:pPr>
      <w:r w:rsidRPr="00196CC8">
        <w:rPr>
          <w:b/>
          <w:bCs/>
          <w:lang w:val="es-MX"/>
        </w:rPr>
        <w:t xml:space="preserve">Server </w:t>
      </w:r>
      <w:proofErr w:type="spellStart"/>
      <w:r w:rsidRPr="00196CC8">
        <w:rPr>
          <w:b/>
          <w:bCs/>
          <w:lang w:val="es-MX"/>
        </w:rPr>
        <w:t>Name</w:t>
      </w:r>
      <w:proofErr w:type="spellEnd"/>
      <w:r w:rsidRPr="00196CC8">
        <w:rPr>
          <w:b/>
          <w:bCs/>
          <w:lang w:val="es-MX"/>
        </w:rPr>
        <w:t xml:space="preserve">: </w:t>
      </w:r>
      <w:r>
        <w:rPr>
          <w:bCs/>
          <w:lang w:val="es-MX"/>
        </w:rPr>
        <w:tab/>
        <w:t>SRD201117,5000</w:t>
      </w:r>
    </w:p>
    <w:p w:rsidR="00F9203D" w:rsidRDefault="00F9203D" w:rsidP="00F9203D">
      <w:pPr>
        <w:ind w:firstLine="864"/>
        <w:rPr>
          <w:bCs/>
          <w:lang w:val="es-MX"/>
        </w:rPr>
      </w:pPr>
    </w:p>
    <w:p w:rsidR="00F9203D" w:rsidRDefault="00F9203D" w:rsidP="00F9203D">
      <w:pPr>
        <w:ind w:firstLine="864"/>
        <w:rPr>
          <w:bCs/>
          <w:lang w:val="es-MX"/>
        </w:rPr>
      </w:pPr>
      <w:r>
        <w:rPr>
          <w:bCs/>
          <w:lang w:val="es-MX"/>
        </w:rPr>
        <w:t>El usuario debe tener permisos de Lectura y Escritura sobre la Base de Datos.</w:t>
      </w:r>
    </w:p>
    <w:p w:rsidR="00F9203D" w:rsidRDefault="00F9203D" w:rsidP="00F9203D">
      <w:pPr>
        <w:ind w:firstLine="864"/>
        <w:rPr>
          <w:bCs/>
          <w:lang w:val="es-MX"/>
        </w:rPr>
      </w:pPr>
    </w:p>
    <w:p w:rsidR="00F9203D" w:rsidRPr="00196CC8" w:rsidRDefault="00F9203D" w:rsidP="00F9203D">
      <w:pPr>
        <w:pStyle w:val="Prrafodelista"/>
        <w:numPr>
          <w:ilvl w:val="0"/>
          <w:numId w:val="6"/>
        </w:numPr>
        <w:rPr>
          <w:bCs/>
          <w:lang w:val="es-MX"/>
        </w:rPr>
      </w:pPr>
      <w:r w:rsidRPr="00196CC8">
        <w:rPr>
          <w:bCs/>
          <w:lang w:val="es-MX"/>
        </w:rPr>
        <w:t xml:space="preserve">En informática darle permisos de </w:t>
      </w:r>
      <w:proofErr w:type="spellStart"/>
      <w:r w:rsidRPr="00196CC8">
        <w:rPr>
          <w:bCs/>
          <w:lang w:val="es-MX"/>
        </w:rPr>
        <w:t>Execute</w:t>
      </w:r>
      <w:proofErr w:type="spellEnd"/>
      <w:r w:rsidRPr="00196CC8">
        <w:rPr>
          <w:bCs/>
          <w:lang w:val="es-MX"/>
        </w:rPr>
        <w:t xml:space="preserve"> al usuario y/o grupo </w:t>
      </w:r>
      <w:proofErr w:type="spellStart"/>
      <w:r w:rsidRPr="00196CC8">
        <w:rPr>
          <w:bCs/>
          <w:lang w:val="es-MX"/>
        </w:rPr>
        <w:t>Ejecucion</w:t>
      </w:r>
      <w:proofErr w:type="spellEnd"/>
    </w:p>
    <w:p w:rsidR="00F9203D" w:rsidRDefault="00F9203D" w:rsidP="00F9203D">
      <w:pPr>
        <w:rPr>
          <w:bCs/>
          <w:lang w:val="es-MX"/>
        </w:rPr>
      </w:pPr>
    </w:p>
    <w:p w:rsidR="00F9203D" w:rsidRDefault="00F9203D" w:rsidP="00F9203D">
      <w:pPr>
        <w:rPr>
          <w:bCs/>
          <w:lang w:val="es-MX"/>
        </w:rPr>
      </w:pPr>
    </w:p>
    <w:p w:rsidR="00F9203D" w:rsidRPr="00196CC8" w:rsidRDefault="00F9203D" w:rsidP="00F9203D">
      <w:pPr>
        <w:rPr>
          <w:bCs/>
          <w:lang w:val="es-MX"/>
        </w:rPr>
      </w:pPr>
      <w:r>
        <w:rPr>
          <w:bCs/>
          <w:noProof/>
          <w:lang w:val="es-ES" w:eastAsia="es-ES"/>
        </w:rPr>
        <w:drawing>
          <wp:inline distT="0" distB="0" distL="0" distR="0" wp14:anchorId="076E0CF8" wp14:editId="23F438BF">
            <wp:extent cx="3552825" cy="4171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20" w:rsidRDefault="00773E20" w:rsidP="002329FC">
      <w:pPr>
        <w:jc w:val="left"/>
        <w:rPr>
          <w:lang w:val="es-MX"/>
        </w:rPr>
      </w:pPr>
    </w:p>
    <w:p w:rsidR="00773E20" w:rsidRDefault="00773E20" w:rsidP="002329FC">
      <w:pPr>
        <w:jc w:val="left"/>
        <w:rPr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pStyle w:val="Prrafodelista"/>
        <w:numPr>
          <w:ilvl w:val="0"/>
          <w:numId w:val="8"/>
        </w:numPr>
        <w:rPr>
          <w:bCs/>
          <w:lang w:val="es-MX"/>
        </w:rPr>
      </w:pPr>
      <w:r>
        <w:rPr>
          <w:bCs/>
          <w:lang w:val="es-MX"/>
        </w:rPr>
        <w:t>GENERAR DIRECTORIO DEL PROYECTO</w:t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  <w:r>
        <w:rPr>
          <w:bCs/>
          <w:lang w:val="es-MX"/>
        </w:rPr>
        <w:t xml:space="preserve">Acceder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Repository</w:t>
      </w:r>
      <w:proofErr w:type="spellEnd"/>
      <w:r>
        <w:rPr>
          <w:bCs/>
          <w:lang w:val="es-MX"/>
        </w:rPr>
        <w:t xml:space="preserve"> Manager con usuario con privilegios de administrador. (SERVIDORES --</w:t>
      </w:r>
      <w:proofErr w:type="spellStart"/>
      <w:proofErr w:type="gramStart"/>
      <w:r>
        <w:rPr>
          <w:bCs/>
          <w:lang w:val="es-MX"/>
        </w:rPr>
        <w:t>Cert</w:t>
      </w:r>
      <w:proofErr w:type="spellEnd"/>
      <w:r>
        <w:rPr>
          <w:bCs/>
          <w:lang w:val="es-MX"/>
        </w:rPr>
        <w:t>.</w:t>
      </w:r>
      <w:proofErr w:type="gramEnd"/>
      <w:r>
        <w:rPr>
          <w:bCs/>
          <w:lang w:val="es-MX"/>
        </w:rPr>
        <w:t>- S</w:t>
      </w:r>
      <w:r w:rsidR="00D95B15">
        <w:rPr>
          <w:bCs/>
          <w:lang w:val="es-MX"/>
        </w:rPr>
        <w:t>R</w:t>
      </w:r>
      <w:r>
        <w:rPr>
          <w:bCs/>
          <w:lang w:val="es-MX"/>
        </w:rPr>
        <w:t>I2011191 y S</w:t>
      </w:r>
      <w:r w:rsidR="00D95B15">
        <w:rPr>
          <w:bCs/>
          <w:lang w:val="es-MX"/>
        </w:rPr>
        <w:t>R</w:t>
      </w:r>
      <w:bookmarkStart w:id="0" w:name="_GoBack"/>
      <w:bookmarkEnd w:id="0"/>
      <w:r>
        <w:rPr>
          <w:bCs/>
          <w:lang w:val="es-MX"/>
        </w:rPr>
        <w:t>I2011192)</w:t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  <w:r>
        <w:rPr>
          <w:bCs/>
          <w:lang w:val="es-MX"/>
        </w:rPr>
        <w:t xml:space="preserve">1.-  En el Menú Folder dar </w:t>
      </w:r>
      <w:proofErr w:type="spellStart"/>
      <w:r>
        <w:rPr>
          <w:bCs/>
          <w:lang w:val="es-MX"/>
        </w:rPr>
        <w:t>Click</w:t>
      </w:r>
      <w:proofErr w:type="spellEnd"/>
      <w:r>
        <w:rPr>
          <w:bCs/>
          <w:lang w:val="es-MX"/>
        </w:rPr>
        <w:t xml:space="preserve"> en </w:t>
      </w:r>
      <w:proofErr w:type="spellStart"/>
      <w:r>
        <w:rPr>
          <w:bCs/>
          <w:lang w:val="es-MX"/>
        </w:rPr>
        <w:t>Create</w:t>
      </w:r>
      <w:proofErr w:type="spellEnd"/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53C2BF2" wp14:editId="006EC1C7">
            <wp:extent cx="3238500" cy="25014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24" b="59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15" cy="250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  <w:r>
        <w:rPr>
          <w:bCs/>
          <w:lang w:val="es-MX"/>
        </w:rPr>
        <w:t xml:space="preserve">2.- En la Opción Neme: poner </w:t>
      </w:r>
      <w:r>
        <w:rPr>
          <w:b/>
          <w:bCs/>
          <w:lang w:val="es-MX"/>
        </w:rPr>
        <w:t>FINSYS</w:t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340CA11F" wp14:editId="638DF415">
            <wp:extent cx="3152775" cy="3200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  <w:r>
        <w:rPr>
          <w:bCs/>
          <w:lang w:val="es-MX"/>
        </w:rPr>
        <w:t xml:space="preserve">3.- En la pestaña Permisos, poner como </w:t>
      </w:r>
      <w:proofErr w:type="spellStart"/>
      <w:r>
        <w:rPr>
          <w:bCs/>
          <w:lang w:val="es-MX"/>
        </w:rPr>
        <w:t>Owner</w:t>
      </w:r>
      <w:proofErr w:type="spellEnd"/>
      <w:r>
        <w:rPr>
          <w:bCs/>
          <w:lang w:val="es-MX"/>
        </w:rPr>
        <w:t xml:space="preserve"> al usuario </w:t>
      </w:r>
      <w:proofErr w:type="spellStart"/>
      <w:r>
        <w:rPr>
          <w:bCs/>
          <w:lang w:val="es-MX"/>
        </w:rPr>
        <w:t>Administrator</w:t>
      </w:r>
      <w:proofErr w:type="spellEnd"/>
      <w:r>
        <w:rPr>
          <w:bCs/>
          <w:lang w:val="es-MX"/>
        </w:rPr>
        <w:t>, seguir los siguientes pasos</w:t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pStyle w:val="Prrafodelista"/>
        <w:numPr>
          <w:ilvl w:val="0"/>
          <w:numId w:val="9"/>
        </w:numPr>
        <w:rPr>
          <w:bCs/>
          <w:lang w:val="es-MX"/>
        </w:rPr>
      </w:pPr>
      <w:r>
        <w:rPr>
          <w:bCs/>
          <w:lang w:val="es-MX"/>
        </w:rPr>
        <w:t xml:space="preserve">Dar </w:t>
      </w:r>
      <w:proofErr w:type="spellStart"/>
      <w:r>
        <w:rPr>
          <w:bCs/>
          <w:lang w:val="es-MX"/>
        </w:rPr>
        <w:t>click</w:t>
      </w:r>
      <w:proofErr w:type="spellEnd"/>
      <w:r>
        <w:rPr>
          <w:bCs/>
          <w:lang w:val="es-MX"/>
        </w:rPr>
        <w:t xml:space="preserve"> en la </w:t>
      </w:r>
      <w:proofErr w:type="spellStart"/>
      <w:r>
        <w:rPr>
          <w:bCs/>
          <w:lang w:val="es-MX"/>
        </w:rPr>
        <w:t>Opcion</w:t>
      </w:r>
      <w:proofErr w:type="spellEnd"/>
      <w:r>
        <w:rPr>
          <w:bCs/>
          <w:lang w:val="es-MX"/>
        </w:rPr>
        <w:t xml:space="preserve"> </w:t>
      </w:r>
      <w:r>
        <w:rPr>
          <w:b/>
          <w:bCs/>
          <w:lang w:val="es-MX"/>
        </w:rPr>
        <w:t xml:space="preserve">Change </w:t>
      </w:r>
      <w:proofErr w:type="spellStart"/>
      <w:r>
        <w:rPr>
          <w:b/>
          <w:bCs/>
          <w:lang w:val="es-MX"/>
        </w:rPr>
        <w:t>Owner</w:t>
      </w:r>
      <w:proofErr w:type="spellEnd"/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7D9BC75" wp14:editId="571FA92C">
            <wp:extent cx="2638425" cy="3333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pStyle w:val="Prrafodelista"/>
        <w:numPr>
          <w:ilvl w:val="0"/>
          <w:numId w:val="9"/>
        </w:numPr>
        <w:rPr>
          <w:bCs/>
          <w:lang w:val="es-MX"/>
        </w:rPr>
      </w:pPr>
      <w:r>
        <w:rPr>
          <w:bCs/>
          <w:lang w:val="es-MX"/>
        </w:rPr>
        <w:t xml:space="preserve">Dar </w:t>
      </w:r>
      <w:proofErr w:type="spellStart"/>
      <w:r>
        <w:rPr>
          <w:bCs/>
          <w:lang w:val="es-MX"/>
        </w:rPr>
        <w:t>Click</w:t>
      </w:r>
      <w:proofErr w:type="spellEnd"/>
      <w:r>
        <w:rPr>
          <w:bCs/>
          <w:lang w:val="es-MX"/>
        </w:rPr>
        <w:t xml:space="preserve"> en la opción </w:t>
      </w:r>
      <w:proofErr w:type="spellStart"/>
      <w:r>
        <w:rPr>
          <w:b/>
          <w:bCs/>
          <w:lang w:val="es-MX"/>
        </w:rPr>
        <w:t>Select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ther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User</w:t>
      </w:r>
      <w:proofErr w:type="spellEnd"/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74A9E090" wp14:editId="3418DD83">
            <wp:extent cx="2790825" cy="3190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pStyle w:val="Prrafodelista"/>
        <w:numPr>
          <w:ilvl w:val="0"/>
          <w:numId w:val="9"/>
        </w:numPr>
        <w:rPr>
          <w:bCs/>
          <w:lang w:val="es-MX"/>
        </w:rPr>
      </w:pPr>
      <w:r>
        <w:rPr>
          <w:bCs/>
          <w:lang w:val="es-MX"/>
        </w:rPr>
        <w:t xml:space="preserve">En la </w:t>
      </w:r>
      <w:proofErr w:type="spellStart"/>
      <w:r>
        <w:rPr>
          <w:bCs/>
          <w:lang w:val="es-MX"/>
        </w:rPr>
        <w:t>opcion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User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Name</w:t>
      </w:r>
      <w:proofErr w:type="spellEnd"/>
      <w:r>
        <w:rPr>
          <w:bCs/>
          <w:lang w:val="es-MX"/>
        </w:rPr>
        <w:t xml:space="preserve">, seleccionar </w:t>
      </w:r>
      <w:proofErr w:type="spellStart"/>
      <w:r>
        <w:rPr>
          <w:b/>
          <w:bCs/>
          <w:lang w:val="es-MX"/>
        </w:rPr>
        <w:t>Administrator</w:t>
      </w:r>
      <w:proofErr w:type="spellEnd"/>
      <w:r>
        <w:rPr>
          <w:bCs/>
          <w:lang w:val="es-MX"/>
        </w:rPr>
        <w:t xml:space="preserve"> y dar Clic en el botón </w:t>
      </w:r>
      <w:proofErr w:type="spellStart"/>
      <w:r>
        <w:rPr>
          <w:b/>
          <w:bCs/>
          <w:lang w:val="es-MX"/>
        </w:rPr>
        <w:t>Add</w:t>
      </w:r>
      <w:proofErr w:type="spellEnd"/>
      <w:r>
        <w:rPr>
          <w:bCs/>
          <w:lang w:val="es-MX"/>
        </w:rPr>
        <w:t xml:space="preserve"> </w:t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8F6C554" wp14:editId="6DFD0014">
            <wp:extent cx="3057525" cy="33623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pStyle w:val="Prrafodelista"/>
        <w:numPr>
          <w:ilvl w:val="0"/>
          <w:numId w:val="9"/>
        </w:numPr>
        <w:rPr>
          <w:bCs/>
          <w:lang w:val="es-MX"/>
        </w:rPr>
      </w:pPr>
      <w:proofErr w:type="spellStart"/>
      <w:r>
        <w:rPr>
          <w:bCs/>
          <w:lang w:val="es-MX"/>
        </w:rPr>
        <w:t>Click</w:t>
      </w:r>
      <w:proofErr w:type="spellEnd"/>
      <w:r>
        <w:rPr>
          <w:bCs/>
          <w:lang w:val="es-MX"/>
        </w:rPr>
        <w:t xml:space="preserve"> en </w:t>
      </w:r>
      <w:r>
        <w:rPr>
          <w:b/>
          <w:bCs/>
          <w:lang w:val="es-MX"/>
        </w:rPr>
        <w:t>OK</w:t>
      </w:r>
      <w:r>
        <w:rPr>
          <w:bCs/>
          <w:lang w:val="es-MX"/>
        </w:rPr>
        <w:t xml:space="preserve"> </w:t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1DF8F3EE" wp14:editId="72B2C441">
            <wp:extent cx="2524125" cy="29051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pStyle w:val="Prrafodelista"/>
        <w:numPr>
          <w:ilvl w:val="0"/>
          <w:numId w:val="9"/>
        </w:numPr>
        <w:rPr>
          <w:bCs/>
          <w:lang w:val="es-MX"/>
        </w:rPr>
      </w:pPr>
      <w:proofErr w:type="spellStart"/>
      <w:r>
        <w:rPr>
          <w:bCs/>
          <w:lang w:val="es-MX"/>
        </w:rPr>
        <w:t>Click</w:t>
      </w:r>
      <w:proofErr w:type="spellEnd"/>
      <w:r>
        <w:rPr>
          <w:bCs/>
          <w:lang w:val="es-MX"/>
        </w:rPr>
        <w:t xml:space="preserve"> en </w:t>
      </w:r>
      <w:r>
        <w:rPr>
          <w:b/>
          <w:bCs/>
          <w:lang w:val="es-MX"/>
        </w:rPr>
        <w:t>Aceptar</w:t>
      </w:r>
      <w:r>
        <w:rPr>
          <w:bCs/>
          <w:lang w:val="es-MX"/>
        </w:rPr>
        <w:t xml:space="preserve"> </w:t>
      </w:r>
    </w:p>
    <w:p w:rsidR="003518E3" w:rsidRDefault="003518E3" w:rsidP="003518E3">
      <w:pPr>
        <w:rPr>
          <w:bCs/>
          <w:lang w:val="es-MX"/>
        </w:rPr>
      </w:pPr>
    </w:p>
    <w:p w:rsidR="003518E3" w:rsidRDefault="003518E3" w:rsidP="003518E3">
      <w:pPr>
        <w:jc w:val="center"/>
        <w:rPr>
          <w:bCs/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F1FE6CD" wp14:editId="15E6239D">
            <wp:extent cx="2600325" cy="33051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E3" w:rsidRDefault="003518E3" w:rsidP="003518E3">
      <w:pPr>
        <w:pStyle w:val="Prrafodelista"/>
        <w:rPr>
          <w:bCs/>
          <w:lang w:val="es-MX"/>
        </w:rPr>
      </w:pPr>
    </w:p>
    <w:p w:rsidR="003518E3" w:rsidRDefault="003518E3" w:rsidP="003518E3">
      <w:pPr>
        <w:pStyle w:val="Prrafodelista"/>
        <w:rPr>
          <w:bCs/>
          <w:lang w:val="es-MX"/>
        </w:rPr>
      </w:pPr>
    </w:p>
    <w:p w:rsidR="003518E3" w:rsidRPr="00A932E6" w:rsidRDefault="003518E3" w:rsidP="003518E3">
      <w:pPr>
        <w:pStyle w:val="Prrafodelista"/>
        <w:numPr>
          <w:ilvl w:val="0"/>
          <w:numId w:val="9"/>
        </w:numPr>
        <w:jc w:val="left"/>
        <w:rPr>
          <w:bCs/>
          <w:lang w:val="es-MX"/>
        </w:rPr>
      </w:pPr>
      <w:r w:rsidRPr="00A932E6">
        <w:rPr>
          <w:bCs/>
          <w:lang w:val="es-MX"/>
        </w:rPr>
        <w:t>DAR PERMISOS SOBRE EL FOLDER CREADO (</w:t>
      </w:r>
      <w:r w:rsidRPr="00A932E6">
        <w:rPr>
          <w:b/>
          <w:bCs/>
          <w:lang w:val="es-MX"/>
        </w:rPr>
        <w:t>FINSYS</w:t>
      </w:r>
      <w:r w:rsidRPr="00A932E6">
        <w:rPr>
          <w:bCs/>
          <w:lang w:val="es-MX"/>
        </w:rPr>
        <w:t xml:space="preserve">) AL USUARIO DE </w:t>
      </w:r>
      <w:proofErr w:type="spellStart"/>
      <w:r w:rsidRPr="00A932E6">
        <w:rPr>
          <w:bCs/>
          <w:lang w:val="es-MX"/>
        </w:rPr>
        <w:t>ejecucion</w:t>
      </w:r>
      <w:proofErr w:type="spellEnd"/>
    </w:p>
    <w:p w:rsidR="003518E3" w:rsidRPr="00753FBC" w:rsidRDefault="003518E3" w:rsidP="003518E3">
      <w:pPr>
        <w:rPr>
          <w:bCs/>
          <w:lang w:val="es-MX"/>
        </w:rPr>
      </w:pPr>
    </w:p>
    <w:p w:rsidR="003518E3" w:rsidRDefault="003518E3" w:rsidP="003518E3">
      <w:pPr>
        <w:rPr>
          <w:bCs/>
          <w:lang w:val="es-MX"/>
        </w:rPr>
      </w:pPr>
    </w:p>
    <w:p w:rsidR="003518E3" w:rsidRPr="00D95B15" w:rsidRDefault="003518E3" w:rsidP="008F1D01">
      <w:pPr>
        <w:pStyle w:val="Prrafodelista"/>
        <w:numPr>
          <w:ilvl w:val="0"/>
          <w:numId w:val="8"/>
        </w:numPr>
        <w:jc w:val="left"/>
        <w:rPr>
          <w:lang w:val="es-MX"/>
        </w:rPr>
      </w:pPr>
      <w:r w:rsidRPr="00D95B15">
        <w:rPr>
          <w:bCs/>
          <w:lang w:val="es-MX"/>
        </w:rPr>
        <w:t>IMPORTAR XML</w:t>
      </w:r>
    </w:p>
    <w:p w:rsidR="00D95B15" w:rsidRPr="00D95B15" w:rsidRDefault="00D95B15" w:rsidP="00D95B15">
      <w:pPr>
        <w:pStyle w:val="Prrafodelista"/>
        <w:jc w:val="left"/>
        <w:rPr>
          <w:lang w:val="es-MX"/>
        </w:rPr>
      </w:pPr>
    </w:p>
    <w:p w:rsidR="00773E20" w:rsidRDefault="00773E20" w:rsidP="002329FC">
      <w:pPr>
        <w:jc w:val="left"/>
        <w:rPr>
          <w:lang w:val="es-MX"/>
        </w:rPr>
      </w:pPr>
    </w:p>
    <w:p w:rsidR="003D381F" w:rsidRPr="002600BC" w:rsidRDefault="003D381F" w:rsidP="003D381F">
      <w:pPr>
        <w:rPr>
          <w:bCs/>
          <w:lang w:val="es-MX"/>
        </w:rPr>
      </w:pPr>
      <w:r w:rsidRPr="00DF4D55">
        <w:rPr>
          <w:bCs/>
          <w:lang w:val="es-MX"/>
        </w:rPr>
        <w:t>Acceder</w:t>
      </w:r>
      <w:r>
        <w:rPr>
          <w:bCs/>
          <w:lang w:val="es-MX"/>
        </w:rPr>
        <w:t xml:space="preserve">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 w:rsidRPr="00DF4D55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Repository</w:t>
      </w:r>
      <w:proofErr w:type="spellEnd"/>
      <w:r>
        <w:rPr>
          <w:bCs/>
          <w:lang w:val="es-MX"/>
        </w:rPr>
        <w:t xml:space="preserve"> </w:t>
      </w:r>
      <w:r w:rsidRPr="00DF4D55">
        <w:rPr>
          <w:bCs/>
          <w:lang w:val="es-MX"/>
        </w:rPr>
        <w:t>Manager con usuario con privilegios de administrador.</w:t>
      </w:r>
      <w:r w:rsidRPr="00053866">
        <w:rPr>
          <w:bCs/>
          <w:lang w:val="es-MX"/>
        </w:rPr>
        <w:t xml:space="preserve"> </w:t>
      </w:r>
      <w:r w:rsidRPr="002600BC">
        <w:rPr>
          <w:bCs/>
          <w:lang w:val="es-MX"/>
        </w:rPr>
        <w:t>(SERVIDORES --</w:t>
      </w:r>
      <w:r w:rsidRPr="005F2051">
        <w:rPr>
          <w:bCs/>
          <w:lang w:val="es-MX"/>
        </w:rPr>
        <w:t xml:space="preserve"> </w:t>
      </w:r>
      <w:proofErr w:type="spellStart"/>
      <w:proofErr w:type="gramStart"/>
      <w:r>
        <w:rPr>
          <w:bCs/>
          <w:lang w:val="es-MX"/>
        </w:rPr>
        <w:t>Prod</w:t>
      </w:r>
      <w:proofErr w:type="spellEnd"/>
      <w:r w:rsidRPr="002600BC">
        <w:rPr>
          <w:bCs/>
          <w:lang w:val="es-MX"/>
        </w:rPr>
        <w:t>.-</w:t>
      </w:r>
      <w:proofErr w:type="gramEnd"/>
      <w:r w:rsidRPr="002600BC">
        <w:rPr>
          <w:bCs/>
          <w:lang w:val="es-MX"/>
        </w:rPr>
        <w:t xml:space="preserve"> </w:t>
      </w:r>
      <w:r w:rsidRPr="005E4408">
        <w:rPr>
          <w:bCs/>
          <w:lang w:val="es-MX"/>
        </w:rPr>
        <w:t>SRI2011191</w:t>
      </w:r>
      <w:r>
        <w:rPr>
          <w:bCs/>
          <w:lang w:val="es-MX"/>
        </w:rPr>
        <w:t xml:space="preserve"> y SRI2011192</w:t>
      </w:r>
      <w:r w:rsidRPr="002600BC">
        <w:rPr>
          <w:bCs/>
          <w:lang w:val="es-MX"/>
        </w:rPr>
        <w:t>)</w:t>
      </w:r>
    </w:p>
    <w:p w:rsidR="005F2051" w:rsidRPr="00790D49" w:rsidRDefault="005F2051" w:rsidP="005F2051">
      <w:pPr>
        <w:rPr>
          <w:lang w:val="es-MX"/>
        </w:rPr>
      </w:pPr>
    </w:p>
    <w:p w:rsidR="00A96CD5" w:rsidRPr="00053866" w:rsidRDefault="00A96CD5" w:rsidP="00A96CD5">
      <w:pPr>
        <w:rPr>
          <w:lang w:val="es-MX"/>
        </w:rPr>
      </w:pPr>
      <w:r>
        <w:rPr>
          <w:lang w:val="es-MX"/>
        </w:rPr>
        <w:t>1</w:t>
      </w:r>
      <w:r w:rsidRPr="00053866">
        <w:rPr>
          <w:lang w:val="es-MX"/>
        </w:rPr>
        <w:t>.- Copiar los archivos que se encuentran en la siguiente ruta a algún directorio local temporal, de preferencia vacío.</w:t>
      </w:r>
    </w:p>
    <w:p w:rsidR="00D64F07" w:rsidRPr="00E64868" w:rsidRDefault="00D64F07" w:rsidP="00D64F07">
      <w:pPr>
        <w:ind w:firstLine="708"/>
        <w:rPr>
          <w:rStyle w:val="Hipervnculo"/>
          <w:lang w:val="es-MX"/>
        </w:rPr>
      </w:pPr>
      <w:r w:rsidRPr="00053866">
        <w:rPr>
          <w:lang w:val="es-MX"/>
        </w:rPr>
        <w:t xml:space="preserve">Ruta Origen: </w:t>
      </w:r>
      <w:hyperlink r:id="rId27" w:history="1">
        <w:r>
          <w:rPr>
            <w:rStyle w:val="Hipervnculo"/>
          </w:rPr>
          <w:t xml:space="preserve">\\srf201002\Sistemas </w:t>
        </w:r>
        <w:proofErr w:type="spellStart"/>
        <w:r>
          <w:rPr>
            <w:rStyle w:val="Hipervnculo"/>
          </w:rPr>
          <w:t>Liberaciones</w:t>
        </w:r>
        <w:proofErr w:type="spellEnd"/>
        <w:r>
          <w:rPr>
            <w:rStyle w:val="Hipervnculo"/>
          </w:rPr>
          <w:t>\Liliana Santos\C-170809LSa\</w:t>
        </w:r>
        <w:proofErr w:type="spellStart"/>
        <w:r>
          <w:rPr>
            <w:rStyle w:val="Hipervnculo"/>
          </w:rPr>
          <w:t>Liberacion</w:t>
        </w:r>
        <w:proofErr w:type="spellEnd"/>
        <w:r>
          <w:rPr>
            <w:rStyle w:val="Hipervnculo"/>
          </w:rPr>
          <w:t>\IPC</w:t>
        </w:r>
      </w:hyperlink>
    </w:p>
    <w:p w:rsidR="003C7BF6" w:rsidRPr="00EB2F79" w:rsidRDefault="003C7BF6" w:rsidP="003C7BF6">
      <w:pPr>
        <w:ind w:firstLine="708"/>
        <w:rPr>
          <w:lang w:val="es-MX"/>
        </w:rPr>
      </w:pPr>
    </w:p>
    <w:p w:rsidR="00A065C7" w:rsidRPr="00053866" w:rsidRDefault="00A065C7" w:rsidP="00A065C7">
      <w:pPr>
        <w:rPr>
          <w:lang w:val="es-MX"/>
        </w:rPr>
      </w:pPr>
      <w:r>
        <w:rPr>
          <w:lang w:val="es-MX"/>
        </w:rPr>
        <w:t>2</w:t>
      </w:r>
      <w:r w:rsidRPr="00053866">
        <w:rPr>
          <w:lang w:val="es-MX"/>
        </w:rPr>
        <w:t xml:space="preserve">.- Importar </w:t>
      </w:r>
      <w:r>
        <w:rPr>
          <w:lang w:val="es-MX"/>
        </w:rPr>
        <w:t xml:space="preserve">el </w:t>
      </w:r>
      <w:r w:rsidRPr="00053866">
        <w:rPr>
          <w:lang w:val="es-MX"/>
        </w:rPr>
        <w:t>arc</w:t>
      </w:r>
      <w:r>
        <w:rPr>
          <w:lang w:val="es-MX"/>
        </w:rPr>
        <w:t xml:space="preserve">hivo </w:t>
      </w:r>
      <w:r w:rsidR="00D64F07" w:rsidRPr="00532D0A">
        <w:rPr>
          <w:b/>
          <w:lang w:val="es-MX"/>
        </w:rPr>
        <w:t>wfl_HEB_CARGACOMPRASREC_ATENEA.XML</w:t>
      </w:r>
      <w:r>
        <w:rPr>
          <w:lang w:val="es-MX"/>
        </w:rPr>
        <w:t xml:space="preserve"> </w:t>
      </w:r>
      <w:r w:rsidRPr="00053866">
        <w:rPr>
          <w:lang w:val="es-MX"/>
        </w:rPr>
        <w:t>(resultado de la copia, paso anterior):</w:t>
      </w:r>
    </w:p>
    <w:p w:rsidR="00A065C7" w:rsidRPr="0098493B" w:rsidRDefault="00A065C7" w:rsidP="00A065C7">
      <w:pPr>
        <w:autoSpaceDE w:val="0"/>
        <w:autoSpaceDN w:val="0"/>
        <w:rPr>
          <w:rFonts w:ascii="Calibri" w:hAnsi="Calibri"/>
          <w:lang w:val="es-MX" w:eastAsia="es-MX"/>
        </w:rPr>
      </w:pPr>
      <w:r w:rsidRPr="00053866">
        <w:rPr>
          <w:lang w:val="es-MX"/>
        </w:rPr>
        <w:t xml:space="preserve">                </w:t>
      </w:r>
      <w:r w:rsidRPr="009F0FAC">
        <w:rPr>
          <w:lang w:val="es-MX"/>
        </w:rPr>
        <w:t xml:space="preserve">Repositorio: </w:t>
      </w:r>
      <w:r w:rsidR="001448A8" w:rsidRPr="001448A8">
        <w:rPr>
          <w:rFonts w:cs="Arial"/>
          <w:b/>
          <w:bCs/>
          <w:lang w:val="es-MX"/>
        </w:rPr>
        <w:t>IPC_REPOHIGHC y IPC_REPOLOWC</w:t>
      </w:r>
    </w:p>
    <w:p w:rsidR="001448A8" w:rsidRDefault="00A065C7" w:rsidP="001448A8">
      <w:pPr>
        <w:ind w:firstLine="864"/>
        <w:rPr>
          <w:b/>
          <w:lang w:val="es-MX"/>
        </w:rPr>
      </w:pPr>
      <w:r>
        <w:rPr>
          <w:lang w:val="es-MX"/>
        </w:rPr>
        <w:t xml:space="preserve">En </w:t>
      </w:r>
      <w:r w:rsidR="001448A8">
        <w:rPr>
          <w:lang w:val="es-MX"/>
        </w:rPr>
        <w:t>Producción</w:t>
      </w:r>
      <w:r>
        <w:rPr>
          <w:lang w:val="es-MX"/>
        </w:rPr>
        <w:t xml:space="preserve">: Folder: </w:t>
      </w:r>
      <w:r w:rsidR="001448A8">
        <w:rPr>
          <w:b/>
          <w:lang w:val="es-MX"/>
        </w:rPr>
        <w:t>FINSYS</w:t>
      </w:r>
    </w:p>
    <w:p w:rsidR="00A065C7" w:rsidRPr="00053866" w:rsidRDefault="00A065C7" w:rsidP="001448A8">
      <w:pPr>
        <w:ind w:firstLine="864"/>
        <w:rPr>
          <w:lang w:val="es-MX"/>
        </w:rPr>
      </w:pPr>
      <w:r w:rsidRPr="00053866">
        <w:rPr>
          <w:lang w:val="es-MX"/>
        </w:rPr>
        <w:t xml:space="preserve">                </w:t>
      </w:r>
    </w:p>
    <w:p w:rsidR="00A065C7" w:rsidRPr="00053866" w:rsidRDefault="00A065C7" w:rsidP="00A065C7">
      <w:pPr>
        <w:rPr>
          <w:lang w:val="es-MX"/>
        </w:rPr>
      </w:pPr>
      <w:r>
        <w:rPr>
          <w:lang w:val="es-MX"/>
        </w:rPr>
        <w:t>3</w:t>
      </w:r>
      <w:r w:rsidRPr="00053866">
        <w:rPr>
          <w:lang w:val="es-MX"/>
        </w:rPr>
        <w:t xml:space="preserve">.- Para importar </w:t>
      </w:r>
      <w:r>
        <w:rPr>
          <w:lang w:val="es-MX"/>
        </w:rPr>
        <w:t>el</w:t>
      </w:r>
      <w:r w:rsidRPr="00053866">
        <w:rPr>
          <w:lang w:val="es-MX"/>
        </w:rPr>
        <w:t xml:space="preserve"> XML se hará por medio de los siguientes pasos: -Se importarán los </w:t>
      </w:r>
      <w:proofErr w:type="spellStart"/>
      <w:r w:rsidRPr="00053866">
        <w:rPr>
          <w:lang w:val="es-MX"/>
        </w:rPr>
        <w:t>workflows</w:t>
      </w:r>
      <w:proofErr w:type="spellEnd"/>
      <w:r w:rsidRPr="00053866">
        <w:rPr>
          <w:lang w:val="es-MX"/>
        </w:rPr>
        <w:t xml:space="preserve"> y sección y se reemplazará todo lo que incluyan los </w:t>
      </w:r>
      <w:proofErr w:type="spellStart"/>
      <w:r w:rsidRPr="00053866">
        <w:rPr>
          <w:lang w:val="es-MX"/>
        </w:rPr>
        <w:t>workflows</w:t>
      </w:r>
      <w:proofErr w:type="spellEnd"/>
      <w:r w:rsidRPr="00053866">
        <w:rPr>
          <w:lang w:val="es-MX"/>
        </w:rPr>
        <w:t xml:space="preserve"> (</w:t>
      </w:r>
      <w:proofErr w:type="spellStart"/>
      <w:r w:rsidRPr="00053866">
        <w:rPr>
          <w:lang w:val="es-MX"/>
        </w:rPr>
        <w:t>sources</w:t>
      </w:r>
      <w:proofErr w:type="spellEnd"/>
      <w:r w:rsidRPr="00053866">
        <w:rPr>
          <w:lang w:val="es-MX"/>
        </w:rPr>
        <w:t xml:space="preserve">, targets, mapas, sesiones, </w:t>
      </w:r>
      <w:proofErr w:type="spellStart"/>
      <w:r w:rsidRPr="00053866">
        <w:rPr>
          <w:lang w:val="es-MX"/>
        </w:rPr>
        <w:t>worklets</w:t>
      </w:r>
      <w:proofErr w:type="spellEnd"/>
      <w:r w:rsidRPr="00053866">
        <w:rPr>
          <w:lang w:val="es-MX"/>
        </w:rPr>
        <w:t xml:space="preserve">, </w:t>
      </w:r>
      <w:proofErr w:type="spellStart"/>
      <w:r w:rsidRPr="00053866">
        <w:rPr>
          <w:lang w:val="es-MX"/>
        </w:rPr>
        <w:t>etc</w:t>
      </w:r>
      <w:proofErr w:type="spellEnd"/>
      <w:r w:rsidRPr="00053866">
        <w:rPr>
          <w:lang w:val="es-MX"/>
        </w:rPr>
        <w:t xml:space="preserve">) </w:t>
      </w:r>
    </w:p>
    <w:p w:rsidR="00A065C7" w:rsidRPr="00053866" w:rsidRDefault="00A065C7" w:rsidP="00A065C7">
      <w:pPr>
        <w:rPr>
          <w:lang w:val="es-MX"/>
        </w:rPr>
      </w:pPr>
    </w:p>
    <w:p w:rsidR="00A065C7" w:rsidRDefault="00A065C7" w:rsidP="00A065C7">
      <w:pPr>
        <w:rPr>
          <w:lang w:val="es-MX"/>
        </w:rPr>
      </w:pPr>
      <w:r>
        <w:rPr>
          <w:lang w:val="es-MX"/>
        </w:rPr>
        <w:t>4</w:t>
      </w:r>
      <w:r w:rsidRPr="00053866">
        <w:rPr>
          <w:lang w:val="es-MX"/>
        </w:rPr>
        <w:t xml:space="preserve">.- </w:t>
      </w:r>
      <w:r>
        <w:rPr>
          <w:lang w:val="es-MX"/>
        </w:rPr>
        <w:t xml:space="preserve">Los </w:t>
      </w:r>
      <w:proofErr w:type="spellStart"/>
      <w:r>
        <w:rPr>
          <w:lang w:val="es-MX"/>
        </w:rPr>
        <w:t>Workflows</w:t>
      </w:r>
      <w:proofErr w:type="spellEnd"/>
      <w:r>
        <w:rPr>
          <w:lang w:val="es-MX"/>
        </w:rPr>
        <w:t xml:space="preserve"> a importar son</w:t>
      </w:r>
      <w:r w:rsidRPr="00053866">
        <w:rPr>
          <w:lang w:val="es-MX"/>
        </w:rPr>
        <w:t>:</w:t>
      </w:r>
      <w:r w:rsidRPr="005C18CE">
        <w:rPr>
          <w:lang w:val="es-MX"/>
        </w:rPr>
        <w:t xml:space="preserve"> </w:t>
      </w:r>
    </w:p>
    <w:p w:rsidR="001448A8" w:rsidRDefault="001448A8" w:rsidP="00A065C7">
      <w:pPr>
        <w:rPr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4837"/>
        <w:gridCol w:w="3772"/>
      </w:tblGrid>
      <w:tr w:rsidR="001448A8" w:rsidRPr="000C0B61" w:rsidTr="0010407A">
        <w:trPr>
          <w:trHeight w:val="207"/>
          <w:jc w:val="center"/>
        </w:trPr>
        <w:tc>
          <w:tcPr>
            <w:tcW w:w="1802" w:type="dxa"/>
            <w:tcBorders>
              <w:bottom w:val="single" w:sz="4" w:space="0" w:color="auto"/>
              <w:right w:val="single" w:sz="4" w:space="0" w:color="auto"/>
            </w:tcBorders>
          </w:tcPr>
          <w:p w:rsidR="001448A8" w:rsidRPr="000C0B61" w:rsidRDefault="001448A8" w:rsidP="0010407A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8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8A8" w:rsidRPr="005C18CE" w:rsidRDefault="001448A8" w:rsidP="0010407A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Workflow</w:t>
            </w:r>
            <w:proofErr w:type="spellEnd"/>
          </w:p>
        </w:tc>
        <w:tc>
          <w:tcPr>
            <w:tcW w:w="3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8A8" w:rsidRDefault="001448A8" w:rsidP="0010407A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1448A8" w:rsidRPr="00426C6A" w:rsidTr="0010407A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8A8" w:rsidRPr="00532D0A" w:rsidRDefault="001448A8" w:rsidP="0010407A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</w:rPr>
              <w:t>FINSYS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8A8" w:rsidRPr="008F2A52" w:rsidRDefault="001448A8" w:rsidP="0010407A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532D0A">
              <w:rPr>
                <w:rFonts w:ascii="Tahoma" w:hAnsi="Tahoma" w:cs="Tahoma"/>
                <w:b/>
                <w:bCs/>
                <w:color w:val="808080"/>
              </w:rPr>
              <w:t>wfl_HEB_CARGACOMPRASREC_ATENEA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8A8" w:rsidRPr="008F2A52" w:rsidRDefault="001448A8" w:rsidP="0010407A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UNICODE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</w:tbl>
    <w:p w:rsidR="00A065C7" w:rsidRDefault="00A065C7" w:rsidP="00A065C7">
      <w:pPr>
        <w:jc w:val="left"/>
        <w:rPr>
          <w:rFonts w:ascii="Calibri" w:hAnsi="Calibri" w:cs="Arial"/>
          <w:b/>
        </w:rPr>
      </w:pPr>
    </w:p>
    <w:p w:rsidR="00F546D8" w:rsidRDefault="00F546D8" w:rsidP="00A065C7">
      <w:pPr>
        <w:jc w:val="left"/>
        <w:rPr>
          <w:rFonts w:ascii="Calibri" w:hAnsi="Calibri" w:cs="Arial"/>
          <w:b/>
        </w:rPr>
      </w:pPr>
    </w:p>
    <w:p w:rsidR="00F546D8" w:rsidRDefault="00F546D8" w:rsidP="00A065C7">
      <w:pPr>
        <w:jc w:val="left"/>
        <w:rPr>
          <w:rFonts w:ascii="Calibri" w:hAnsi="Calibri" w:cs="Arial"/>
          <w:b/>
        </w:rPr>
      </w:pPr>
    </w:p>
    <w:p w:rsidR="001448A8" w:rsidRDefault="001448A8" w:rsidP="00A065C7">
      <w:pPr>
        <w:jc w:val="left"/>
        <w:rPr>
          <w:rFonts w:ascii="Calibri" w:hAnsi="Calibri" w:cs="Arial"/>
          <w:b/>
        </w:rPr>
      </w:pPr>
    </w:p>
    <w:p w:rsidR="004E770F" w:rsidRPr="00CB22C0" w:rsidRDefault="004E770F" w:rsidP="004E770F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SWAP</w:t>
      </w:r>
      <w:r w:rsidRPr="00CB22C0">
        <w:rPr>
          <w:b/>
          <w:color w:val="FFFFFF" w:themeColor="background1"/>
          <w:sz w:val="24"/>
          <w:szCs w:val="24"/>
          <w:lang w:val="es-MX"/>
        </w:rPr>
        <w:t>:</w:t>
      </w:r>
    </w:p>
    <w:p w:rsidR="004E770F" w:rsidRDefault="004E770F" w:rsidP="004E770F">
      <w:pPr>
        <w:jc w:val="left"/>
        <w:rPr>
          <w:sz w:val="16"/>
          <w:szCs w:val="18"/>
          <w:lang w:val="es-MX"/>
        </w:rPr>
      </w:pPr>
    </w:p>
    <w:p w:rsidR="004E770F" w:rsidRDefault="004E770F" w:rsidP="004E770F">
      <w:pPr>
        <w:jc w:val="left"/>
        <w:rPr>
          <w:lang w:val="es-MX"/>
        </w:rPr>
      </w:pPr>
      <w:r w:rsidRPr="003A597C">
        <w:rPr>
          <w:lang w:val="es-MX"/>
        </w:rPr>
        <w:t>1.-</w:t>
      </w:r>
      <w:r w:rsidRPr="006E62F9">
        <w:rPr>
          <w:lang w:val="es-MX"/>
        </w:rPr>
        <w:t xml:space="preserve"> </w:t>
      </w:r>
      <w:r w:rsidRPr="003A597C">
        <w:rPr>
          <w:lang w:val="es-MX"/>
        </w:rPr>
        <w:t>Subir y reemplazar</w:t>
      </w:r>
      <w:r>
        <w:rPr>
          <w:lang w:val="es-MX"/>
        </w:rPr>
        <w:t xml:space="preserve"> dentro del ambiente de</w:t>
      </w:r>
      <w:r w:rsidRPr="003A597C">
        <w:rPr>
          <w:lang w:val="es-MX"/>
        </w:rPr>
        <w:t xml:space="preserve"> </w:t>
      </w:r>
      <w:r>
        <w:rPr>
          <w:lang w:val="es-MX"/>
        </w:rPr>
        <w:t>Producción</w:t>
      </w:r>
      <w:r w:rsidRPr="003A597C">
        <w:rPr>
          <w:lang w:val="es-MX"/>
        </w:rPr>
        <w:t xml:space="preserve"> de SWAP los Jobs dentro del XML</w:t>
      </w:r>
      <w:r>
        <w:rPr>
          <w:lang w:val="es-MX"/>
        </w:rPr>
        <w:t>:</w:t>
      </w:r>
    </w:p>
    <w:p w:rsidR="004E770F" w:rsidRDefault="00BA0C5E" w:rsidP="0062636C">
      <w:pPr>
        <w:pStyle w:val="Prrafodelista"/>
        <w:numPr>
          <w:ilvl w:val="0"/>
          <w:numId w:val="2"/>
        </w:numPr>
        <w:jc w:val="left"/>
        <w:rPr>
          <w:lang w:val="es-MX"/>
        </w:rPr>
      </w:pPr>
      <w:r w:rsidRPr="00BA0C5E">
        <w:rPr>
          <w:lang w:val="es-MX"/>
        </w:rPr>
        <w:t>BI_PROD</w:t>
      </w:r>
    </w:p>
    <w:p w:rsidR="004E770F" w:rsidRDefault="004E770F" w:rsidP="004E770F">
      <w:pPr>
        <w:jc w:val="left"/>
        <w:rPr>
          <w:lang w:val="es-MX"/>
        </w:rPr>
      </w:pPr>
    </w:p>
    <w:p w:rsidR="00171210" w:rsidRPr="003A597C" w:rsidRDefault="00171210" w:rsidP="00171210">
      <w:pPr>
        <w:jc w:val="left"/>
        <w:rPr>
          <w:lang w:val="es-MX"/>
        </w:rPr>
      </w:pPr>
      <w:r w:rsidRPr="003A597C">
        <w:rPr>
          <w:lang w:val="es-MX"/>
        </w:rPr>
        <w:t xml:space="preserve">Que se encuentran en la ruta: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5"/>
      </w:tblGrid>
      <w:tr w:rsidR="00171210" w:rsidRPr="003A597C" w:rsidTr="0010407A">
        <w:tc>
          <w:tcPr>
            <w:tcW w:w="10335" w:type="dxa"/>
          </w:tcPr>
          <w:p w:rsidR="00171210" w:rsidRPr="003A597C" w:rsidRDefault="00171210" w:rsidP="001040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Ruta: </w:t>
            </w:r>
            <w:hyperlink r:id="rId28" w:history="1">
              <w:r>
                <w:rPr>
                  <w:rStyle w:val="Hipervnculo"/>
                </w:rPr>
                <w:t xml:space="preserve">\\srf201002\Sistemas </w:t>
              </w:r>
              <w:proofErr w:type="spellStart"/>
              <w:r>
                <w:rPr>
                  <w:rStyle w:val="Hipervnculo"/>
                </w:rPr>
                <w:t>Liberaciones</w:t>
              </w:r>
              <w:proofErr w:type="spellEnd"/>
              <w:r>
                <w:rPr>
                  <w:rStyle w:val="Hipervnculo"/>
                </w:rPr>
                <w:t>\Liliana Santos\C-170809LSa\</w:t>
              </w:r>
              <w:proofErr w:type="spellStart"/>
              <w:r>
                <w:rPr>
                  <w:rStyle w:val="Hipervnculo"/>
                </w:rPr>
                <w:t>Liberacion</w:t>
              </w:r>
              <w:proofErr w:type="spellEnd"/>
              <w:r>
                <w:rPr>
                  <w:rStyle w:val="Hipervnculo"/>
                </w:rPr>
                <w:t>\SWAP</w:t>
              </w:r>
            </w:hyperlink>
          </w:p>
          <w:p w:rsidR="00171210" w:rsidRPr="003A597C" w:rsidRDefault="00171210" w:rsidP="0010407A">
            <w:pPr>
              <w:jc w:val="center"/>
              <w:rPr>
                <w:lang w:val="es-MX"/>
              </w:rPr>
            </w:pPr>
          </w:p>
          <w:tbl>
            <w:tblPr>
              <w:tblStyle w:val="Tabladecuadrcula1clara-nfasis31"/>
              <w:tblW w:w="0" w:type="auto"/>
              <w:tblLook w:val="04A0" w:firstRow="1" w:lastRow="0" w:firstColumn="1" w:lastColumn="0" w:noHBand="0" w:noVBand="1"/>
            </w:tblPr>
            <w:tblGrid>
              <w:gridCol w:w="2217"/>
              <w:gridCol w:w="2206"/>
              <w:gridCol w:w="4737"/>
              <w:gridCol w:w="949"/>
            </w:tblGrid>
            <w:tr w:rsidR="00171210" w:rsidRPr="00344E08" w:rsidTr="001040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  <w:hideMark/>
                </w:tcPr>
                <w:p w:rsidR="00171210" w:rsidRPr="003A597C" w:rsidRDefault="00171210" w:rsidP="0010407A">
                  <w:pPr>
                    <w:pStyle w:val="Sinespaciado"/>
                    <w:jc w:val="center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Application</w:t>
                  </w:r>
                  <w:proofErr w:type="spellEnd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Name</w:t>
                  </w:r>
                  <w:proofErr w:type="spellEnd"/>
                </w:p>
              </w:tc>
              <w:tc>
                <w:tcPr>
                  <w:tcW w:w="2206" w:type="dxa"/>
                  <w:hideMark/>
                </w:tcPr>
                <w:p w:rsidR="00171210" w:rsidRPr="003A597C" w:rsidRDefault="00171210" w:rsidP="0010407A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SubApplication</w:t>
                  </w:r>
                  <w:proofErr w:type="spellEnd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Name</w:t>
                  </w:r>
                  <w:proofErr w:type="spellEnd"/>
                </w:p>
              </w:tc>
              <w:tc>
                <w:tcPr>
                  <w:tcW w:w="4737" w:type="dxa"/>
                  <w:hideMark/>
                </w:tcPr>
                <w:p w:rsidR="00171210" w:rsidRPr="003A597C" w:rsidRDefault="00171210" w:rsidP="0010407A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949" w:type="dxa"/>
                </w:tcPr>
                <w:p w:rsidR="00171210" w:rsidRPr="003A597C" w:rsidRDefault="00171210" w:rsidP="0010407A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Estado</w:t>
                  </w:r>
                </w:p>
              </w:tc>
            </w:tr>
            <w:tr w:rsidR="00171210" w:rsidRPr="00344E08" w:rsidTr="001040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:rsidR="00171210" w:rsidRPr="00344E08" w:rsidRDefault="00171210" w:rsidP="0010407A">
                  <w:pPr>
                    <w:jc w:val="center"/>
                    <w:rPr>
                      <w:b w:val="0"/>
                      <w:bCs w:val="0"/>
                    </w:rPr>
                  </w:pPr>
                  <w:r w:rsidRPr="006A4EFA">
                    <w:rPr>
                      <w:b w:val="0"/>
                      <w:bCs w:val="0"/>
                    </w:rPr>
                    <w:t>FINSYS</w:t>
                  </w:r>
                </w:p>
              </w:tc>
              <w:tc>
                <w:tcPr>
                  <w:tcW w:w="2206" w:type="dxa"/>
                </w:tcPr>
                <w:p w:rsidR="00171210" w:rsidRDefault="00171210" w:rsidP="00104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A4EFA">
                    <w:t>FINSYS</w:t>
                  </w:r>
                </w:p>
              </w:tc>
              <w:tc>
                <w:tcPr>
                  <w:tcW w:w="4737" w:type="dxa"/>
                </w:tcPr>
                <w:p w:rsidR="00171210" w:rsidRPr="003A597C" w:rsidRDefault="00171210" w:rsidP="0010407A">
                  <w:pPr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 w:rsidRPr="00FE2B74">
                    <w:rPr>
                      <w:lang w:val="es-MX"/>
                    </w:rPr>
                    <w:t>FINSYS_HEB_CARGACOMPRASRECIBIDAS</w:t>
                  </w:r>
                </w:p>
              </w:tc>
              <w:tc>
                <w:tcPr>
                  <w:tcW w:w="949" w:type="dxa"/>
                </w:tcPr>
                <w:p w:rsidR="00171210" w:rsidRPr="003A597C" w:rsidRDefault="00171210" w:rsidP="0010407A">
                  <w:pPr>
                    <w:pStyle w:val="Sinespaciad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sz w:val="20"/>
                      <w:szCs w:val="20"/>
                    </w:rPr>
                    <w:t>Nuevo</w:t>
                  </w:r>
                </w:p>
              </w:tc>
            </w:tr>
            <w:tr w:rsidR="00171210" w:rsidRPr="00344E08" w:rsidTr="001040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:rsidR="00171210" w:rsidRPr="008C0C1D" w:rsidRDefault="00171210" w:rsidP="0010407A">
                  <w:pPr>
                    <w:jc w:val="center"/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2206" w:type="dxa"/>
                </w:tcPr>
                <w:p w:rsidR="00171210" w:rsidRDefault="00171210" w:rsidP="00104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737" w:type="dxa"/>
                </w:tcPr>
                <w:p w:rsidR="00171210" w:rsidRPr="003A597C" w:rsidRDefault="00171210" w:rsidP="0010407A">
                  <w:pPr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  <w:tc>
                <w:tcPr>
                  <w:tcW w:w="949" w:type="dxa"/>
                </w:tcPr>
                <w:p w:rsidR="00171210" w:rsidRPr="003A597C" w:rsidRDefault="00171210" w:rsidP="0010407A">
                  <w:pPr>
                    <w:pStyle w:val="Sinespaciad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sz w:val="20"/>
                      <w:szCs w:val="20"/>
                    </w:rPr>
                  </w:pPr>
                </w:p>
              </w:tc>
            </w:tr>
          </w:tbl>
          <w:p w:rsidR="00171210" w:rsidRPr="009161BD" w:rsidRDefault="00171210" w:rsidP="0010407A">
            <w:pPr>
              <w:rPr>
                <w:lang w:val="es-MX"/>
              </w:rPr>
            </w:pPr>
          </w:p>
        </w:tc>
      </w:tr>
      <w:tr w:rsidR="00171210" w:rsidRPr="003A597C" w:rsidTr="0010407A">
        <w:tc>
          <w:tcPr>
            <w:tcW w:w="10335" w:type="dxa"/>
          </w:tcPr>
          <w:p w:rsidR="00171210" w:rsidRPr="003A597C" w:rsidRDefault="00171210" w:rsidP="0010407A">
            <w:pPr>
              <w:rPr>
                <w:lang w:val="es-MX"/>
              </w:rPr>
            </w:pPr>
          </w:p>
        </w:tc>
      </w:tr>
    </w:tbl>
    <w:p w:rsidR="00171210" w:rsidRPr="007E233E" w:rsidRDefault="00171210" w:rsidP="00171210">
      <w:pPr>
        <w:rPr>
          <w:b/>
          <w:sz w:val="28"/>
          <w:szCs w:val="28"/>
          <w:lang w:val="es-MX"/>
        </w:rPr>
      </w:pPr>
      <w:r w:rsidRPr="007E233E">
        <w:rPr>
          <w:b/>
          <w:sz w:val="28"/>
          <w:szCs w:val="28"/>
          <w:lang w:val="es-MX"/>
        </w:rPr>
        <w:t>Resumen del cambio en SWAP</w:t>
      </w:r>
    </w:p>
    <w:p w:rsidR="00171210" w:rsidRDefault="00171210" w:rsidP="00171210">
      <w:pPr>
        <w:pStyle w:val="Prrafodelista"/>
        <w:jc w:val="left"/>
        <w:rPr>
          <w:sz w:val="16"/>
          <w:szCs w:val="18"/>
          <w:lang w:val="es-MX"/>
        </w:rPr>
      </w:pPr>
      <w:r w:rsidRPr="00073F92">
        <w:rPr>
          <w:sz w:val="16"/>
          <w:szCs w:val="18"/>
          <w:lang w:val="es-MX"/>
        </w:rPr>
        <w:t>Se agrega</w:t>
      </w:r>
      <w:r>
        <w:rPr>
          <w:sz w:val="16"/>
          <w:szCs w:val="18"/>
          <w:lang w:val="es-MX"/>
        </w:rPr>
        <w:t>n</w:t>
      </w:r>
      <w:r w:rsidRPr="00073F92">
        <w:rPr>
          <w:sz w:val="16"/>
          <w:szCs w:val="18"/>
          <w:lang w:val="es-MX"/>
        </w:rPr>
        <w:t xml:space="preserve"> Job</w:t>
      </w:r>
      <w:r>
        <w:rPr>
          <w:sz w:val="16"/>
          <w:szCs w:val="18"/>
          <w:lang w:val="es-MX"/>
        </w:rPr>
        <w:t>s</w:t>
      </w:r>
      <w:r w:rsidRPr="00073F92">
        <w:rPr>
          <w:sz w:val="16"/>
          <w:szCs w:val="18"/>
          <w:lang w:val="es-MX"/>
        </w:rPr>
        <w:t xml:space="preserve"> nuevo</w:t>
      </w:r>
      <w:r>
        <w:rPr>
          <w:sz w:val="16"/>
          <w:szCs w:val="18"/>
          <w:lang w:val="es-MX"/>
        </w:rPr>
        <w:t>s</w:t>
      </w:r>
      <w:r w:rsidRPr="00073F92">
        <w:rPr>
          <w:sz w:val="16"/>
          <w:szCs w:val="18"/>
          <w:lang w:val="es-MX"/>
        </w:rPr>
        <w:t xml:space="preserve"> </w:t>
      </w:r>
      <w:r>
        <w:rPr>
          <w:sz w:val="16"/>
          <w:szCs w:val="18"/>
          <w:lang w:val="es-MX"/>
        </w:rPr>
        <w:t>al flujo de FINSYS</w:t>
      </w:r>
      <w:r w:rsidRPr="00073F92">
        <w:rPr>
          <w:b/>
          <w:sz w:val="16"/>
          <w:szCs w:val="18"/>
          <w:lang w:val="es-MX"/>
        </w:rPr>
        <w:t xml:space="preserve">, </w:t>
      </w:r>
      <w:r>
        <w:rPr>
          <w:sz w:val="16"/>
          <w:szCs w:val="18"/>
          <w:lang w:val="es-MX"/>
        </w:rPr>
        <w:t>cuyo nombre y dependencia son los siguientes:</w:t>
      </w:r>
    </w:p>
    <w:p w:rsidR="00171210" w:rsidRDefault="00171210" w:rsidP="00171210">
      <w:pPr>
        <w:pStyle w:val="Prrafodelista"/>
        <w:jc w:val="left"/>
        <w:rPr>
          <w:sz w:val="16"/>
          <w:szCs w:val="18"/>
          <w:lang w:val="es-MX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5073"/>
        <w:gridCol w:w="4733"/>
      </w:tblGrid>
      <w:tr w:rsidR="00171210" w:rsidTr="00104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</w:tcPr>
          <w:p w:rsidR="00171210" w:rsidRPr="00073F92" w:rsidRDefault="00171210" w:rsidP="0010407A">
            <w:pPr>
              <w:pStyle w:val="Prrafodelista"/>
              <w:ind w:left="0"/>
              <w:jc w:val="left"/>
              <w:rPr>
                <w:sz w:val="18"/>
                <w:szCs w:val="18"/>
                <w:lang w:val="es-MX"/>
              </w:rPr>
            </w:pPr>
            <w:r w:rsidRPr="00073F92">
              <w:rPr>
                <w:sz w:val="18"/>
                <w:szCs w:val="18"/>
                <w:lang w:val="es-MX"/>
              </w:rPr>
              <w:t>Nombre de Job</w:t>
            </w:r>
          </w:p>
        </w:tc>
        <w:tc>
          <w:tcPr>
            <w:tcW w:w="4733" w:type="dxa"/>
          </w:tcPr>
          <w:p w:rsidR="00171210" w:rsidRPr="00073F92" w:rsidRDefault="00171210" w:rsidP="0010407A">
            <w:pPr>
              <w:pStyle w:val="Prrafodelista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Dependencia (Jobs)</w:t>
            </w:r>
          </w:p>
        </w:tc>
      </w:tr>
      <w:tr w:rsidR="00171210" w:rsidRPr="006C3089" w:rsidTr="00104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</w:tcPr>
          <w:p w:rsidR="00171210" w:rsidRPr="003A597C" w:rsidRDefault="00171210" w:rsidP="0010407A">
            <w:pPr>
              <w:autoSpaceDE w:val="0"/>
              <w:autoSpaceDN w:val="0"/>
              <w:jc w:val="left"/>
              <w:rPr>
                <w:lang w:val="es-MX"/>
              </w:rPr>
            </w:pPr>
            <w:r w:rsidRPr="00FE2B74">
              <w:rPr>
                <w:lang w:val="es-MX"/>
              </w:rPr>
              <w:t>FINSYS_HEB_CARGACOMPRASRECIBIDAS</w:t>
            </w:r>
          </w:p>
        </w:tc>
        <w:tc>
          <w:tcPr>
            <w:tcW w:w="4733" w:type="dxa"/>
          </w:tcPr>
          <w:p w:rsidR="00171210" w:rsidRPr="003A597C" w:rsidRDefault="00171210" w:rsidP="0010407A">
            <w:pPr>
              <w:pStyle w:val="Prrafode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171210" w:rsidRPr="006C3089" w:rsidTr="0010407A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</w:tcPr>
          <w:p w:rsidR="00171210" w:rsidRPr="00E754EE" w:rsidRDefault="00171210" w:rsidP="0010407A">
            <w:pPr>
              <w:autoSpaceDE w:val="0"/>
              <w:autoSpaceDN w:val="0"/>
              <w:jc w:val="left"/>
              <w:rPr>
                <w:lang w:val="es-MX"/>
              </w:rPr>
            </w:pPr>
          </w:p>
        </w:tc>
        <w:tc>
          <w:tcPr>
            <w:tcW w:w="4733" w:type="dxa"/>
          </w:tcPr>
          <w:p w:rsidR="00171210" w:rsidRPr="00E754EE" w:rsidRDefault="00171210" w:rsidP="0010407A">
            <w:pPr>
              <w:pStyle w:val="Prrafode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F12ACA" w:rsidRDefault="00F12ACA" w:rsidP="00E754EE">
      <w:pPr>
        <w:jc w:val="left"/>
        <w:rPr>
          <w:rFonts w:ascii="Calibri" w:hAnsi="Calibri" w:cs="Arial"/>
          <w:b/>
        </w:rPr>
      </w:pPr>
    </w:p>
    <w:sectPr w:rsidR="00F12ACA" w:rsidSect="00DA1DF9">
      <w:headerReference w:type="default" r:id="rId29"/>
      <w:footerReference w:type="default" r:id="rId30"/>
      <w:headerReference w:type="first" r:id="rId31"/>
      <w:footerReference w:type="first" r:id="rId32"/>
      <w:type w:val="continuous"/>
      <w:pgSz w:w="12240" w:h="15840" w:code="1"/>
      <w:pgMar w:top="1276" w:right="907" w:bottom="1134" w:left="1138" w:header="720" w:footer="82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8E3" w:rsidRDefault="003518E3">
      <w:r>
        <w:separator/>
      </w:r>
    </w:p>
  </w:endnote>
  <w:endnote w:type="continuationSeparator" w:id="0">
    <w:p w:rsidR="003518E3" w:rsidRDefault="00351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8E3" w:rsidRDefault="003518E3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-445770</wp:posOffset>
              </wp:positionH>
              <wp:positionV relativeFrom="paragraph">
                <wp:posOffset>135255</wp:posOffset>
              </wp:positionV>
              <wp:extent cx="365760" cy="4572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18E3" w:rsidRDefault="003518E3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5.1pt;margin-top:10.65pt;width:28.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" o:allowincell="f" stroked="f">
              <v:textbox style="layout-flow:vertical;mso-layout-flow-alt:bottom-to-top">
                <w:txbxContent>
                  <w:p w:rsidR="003518E3" w:rsidRDefault="003518E3">
                    <w:pPr>
                      <w:rPr>
                        <w:color w:val="808080"/>
                        <w:lang w:val="es-MX"/>
                      </w:rPr>
                    </w:pPr>
                    <w:r>
                      <w:rPr>
                        <w:color w:val="808080"/>
                        <w:lang w:val="es-MX"/>
                      </w:rPr>
                      <w:t>M001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8"/>
      <w:gridCol w:w="1458"/>
      <w:gridCol w:w="1458"/>
      <w:gridCol w:w="1458"/>
      <w:gridCol w:w="1458"/>
      <w:gridCol w:w="1458"/>
      <w:gridCol w:w="1458"/>
    </w:tblGrid>
    <w:tr w:rsidR="003518E3" w:rsidTr="00DA1DF9">
      <w:trPr>
        <w:jc w:val="center"/>
      </w:trPr>
      <w:tc>
        <w:tcPr>
          <w:tcW w:w="1458" w:type="dxa"/>
          <w:shd w:val="pct25" w:color="auto" w:fill="auto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58" w:type="dxa"/>
          <w:shd w:val="pct25" w:color="auto" w:fill="auto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58" w:type="dxa"/>
          <w:shd w:val="pct25" w:color="auto" w:fill="auto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458" w:type="dxa"/>
          <w:shd w:val="pct25" w:color="auto" w:fill="auto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458" w:type="dxa"/>
          <w:shd w:val="pct25" w:color="auto" w:fill="auto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458" w:type="dxa"/>
          <w:shd w:val="pct25" w:color="auto" w:fill="FFFFFF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Versión</w:t>
          </w:r>
        </w:p>
      </w:tc>
      <w:tc>
        <w:tcPr>
          <w:tcW w:w="1458" w:type="dxa"/>
          <w:shd w:val="pct25" w:color="auto" w:fill="FFFFFF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</w:tr>
    <w:tr w:rsidR="003518E3" w:rsidTr="00DA1DF9">
      <w:trPr>
        <w:jc w:val="center"/>
      </w:trPr>
      <w:tc>
        <w:tcPr>
          <w:tcW w:w="1458" w:type="dxa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 xml:space="preserve">Roberto </w:t>
          </w:r>
          <w:proofErr w:type="spellStart"/>
          <w:r>
            <w:rPr>
              <w:rFonts w:ascii="Verdana" w:hAnsi="Verdana"/>
              <w:sz w:val="14"/>
              <w:lang w:val="es-MX"/>
            </w:rPr>
            <w:t>Medellin</w:t>
          </w:r>
          <w:proofErr w:type="spellEnd"/>
        </w:p>
      </w:tc>
      <w:tc>
        <w:tcPr>
          <w:tcW w:w="1458" w:type="dxa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3518E3" w:rsidRDefault="003518E3" w:rsidP="006C5422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sz w:val="16"/>
              <w:lang w:val="es-MX"/>
            </w:rPr>
            <w:t>1-01-2014</w:t>
          </w:r>
        </w:p>
      </w:tc>
      <w:tc>
        <w:tcPr>
          <w:tcW w:w="1458" w:type="dxa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sz w:val="14"/>
              <w:lang w:val="es-MX"/>
            </w:rPr>
          </w:pPr>
        </w:p>
      </w:tc>
      <w:tc>
        <w:tcPr>
          <w:tcW w:w="1458" w:type="dxa"/>
          <w:vAlign w:val="center"/>
        </w:tcPr>
        <w:p w:rsidR="003518E3" w:rsidRDefault="003518E3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95B15">
            <w:rPr>
              <w:rStyle w:val="Nmerodepgina"/>
              <w:noProof/>
            </w:rPr>
            <w:t>14</w:t>
          </w:r>
          <w:r>
            <w:rPr>
              <w:rStyle w:val="Nmerodepgina"/>
            </w:rPr>
            <w:fldChar w:fldCharType="end"/>
          </w:r>
        </w:p>
      </w:tc>
    </w:tr>
  </w:tbl>
  <w:p w:rsidR="003518E3" w:rsidRDefault="003518E3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C.V., y contiene información de uso interno, considérese como herramienta de trabajo. Queda prohibida su reproducción total o parcial por cualquier medio, haciéndose responsable el infractor de acatar las sanciones correspondientes por el Código Penal y la Ley Federal de Derechos de Autor.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8E3" w:rsidRDefault="003518E3">
    <w:pPr>
      <w:rPr>
        <w:b/>
      </w:rPr>
    </w:pPr>
  </w:p>
  <w:p w:rsidR="003518E3" w:rsidRDefault="003518E3">
    <w:pPr>
      <w:jc w:val="center"/>
      <w:rPr>
        <w:rFonts w:ascii="Verdana" w:hAnsi="Verdana"/>
        <w:sz w:val="14"/>
        <w:lang w:val="es-MX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1418"/>
      <w:gridCol w:w="1418"/>
      <w:gridCol w:w="1275"/>
      <w:gridCol w:w="1275"/>
      <w:gridCol w:w="1134"/>
      <w:gridCol w:w="2268"/>
    </w:tblGrid>
    <w:tr w:rsidR="003518E3">
      <w:tc>
        <w:tcPr>
          <w:tcW w:w="1418" w:type="dxa"/>
          <w:tcBorders>
            <w:bottom w:val="nil"/>
            <w:right w:val="single" w:sz="4" w:space="0" w:color="auto"/>
          </w:tcBorders>
          <w:shd w:val="pct25" w:color="auto" w:fill="FFFFFF"/>
        </w:tcPr>
        <w:p w:rsidR="003518E3" w:rsidRDefault="003518E3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noProof/>
              <w:sz w:val="1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column">
                      <wp:posOffset>-445770</wp:posOffset>
                    </wp:positionH>
                    <wp:positionV relativeFrom="paragraph">
                      <wp:posOffset>1270</wp:posOffset>
                    </wp:positionV>
                    <wp:extent cx="365760" cy="457200"/>
                    <wp:effectExtent l="0" t="0" r="0" b="0"/>
                    <wp:wrapNone/>
                    <wp:docPr id="59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518E3" w:rsidRDefault="003518E3">
                                <w:pPr>
                                  <w:rPr>
                                    <w:color w:val="808080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808080"/>
                                    <w:lang w:val="es-MX"/>
                                  </w:rPr>
                                  <w:t>M001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style="position:absolute;left:0;text-align:left;margin-left:-35.1pt;margin-top:.1pt;width:28.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" o:allowincell="f" stroked="f">
                    <v:textbox style="layout-flow:vertical;mso-layout-flow-alt:bottom-to-top">
                      <w:txbxContent>
                        <w:p w:rsidR="003518E3" w:rsidRDefault="003518E3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3518E3" w:rsidRDefault="003518E3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3518E3" w:rsidRDefault="003518E3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275" w:type="dxa"/>
          <w:tcBorders>
            <w:left w:val="nil"/>
            <w:bottom w:val="nil"/>
            <w:right w:val="nil"/>
          </w:tcBorders>
          <w:shd w:val="pct25" w:color="auto" w:fill="FFFFFF"/>
        </w:tcPr>
        <w:p w:rsidR="003518E3" w:rsidRDefault="003518E3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pct25" w:color="auto" w:fill="FFFFFF"/>
        </w:tcPr>
        <w:p w:rsidR="003518E3" w:rsidRDefault="003518E3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134" w:type="dxa"/>
          <w:tcBorders>
            <w:left w:val="nil"/>
            <w:bottom w:val="single" w:sz="4" w:space="0" w:color="auto"/>
            <w:right w:val="nil"/>
          </w:tcBorders>
          <w:shd w:val="pct25" w:color="auto" w:fill="FFFFFF"/>
        </w:tcPr>
        <w:p w:rsidR="003518E3" w:rsidRDefault="003518E3">
          <w:pPr>
            <w:jc w:val="right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Influencia</w:t>
          </w:r>
        </w:p>
      </w:tc>
      <w:tc>
        <w:tcPr>
          <w:tcW w:w="2268" w:type="dxa"/>
          <w:tcBorders>
            <w:left w:val="nil"/>
            <w:bottom w:val="single" w:sz="4" w:space="0" w:color="auto"/>
          </w:tcBorders>
          <w:shd w:val="pct25" w:color="auto" w:fill="FFFFFF"/>
        </w:tcPr>
        <w:p w:rsidR="003518E3" w:rsidRDefault="003518E3">
          <w:pPr>
            <w:rPr>
              <w:rFonts w:ascii="Verdana" w:hAnsi="Verdana"/>
              <w:color w:val="000000"/>
              <w:sz w:val="14"/>
              <w:lang w:val="es-MX"/>
            </w:rPr>
          </w:pPr>
        </w:p>
      </w:tc>
    </w:tr>
    <w:tr w:rsidR="003518E3">
      <w:tc>
        <w:tcPr>
          <w:tcW w:w="1418" w:type="dxa"/>
          <w:tcBorders>
            <w:top w:val="nil"/>
            <w:bottom w:val="nil"/>
            <w:right w:val="single" w:sz="4" w:space="0" w:color="auto"/>
          </w:tcBorders>
        </w:tcPr>
        <w:p w:rsidR="003518E3" w:rsidRDefault="003518E3">
          <w:pPr>
            <w:jc w:val="center"/>
            <w:rPr>
              <w:rFonts w:ascii="Verdana" w:hAnsi="Verdana"/>
              <w:sz w:val="14"/>
              <w:lang w:val="es-MX"/>
            </w:rPr>
          </w:pPr>
          <w:smartTag w:uri="urn:schemas-microsoft-com:office:smarttags" w:element="PersonName">
            <w:r>
              <w:rPr>
                <w:rFonts w:ascii="Verdana" w:hAnsi="Verdana"/>
                <w:sz w:val="14"/>
                <w:lang w:val="es-MX"/>
              </w:rPr>
              <w:t>Arturo Moreno</w:t>
            </w:r>
          </w:smartTag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518E3" w:rsidRDefault="003518E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518E3" w:rsidRDefault="003518E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:rsidR="003518E3" w:rsidRDefault="003518E3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>08/SEP/06</w:t>
          </w:r>
        </w:p>
      </w:tc>
      <w:tc>
        <w:tcPr>
          <w:tcW w:w="127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:rsidR="003518E3" w:rsidRDefault="003518E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  <w:bottom w:val="nil"/>
          </w:tcBorders>
        </w:tcPr>
        <w:p w:rsidR="003518E3" w:rsidRDefault="003518E3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  <w:tc>
        <w:tcPr>
          <w:tcW w:w="2268" w:type="dxa"/>
          <w:tcBorders>
            <w:top w:val="nil"/>
            <w:bottom w:val="nil"/>
          </w:tcBorders>
        </w:tcPr>
        <w:p w:rsidR="003518E3" w:rsidRDefault="003518E3">
          <w:pPr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No.</w:t>
          </w:r>
        </w:p>
      </w:tc>
    </w:tr>
    <w:tr w:rsidR="003518E3">
      <w:tc>
        <w:tcPr>
          <w:tcW w:w="1418" w:type="dxa"/>
          <w:tcBorders>
            <w:top w:val="nil"/>
            <w:right w:val="single" w:sz="4" w:space="0" w:color="auto"/>
          </w:tcBorders>
        </w:tcPr>
        <w:p w:rsidR="003518E3" w:rsidRDefault="003518E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3518E3" w:rsidRDefault="003518E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3518E3" w:rsidRDefault="003518E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right w:val="nil"/>
          </w:tcBorders>
        </w:tcPr>
        <w:p w:rsidR="003518E3" w:rsidRDefault="003518E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518E3" w:rsidRDefault="003518E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</w:tcBorders>
        </w:tcPr>
        <w:p w:rsidR="003518E3" w:rsidRDefault="003518E3">
          <w:pPr>
            <w:jc w:val="center"/>
            <w:rPr>
              <w:rFonts w:ascii="Verdana" w:hAnsi="Verdana"/>
              <w:sz w:val="14"/>
              <w:lang w:val="es-MX"/>
            </w:rPr>
          </w:pPr>
          <w:bookmarkStart w:id="1" w:name="_Toc446820033"/>
          <w:bookmarkStart w:id="2" w:name="_Toc446820301"/>
          <w:bookmarkStart w:id="3" w:name="_Toc446821946"/>
          <w:r>
            <w:rPr>
              <w:rStyle w:val="Nmerodepgina"/>
            </w:rPr>
            <w:t>1</w:t>
          </w:r>
        </w:p>
      </w:tc>
      <w:tc>
        <w:tcPr>
          <w:tcW w:w="2268" w:type="dxa"/>
          <w:tcBorders>
            <w:top w:val="nil"/>
          </w:tcBorders>
        </w:tcPr>
        <w:p w:rsidR="003518E3" w:rsidRDefault="003518E3">
          <w:pPr>
            <w:jc w:val="right"/>
            <w:rPr>
              <w:rFonts w:ascii="Verdana" w:hAnsi="Verdana"/>
              <w:sz w:val="14"/>
              <w:lang w:val="es-MX"/>
            </w:rPr>
          </w:pPr>
        </w:p>
      </w:tc>
    </w:tr>
  </w:tbl>
  <w:p w:rsidR="003518E3" w:rsidRDefault="003518E3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 y contiene información de uso interno, considérese como herramienta de trabajo.  queda prohibida su reproducción total o parcial por cualquier medio, haciéndose responsable el infractor de acatar las sanciones correspondientes por el Código Penal y la Ley Federal de Derechos de Autor.</w:t>
    </w:r>
    <w:bookmarkStart w:id="4" w:name="_Toc446822387"/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8E3" w:rsidRDefault="003518E3">
      <w:r>
        <w:separator/>
      </w:r>
    </w:p>
  </w:footnote>
  <w:footnote w:type="continuationSeparator" w:id="0">
    <w:p w:rsidR="003518E3" w:rsidRDefault="00351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8E3" w:rsidRDefault="003518E3">
    <w:pPr>
      <w:rPr>
        <w:lang w:val="es-MX"/>
      </w:rPr>
    </w:pP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0" allowOverlap="1">
          <wp:simplePos x="0" y="0"/>
          <wp:positionH relativeFrom="column">
            <wp:posOffset>5497830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3120" behindDoc="0" locked="0" layoutInCell="0" allowOverlap="1">
              <wp:simplePos x="0" y="0"/>
              <wp:positionH relativeFrom="column">
                <wp:posOffset>11430</wp:posOffset>
              </wp:positionH>
              <wp:positionV relativeFrom="paragraph">
                <wp:posOffset>281304</wp:posOffset>
              </wp:positionV>
              <wp:extent cx="6492240" cy="0"/>
              <wp:effectExtent l="0" t="0" r="22860" b="19050"/>
              <wp:wrapNone/>
              <wp:docPr id="6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B05F2" id="Line 1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22.15pt" to="512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" o:allowincell="f" strokecolor="#969696" strokeweight="1.5pt"/>
          </w:pict>
        </mc:Fallback>
      </mc:AlternateContent>
    </w:r>
    <w:r>
      <w:rPr>
        <w:lang w:val="es-MX"/>
      </w:rPr>
      <w:t>Sistema Certificación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8E3" w:rsidRPr="00DB6BBE" w:rsidRDefault="003518E3" w:rsidP="00DB6BBE">
    <w:pPr>
      <w:rPr>
        <w:rFonts w:cs="Arial"/>
        <w:sz w:val="24"/>
        <w:szCs w:val="24"/>
        <w:lang w:val="es-ES"/>
      </w:rPr>
    </w:pPr>
    <w:r>
      <w:rPr>
        <w:rFonts w:cs="Arial"/>
        <w:noProof/>
        <w:sz w:val="24"/>
        <w:szCs w:val="24"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1312" behindDoc="0" locked="0" layoutInCell="0" allowOverlap="1">
              <wp:simplePos x="0" y="0"/>
              <wp:positionH relativeFrom="column">
                <wp:posOffset>8890</wp:posOffset>
              </wp:positionH>
              <wp:positionV relativeFrom="paragraph">
                <wp:posOffset>274319</wp:posOffset>
              </wp:positionV>
              <wp:extent cx="6492240" cy="0"/>
              <wp:effectExtent l="0" t="0" r="22860" b="19050"/>
              <wp:wrapNone/>
              <wp:docPr id="6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EA7F1" id="Line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pt,21.6pt" to="511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" o:allowincell="f" strokecolor="#969696" strokeweight="1.5pt"/>
          </w:pict>
        </mc:Fallback>
      </mc:AlternateContent>
    </w:r>
    <w:r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5495290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BBE">
      <w:rPr>
        <w:rFonts w:cs="Arial"/>
        <w:sz w:val="24"/>
        <w:szCs w:val="24"/>
        <w:lang w:val="es-ES"/>
      </w:rPr>
      <w:t>Instalación de Cliente de Control-M/Enterprise Manager</w:t>
    </w:r>
    <w:r>
      <w:rPr>
        <w:rFonts w:cs="Arial"/>
        <w:sz w:val="24"/>
        <w:szCs w:val="24"/>
        <w:lang w:val="es-ES"/>
      </w:rPr>
      <w:t>, Vers. 6.4.01</w:t>
    </w:r>
  </w:p>
  <w:p w:rsidR="003518E3" w:rsidRPr="00EB7DDC" w:rsidRDefault="003518E3" w:rsidP="00EB7DDC">
    <w:pPr>
      <w:jc w:val="center"/>
      <w:rPr>
        <w:rFonts w:ascii="Bookman Old Style" w:hAnsi="Bookman Old Style"/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DB7"/>
    <w:multiLevelType w:val="hybridMultilevel"/>
    <w:tmpl w:val="1B32B3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81705"/>
    <w:multiLevelType w:val="hybridMultilevel"/>
    <w:tmpl w:val="AB460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2737"/>
    <w:multiLevelType w:val="multilevel"/>
    <w:tmpl w:val="4894E3F4"/>
    <w:lvl w:ilvl="0">
      <w:numFmt w:val="decimal"/>
      <w:pStyle w:val="TituloI"/>
      <w:lvlText w:val="%1."/>
      <w:lvlJc w:val="left"/>
      <w:pPr>
        <w:tabs>
          <w:tab w:val="num" w:pos="864"/>
        </w:tabs>
        <w:ind w:left="864" w:hanging="864"/>
      </w:p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2CA60946"/>
    <w:multiLevelType w:val="hybridMultilevel"/>
    <w:tmpl w:val="1C6CC8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933AA"/>
    <w:multiLevelType w:val="hybridMultilevel"/>
    <w:tmpl w:val="7FF8D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A3D02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E3174"/>
    <w:multiLevelType w:val="hybridMultilevel"/>
    <w:tmpl w:val="C3F2CA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E197F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2094A"/>
    <w:multiLevelType w:val="hybridMultilevel"/>
    <w:tmpl w:val="1C6CC8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67159"/>
    <w:multiLevelType w:val="hybridMultilevel"/>
    <w:tmpl w:val="44CA7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C4C85"/>
    <w:multiLevelType w:val="hybridMultilevel"/>
    <w:tmpl w:val="AC1408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86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193">
      <o:colormenu v:ext="edit" fillcolor="silver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25"/>
    <w:rsid w:val="00001F0E"/>
    <w:rsid w:val="00005420"/>
    <w:rsid w:val="00011A9F"/>
    <w:rsid w:val="000175A5"/>
    <w:rsid w:val="0002318D"/>
    <w:rsid w:val="00033927"/>
    <w:rsid w:val="00035CBF"/>
    <w:rsid w:val="00042950"/>
    <w:rsid w:val="00053866"/>
    <w:rsid w:val="00060A2F"/>
    <w:rsid w:val="00064F37"/>
    <w:rsid w:val="00065C23"/>
    <w:rsid w:val="00073C5B"/>
    <w:rsid w:val="00075FF2"/>
    <w:rsid w:val="000909DD"/>
    <w:rsid w:val="000A1E67"/>
    <w:rsid w:val="000A29B3"/>
    <w:rsid w:val="000B4122"/>
    <w:rsid w:val="000B781F"/>
    <w:rsid w:val="000C24E6"/>
    <w:rsid w:val="000C5000"/>
    <w:rsid w:val="000C5D46"/>
    <w:rsid w:val="000D56F3"/>
    <w:rsid w:val="000E4B5E"/>
    <w:rsid w:val="000F5431"/>
    <w:rsid w:val="000F7252"/>
    <w:rsid w:val="00100B03"/>
    <w:rsid w:val="00101599"/>
    <w:rsid w:val="0010407A"/>
    <w:rsid w:val="00110BBE"/>
    <w:rsid w:val="00120A55"/>
    <w:rsid w:val="00124014"/>
    <w:rsid w:val="00124EF7"/>
    <w:rsid w:val="001268F8"/>
    <w:rsid w:val="001448A8"/>
    <w:rsid w:val="00145309"/>
    <w:rsid w:val="0014676D"/>
    <w:rsid w:val="00164AA0"/>
    <w:rsid w:val="0016595B"/>
    <w:rsid w:val="00171210"/>
    <w:rsid w:val="0017275E"/>
    <w:rsid w:val="00173441"/>
    <w:rsid w:val="00193815"/>
    <w:rsid w:val="00193B0B"/>
    <w:rsid w:val="00196CC8"/>
    <w:rsid w:val="001B1A36"/>
    <w:rsid w:val="001D67A0"/>
    <w:rsid w:val="001E0961"/>
    <w:rsid w:val="001E0AA8"/>
    <w:rsid w:val="0020704B"/>
    <w:rsid w:val="0021163F"/>
    <w:rsid w:val="002150E3"/>
    <w:rsid w:val="0022179C"/>
    <w:rsid w:val="002220B6"/>
    <w:rsid w:val="00222E25"/>
    <w:rsid w:val="0022341E"/>
    <w:rsid w:val="00223BE3"/>
    <w:rsid w:val="00227B74"/>
    <w:rsid w:val="002329FC"/>
    <w:rsid w:val="0023324E"/>
    <w:rsid w:val="002376A1"/>
    <w:rsid w:val="00255B0A"/>
    <w:rsid w:val="002600BC"/>
    <w:rsid w:val="002607FD"/>
    <w:rsid w:val="00260C2E"/>
    <w:rsid w:val="0026540F"/>
    <w:rsid w:val="00271660"/>
    <w:rsid w:val="002726AC"/>
    <w:rsid w:val="002749EF"/>
    <w:rsid w:val="00286B03"/>
    <w:rsid w:val="002877EB"/>
    <w:rsid w:val="002A7293"/>
    <w:rsid w:val="002B1304"/>
    <w:rsid w:val="002C34F3"/>
    <w:rsid w:val="002C57BE"/>
    <w:rsid w:val="002D3B39"/>
    <w:rsid w:val="003120D9"/>
    <w:rsid w:val="00313930"/>
    <w:rsid w:val="00315D11"/>
    <w:rsid w:val="003236B2"/>
    <w:rsid w:val="00333035"/>
    <w:rsid w:val="00341806"/>
    <w:rsid w:val="00343F6A"/>
    <w:rsid w:val="003442C4"/>
    <w:rsid w:val="003518E3"/>
    <w:rsid w:val="00370AE2"/>
    <w:rsid w:val="00380FBB"/>
    <w:rsid w:val="003942F7"/>
    <w:rsid w:val="00396914"/>
    <w:rsid w:val="003A597C"/>
    <w:rsid w:val="003B04B1"/>
    <w:rsid w:val="003B544C"/>
    <w:rsid w:val="003C0234"/>
    <w:rsid w:val="003C1B6B"/>
    <w:rsid w:val="003C750D"/>
    <w:rsid w:val="003C7BF6"/>
    <w:rsid w:val="003D381F"/>
    <w:rsid w:val="003D3EE6"/>
    <w:rsid w:val="003E4795"/>
    <w:rsid w:val="003E4A9C"/>
    <w:rsid w:val="003E744A"/>
    <w:rsid w:val="003F0862"/>
    <w:rsid w:val="003F4224"/>
    <w:rsid w:val="003F507B"/>
    <w:rsid w:val="00402934"/>
    <w:rsid w:val="00404AFB"/>
    <w:rsid w:val="00412BC8"/>
    <w:rsid w:val="00420FB8"/>
    <w:rsid w:val="0042281E"/>
    <w:rsid w:val="0044287E"/>
    <w:rsid w:val="004478A8"/>
    <w:rsid w:val="0044798B"/>
    <w:rsid w:val="00447B5E"/>
    <w:rsid w:val="00460310"/>
    <w:rsid w:val="004658CB"/>
    <w:rsid w:val="004801B7"/>
    <w:rsid w:val="004A3C4D"/>
    <w:rsid w:val="004B0023"/>
    <w:rsid w:val="004D59EF"/>
    <w:rsid w:val="004D7262"/>
    <w:rsid w:val="004E05AC"/>
    <w:rsid w:val="004E770F"/>
    <w:rsid w:val="004F66B9"/>
    <w:rsid w:val="004F78F0"/>
    <w:rsid w:val="00510565"/>
    <w:rsid w:val="00515BBE"/>
    <w:rsid w:val="00521C46"/>
    <w:rsid w:val="00523B9C"/>
    <w:rsid w:val="00532D0A"/>
    <w:rsid w:val="00543232"/>
    <w:rsid w:val="005440D6"/>
    <w:rsid w:val="005457BE"/>
    <w:rsid w:val="00552683"/>
    <w:rsid w:val="005620A0"/>
    <w:rsid w:val="00573448"/>
    <w:rsid w:val="005809A2"/>
    <w:rsid w:val="0058162C"/>
    <w:rsid w:val="00581C15"/>
    <w:rsid w:val="00584CCB"/>
    <w:rsid w:val="00590310"/>
    <w:rsid w:val="005905C6"/>
    <w:rsid w:val="005A5D8F"/>
    <w:rsid w:val="005A67C5"/>
    <w:rsid w:val="005B6245"/>
    <w:rsid w:val="005C6779"/>
    <w:rsid w:val="005D0F13"/>
    <w:rsid w:val="005E143F"/>
    <w:rsid w:val="005E4408"/>
    <w:rsid w:val="005E52D2"/>
    <w:rsid w:val="005F06BB"/>
    <w:rsid w:val="005F2051"/>
    <w:rsid w:val="006009B4"/>
    <w:rsid w:val="00606243"/>
    <w:rsid w:val="00612B11"/>
    <w:rsid w:val="00616C07"/>
    <w:rsid w:val="00625582"/>
    <w:rsid w:val="0062636C"/>
    <w:rsid w:val="00641A81"/>
    <w:rsid w:val="006424B4"/>
    <w:rsid w:val="00654D45"/>
    <w:rsid w:val="00675224"/>
    <w:rsid w:val="006858A3"/>
    <w:rsid w:val="00687DF9"/>
    <w:rsid w:val="006A4EFA"/>
    <w:rsid w:val="006C3089"/>
    <w:rsid w:val="006C4C50"/>
    <w:rsid w:val="006C5422"/>
    <w:rsid w:val="006C55A3"/>
    <w:rsid w:val="006D495F"/>
    <w:rsid w:val="006E2906"/>
    <w:rsid w:val="006F1980"/>
    <w:rsid w:val="006F3B1D"/>
    <w:rsid w:val="006F6647"/>
    <w:rsid w:val="006F6920"/>
    <w:rsid w:val="006F7A3D"/>
    <w:rsid w:val="007005E5"/>
    <w:rsid w:val="00702944"/>
    <w:rsid w:val="007076C7"/>
    <w:rsid w:val="00711C2D"/>
    <w:rsid w:val="007175EA"/>
    <w:rsid w:val="0072026D"/>
    <w:rsid w:val="00725A18"/>
    <w:rsid w:val="00727221"/>
    <w:rsid w:val="0073479D"/>
    <w:rsid w:val="00745A34"/>
    <w:rsid w:val="00753FBC"/>
    <w:rsid w:val="0077385D"/>
    <w:rsid w:val="00773E20"/>
    <w:rsid w:val="00787639"/>
    <w:rsid w:val="007A45F8"/>
    <w:rsid w:val="007B7086"/>
    <w:rsid w:val="007C5015"/>
    <w:rsid w:val="007C64F5"/>
    <w:rsid w:val="007D5AE4"/>
    <w:rsid w:val="007E0E0A"/>
    <w:rsid w:val="007E2179"/>
    <w:rsid w:val="007E2757"/>
    <w:rsid w:val="007E5FFE"/>
    <w:rsid w:val="007E6D29"/>
    <w:rsid w:val="007F4DB3"/>
    <w:rsid w:val="00801067"/>
    <w:rsid w:val="00804B9B"/>
    <w:rsid w:val="008076BD"/>
    <w:rsid w:val="00807CD1"/>
    <w:rsid w:val="0081505D"/>
    <w:rsid w:val="00815922"/>
    <w:rsid w:val="008208A4"/>
    <w:rsid w:val="00821B00"/>
    <w:rsid w:val="00824FE1"/>
    <w:rsid w:val="00832202"/>
    <w:rsid w:val="00837B43"/>
    <w:rsid w:val="008456B2"/>
    <w:rsid w:val="008462B9"/>
    <w:rsid w:val="00847182"/>
    <w:rsid w:val="00854980"/>
    <w:rsid w:val="00857C79"/>
    <w:rsid w:val="008613C0"/>
    <w:rsid w:val="008653E5"/>
    <w:rsid w:val="00871AE5"/>
    <w:rsid w:val="00871BD1"/>
    <w:rsid w:val="00873B17"/>
    <w:rsid w:val="008743D5"/>
    <w:rsid w:val="0088324A"/>
    <w:rsid w:val="00884952"/>
    <w:rsid w:val="00886512"/>
    <w:rsid w:val="008927D9"/>
    <w:rsid w:val="008A23DE"/>
    <w:rsid w:val="008A5AC1"/>
    <w:rsid w:val="008A6ED6"/>
    <w:rsid w:val="008C0C1D"/>
    <w:rsid w:val="008C3F65"/>
    <w:rsid w:val="008C48B5"/>
    <w:rsid w:val="008C51AC"/>
    <w:rsid w:val="008C6FA3"/>
    <w:rsid w:val="008D1FB0"/>
    <w:rsid w:val="008D6CFB"/>
    <w:rsid w:val="008F0395"/>
    <w:rsid w:val="008F2A52"/>
    <w:rsid w:val="00910557"/>
    <w:rsid w:val="0091241D"/>
    <w:rsid w:val="009161BD"/>
    <w:rsid w:val="00916DA8"/>
    <w:rsid w:val="00920000"/>
    <w:rsid w:val="00920265"/>
    <w:rsid w:val="00923D44"/>
    <w:rsid w:val="009268B1"/>
    <w:rsid w:val="00927AD7"/>
    <w:rsid w:val="00931306"/>
    <w:rsid w:val="0093465B"/>
    <w:rsid w:val="00935A1A"/>
    <w:rsid w:val="009420B7"/>
    <w:rsid w:val="00952158"/>
    <w:rsid w:val="009727E2"/>
    <w:rsid w:val="0097611F"/>
    <w:rsid w:val="009832A1"/>
    <w:rsid w:val="009833FB"/>
    <w:rsid w:val="00983774"/>
    <w:rsid w:val="0098493B"/>
    <w:rsid w:val="00993E72"/>
    <w:rsid w:val="009A3AA8"/>
    <w:rsid w:val="009B3457"/>
    <w:rsid w:val="009B4065"/>
    <w:rsid w:val="009C0E54"/>
    <w:rsid w:val="009C4D17"/>
    <w:rsid w:val="009C52C3"/>
    <w:rsid w:val="009D0137"/>
    <w:rsid w:val="009F0FAC"/>
    <w:rsid w:val="009F12AA"/>
    <w:rsid w:val="00A01D11"/>
    <w:rsid w:val="00A02DB5"/>
    <w:rsid w:val="00A0310F"/>
    <w:rsid w:val="00A03FE5"/>
    <w:rsid w:val="00A0640A"/>
    <w:rsid w:val="00A065C7"/>
    <w:rsid w:val="00A06E2C"/>
    <w:rsid w:val="00A1686C"/>
    <w:rsid w:val="00A36542"/>
    <w:rsid w:val="00A4308A"/>
    <w:rsid w:val="00A720A6"/>
    <w:rsid w:val="00A77173"/>
    <w:rsid w:val="00A932E6"/>
    <w:rsid w:val="00A946CB"/>
    <w:rsid w:val="00A96CD5"/>
    <w:rsid w:val="00AA681F"/>
    <w:rsid w:val="00AB232C"/>
    <w:rsid w:val="00AB2CFE"/>
    <w:rsid w:val="00AB52CF"/>
    <w:rsid w:val="00AC74A9"/>
    <w:rsid w:val="00AD02A9"/>
    <w:rsid w:val="00AD10BE"/>
    <w:rsid w:val="00AE0482"/>
    <w:rsid w:val="00AE09B4"/>
    <w:rsid w:val="00AE3BD2"/>
    <w:rsid w:val="00AE6579"/>
    <w:rsid w:val="00B118BA"/>
    <w:rsid w:val="00B12667"/>
    <w:rsid w:val="00B14B98"/>
    <w:rsid w:val="00B301A2"/>
    <w:rsid w:val="00B321E4"/>
    <w:rsid w:val="00B33FA7"/>
    <w:rsid w:val="00B3714F"/>
    <w:rsid w:val="00B402DF"/>
    <w:rsid w:val="00B40422"/>
    <w:rsid w:val="00B405E7"/>
    <w:rsid w:val="00B41CBF"/>
    <w:rsid w:val="00B43C04"/>
    <w:rsid w:val="00B5031B"/>
    <w:rsid w:val="00B6249A"/>
    <w:rsid w:val="00B63D61"/>
    <w:rsid w:val="00B715A8"/>
    <w:rsid w:val="00B86455"/>
    <w:rsid w:val="00B93B10"/>
    <w:rsid w:val="00BA0BE3"/>
    <w:rsid w:val="00BA0C5E"/>
    <w:rsid w:val="00BA1BB0"/>
    <w:rsid w:val="00BB30D8"/>
    <w:rsid w:val="00BC32C5"/>
    <w:rsid w:val="00BC6056"/>
    <w:rsid w:val="00BD086F"/>
    <w:rsid w:val="00BD3BE5"/>
    <w:rsid w:val="00BD773D"/>
    <w:rsid w:val="00BE019A"/>
    <w:rsid w:val="00BE61F2"/>
    <w:rsid w:val="00BE6CDB"/>
    <w:rsid w:val="00BF195E"/>
    <w:rsid w:val="00BF36C4"/>
    <w:rsid w:val="00BF7BCF"/>
    <w:rsid w:val="00C01067"/>
    <w:rsid w:val="00C07C00"/>
    <w:rsid w:val="00C1058F"/>
    <w:rsid w:val="00C1297D"/>
    <w:rsid w:val="00C176D3"/>
    <w:rsid w:val="00C2139C"/>
    <w:rsid w:val="00C25A59"/>
    <w:rsid w:val="00C27BB6"/>
    <w:rsid w:val="00C32F81"/>
    <w:rsid w:val="00C33C90"/>
    <w:rsid w:val="00C40908"/>
    <w:rsid w:val="00C43B18"/>
    <w:rsid w:val="00C5075C"/>
    <w:rsid w:val="00C53DFA"/>
    <w:rsid w:val="00C56338"/>
    <w:rsid w:val="00C64786"/>
    <w:rsid w:val="00C6748C"/>
    <w:rsid w:val="00C75AA8"/>
    <w:rsid w:val="00C76C11"/>
    <w:rsid w:val="00C812CA"/>
    <w:rsid w:val="00C858AF"/>
    <w:rsid w:val="00C9003D"/>
    <w:rsid w:val="00C92933"/>
    <w:rsid w:val="00C96DA6"/>
    <w:rsid w:val="00CA0377"/>
    <w:rsid w:val="00CA2F85"/>
    <w:rsid w:val="00CA549D"/>
    <w:rsid w:val="00CB4C08"/>
    <w:rsid w:val="00CB6A6C"/>
    <w:rsid w:val="00CB6D6C"/>
    <w:rsid w:val="00CC6C40"/>
    <w:rsid w:val="00CD6770"/>
    <w:rsid w:val="00CD6D0C"/>
    <w:rsid w:val="00CD72B6"/>
    <w:rsid w:val="00CE49C1"/>
    <w:rsid w:val="00CF35D7"/>
    <w:rsid w:val="00CF5BE5"/>
    <w:rsid w:val="00D04D58"/>
    <w:rsid w:val="00D14293"/>
    <w:rsid w:val="00D16509"/>
    <w:rsid w:val="00D20098"/>
    <w:rsid w:val="00D3580E"/>
    <w:rsid w:val="00D37E9C"/>
    <w:rsid w:val="00D43D70"/>
    <w:rsid w:val="00D46A66"/>
    <w:rsid w:val="00D47737"/>
    <w:rsid w:val="00D61229"/>
    <w:rsid w:val="00D64F07"/>
    <w:rsid w:val="00D71EDF"/>
    <w:rsid w:val="00D83D72"/>
    <w:rsid w:val="00D86E1F"/>
    <w:rsid w:val="00D95B15"/>
    <w:rsid w:val="00D970E3"/>
    <w:rsid w:val="00DA06EB"/>
    <w:rsid w:val="00DA1DF9"/>
    <w:rsid w:val="00DA5C8B"/>
    <w:rsid w:val="00DB1840"/>
    <w:rsid w:val="00DB6BBE"/>
    <w:rsid w:val="00DB77E4"/>
    <w:rsid w:val="00DC7644"/>
    <w:rsid w:val="00DD668D"/>
    <w:rsid w:val="00DE3E33"/>
    <w:rsid w:val="00DE3F7E"/>
    <w:rsid w:val="00DE50AB"/>
    <w:rsid w:val="00DF1752"/>
    <w:rsid w:val="00E02071"/>
    <w:rsid w:val="00E04178"/>
    <w:rsid w:val="00E124C8"/>
    <w:rsid w:val="00E52325"/>
    <w:rsid w:val="00E52EA2"/>
    <w:rsid w:val="00E55CBA"/>
    <w:rsid w:val="00E64868"/>
    <w:rsid w:val="00E7201F"/>
    <w:rsid w:val="00E754EE"/>
    <w:rsid w:val="00E75C24"/>
    <w:rsid w:val="00E76699"/>
    <w:rsid w:val="00E7717E"/>
    <w:rsid w:val="00E95C92"/>
    <w:rsid w:val="00E96125"/>
    <w:rsid w:val="00EA7976"/>
    <w:rsid w:val="00EB3E13"/>
    <w:rsid w:val="00EB7DDC"/>
    <w:rsid w:val="00EC38A4"/>
    <w:rsid w:val="00ED2B94"/>
    <w:rsid w:val="00EF3E7B"/>
    <w:rsid w:val="00EF506B"/>
    <w:rsid w:val="00F01895"/>
    <w:rsid w:val="00F04C68"/>
    <w:rsid w:val="00F051CB"/>
    <w:rsid w:val="00F0589E"/>
    <w:rsid w:val="00F07597"/>
    <w:rsid w:val="00F07BA3"/>
    <w:rsid w:val="00F1127F"/>
    <w:rsid w:val="00F115D2"/>
    <w:rsid w:val="00F12ACA"/>
    <w:rsid w:val="00F152BF"/>
    <w:rsid w:val="00F3413E"/>
    <w:rsid w:val="00F44E08"/>
    <w:rsid w:val="00F513E5"/>
    <w:rsid w:val="00F52783"/>
    <w:rsid w:val="00F546D8"/>
    <w:rsid w:val="00F5678E"/>
    <w:rsid w:val="00F7055E"/>
    <w:rsid w:val="00F71940"/>
    <w:rsid w:val="00F72E5C"/>
    <w:rsid w:val="00F77427"/>
    <w:rsid w:val="00F776FD"/>
    <w:rsid w:val="00F80646"/>
    <w:rsid w:val="00F82284"/>
    <w:rsid w:val="00F86042"/>
    <w:rsid w:val="00F90DC9"/>
    <w:rsid w:val="00F9203D"/>
    <w:rsid w:val="00F92225"/>
    <w:rsid w:val="00F9697F"/>
    <w:rsid w:val="00FB0D4A"/>
    <w:rsid w:val="00FB562B"/>
    <w:rsid w:val="00FB6DFB"/>
    <w:rsid w:val="00FC0068"/>
    <w:rsid w:val="00FC3253"/>
    <w:rsid w:val="00FC7238"/>
    <w:rsid w:val="00FD3A87"/>
    <w:rsid w:val="00FD3D90"/>
    <w:rsid w:val="00FE2B74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193">
      <o:colormenu v:ext="edit" fillcolor="silver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  <w14:docId w14:val="3405AA0E"/>
  <w15:docId w15:val="{61E74F5B-D3F5-419E-8F20-6B9B7323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376A1"/>
    <w:pPr>
      <w:jc w:val="both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A720A6"/>
    <w:pPr>
      <w:keepNext/>
      <w:outlineLvl w:val="0"/>
    </w:pPr>
    <w:rPr>
      <w:b/>
      <w:sz w:val="24"/>
      <w:lang w:val="es-MX"/>
    </w:rPr>
  </w:style>
  <w:style w:type="paragraph" w:styleId="Ttulo6">
    <w:name w:val="heading 6"/>
    <w:basedOn w:val="Normal"/>
    <w:next w:val="Normal"/>
    <w:qFormat/>
    <w:rsid w:val="00A720A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rsid w:val="00A720A6"/>
    <w:pPr>
      <w:keepNext/>
      <w:outlineLvl w:val="7"/>
    </w:pPr>
    <w:rPr>
      <w:rFonts w:ascii="Times New Roman" w:hAnsi="Times New Roman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">
    <w:name w:val="Indice"/>
    <w:basedOn w:val="Normal"/>
    <w:rsid w:val="00A720A6"/>
    <w:pPr>
      <w:tabs>
        <w:tab w:val="left" w:pos="1701"/>
        <w:tab w:val="left" w:pos="1928"/>
        <w:tab w:val="right" w:leader="dot" w:pos="9639"/>
      </w:tabs>
      <w:ind w:left="1440"/>
    </w:pPr>
    <w:rPr>
      <w:lang w:val="es-MX"/>
    </w:rPr>
  </w:style>
  <w:style w:type="paragraph" w:styleId="Sangradetextonormal">
    <w:name w:val="Body Text Indent"/>
    <w:basedOn w:val="Normal"/>
    <w:rsid w:val="00A720A6"/>
    <w:pPr>
      <w:ind w:left="864"/>
    </w:pPr>
    <w:rPr>
      <w:lang w:val="es-MX"/>
    </w:rPr>
  </w:style>
  <w:style w:type="paragraph" w:styleId="ndice1">
    <w:name w:val="index 1"/>
    <w:basedOn w:val="Normal"/>
    <w:next w:val="Normal"/>
    <w:autoRedefine/>
    <w:semiHidden/>
    <w:rsid w:val="00A720A6"/>
    <w:pPr>
      <w:ind w:left="200" w:hanging="200"/>
    </w:pPr>
  </w:style>
  <w:style w:type="paragraph" w:customStyle="1" w:styleId="TituloI">
    <w:name w:val="Titulo I"/>
    <w:basedOn w:val="Normal"/>
    <w:rsid w:val="00A720A6"/>
    <w:pPr>
      <w:numPr>
        <w:numId w:val="1"/>
      </w:numPr>
    </w:pPr>
    <w:rPr>
      <w:b/>
      <w:lang w:val="es-MX"/>
    </w:rPr>
  </w:style>
  <w:style w:type="paragraph" w:customStyle="1" w:styleId="Prrafo">
    <w:name w:val="Párrafo"/>
    <w:basedOn w:val="Normal"/>
    <w:rsid w:val="00A720A6"/>
    <w:pPr>
      <w:ind w:left="864"/>
    </w:pPr>
    <w:rPr>
      <w:lang w:val="es-MX"/>
    </w:rPr>
  </w:style>
  <w:style w:type="paragraph" w:styleId="ndice2">
    <w:name w:val="index 2"/>
    <w:basedOn w:val="Normal"/>
    <w:next w:val="Normal"/>
    <w:autoRedefine/>
    <w:semiHidden/>
    <w:rsid w:val="00A720A6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A720A6"/>
    <w:pPr>
      <w:ind w:left="600" w:hanging="200"/>
    </w:pPr>
  </w:style>
  <w:style w:type="paragraph" w:styleId="Ttulodendice">
    <w:name w:val="index heading"/>
    <w:basedOn w:val="Normal"/>
    <w:next w:val="ndice1"/>
    <w:semiHidden/>
    <w:rsid w:val="00A720A6"/>
  </w:style>
  <w:style w:type="paragraph" w:styleId="TDC1">
    <w:name w:val="toc 1"/>
    <w:basedOn w:val="Normal"/>
    <w:next w:val="Normal"/>
    <w:semiHidden/>
    <w:rsid w:val="00A720A6"/>
    <w:pPr>
      <w:tabs>
        <w:tab w:val="left" w:pos="400"/>
        <w:tab w:val="left" w:pos="1080"/>
        <w:tab w:val="left" w:pos="1170"/>
        <w:tab w:val="right" w:leader="dot" w:pos="10185"/>
      </w:tabs>
      <w:ind w:left="864"/>
      <w:jc w:val="left"/>
    </w:pPr>
    <w:rPr>
      <w:noProof/>
    </w:rPr>
  </w:style>
  <w:style w:type="paragraph" w:styleId="TDC2">
    <w:name w:val="toc 2"/>
    <w:basedOn w:val="Normal"/>
    <w:next w:val="Normal"/>
    <w:autoRedefine/>
    <w:semiHidden/>
    <w:rsid w:val="00A720A6"/>
    <w:pPr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semiHidden/>
    <w:rsid w:val="00A720A6"/>
    <w:pPr>
      <w:ind w:left="400"/>
      <w:jc w:val="left"/>
    </w:pPr>
    <w:rPr>
      <w:rFonts w:ascii="Times New Roman" w:hAnsi="Times New Roman"/>
      <w:i/>
    </w:rPr>
  </w:style>
  <w:style w:type="paragraph" w:styleId="Encabezado">
    <w:name w:val="header"/>
    <w:basedOn w:val="Normal"/>
    <w:rsid w:val="00A720A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720A6"/>
    <w:pPr>
      <w:tabs>
        <w:tab w:val="center" w:pos="4320"/>
        <w:tab w:val="right" w:pos="8640"/>
      </w:tabs>
    </w:pPr>
  </w:style>
  <w:style w:type="paragraph" w:customStyle="1" w:styleId="SubTtulo">
    <w:name w:val="SubTítulo"/>
    <w:basedOn w:val="ndice2"/>
    <w:rsid w:val="00A720A6"/>
    <w:rPr>
      <w:b/>
    </w:rPr>
  </w:style>
  <w:style w:type="character" w:styleId="Hipervnculo">
    <w:name w:val="Hyperlink"/>
    <w:basedOn w:val="Fuentedeprrafopredeter"/>
    <w:rsid w:val="008653E5"/>
    <w:rPr>
      <w:color w:val="0000FF"/>
      <w:u w:val="single"/>
    </w:rPr>
  </w:style>
  <w:style w:type="character" w:styleId="Nmerodepgina">
    <w:name w:val="page number"/>
    <w:basedOn w:val="Fuentedeprrafopredeter"/>
    <w:rsid w:val="00C858AF"/>
  </w:style>
  <w:style w:type="character" w:styleId="Hipervnculovisitado">
    <w:name w:val="FollowedHyperlink"/>
    <w:basedOn w:val="Fuentedeprrafopredeter"/>
    <w:rsid w:val="00447B5E"/>
    <w:rPr>
      <w:color w:val="800080"/>
      <w:u w:val="single"/>
    </w:rPr>
  </w:style>
  <w:style w:type="character" w:customStyle="1" w:styleId="mediumtext1">
    <w:name w:val="medium_text1"/>
    <w:basedOn w:val="Fuentedeprrafopredeter"/>
    <w:rsid w:val="00B321E4"/>
    <w:rPr>
      <w:sz w:val="24"/>
      <w:szCs w:val="24"/>
    </w:rPr>
  </w:style>
  <w:style w:type="character" w:customStyle="1" w:styleId="longtext1">
    <w:name w:val="long_text1"/>
    <w:basedOn w:val="Fuentedeprrafopredeter"/>
    <w:rsid w:val="00B321E4"/>
    <w:rPr>
      <w:sz w:val="20"/>
      <w:szCs w:val="20"/>
    </w:rPr>
  </w:style>
  <w:style w:type="paragraph" w:styleId="Sinespaciado">
    <w:name w:val="No Spacing"/>
    <w:uiPriority w:val="1"/>
    <w:qFormat/>
    <w:rsid w:val="00B321E4"/>
    <w:rPr>
      <w:rFonts w:ascii="Calibri" w:eastAsia="Calibri" w:hAnsi="Calibri"/>
      <w:sz w:val="22"/>
      <w:szCs w:val="22"/>
      <w:lang w:eastAsia="en-US"/>
    </w:rPr>
  </w:style>
  <w:style w:type="character" w:customStyle="1" w:styleId="shorttext1">
    <w:name w:val="short_text1"/>
    <w:basedOn w:val="Fuentedeprrafopredeter"/>
    <w:rsid w:val="00B321E4"/>
    <w:rPr>
      <w:sz w:val="29"/>
      <w:szCs w:val="29"/>
    </w:rPr>
  </w:style>
  <w:style w:type="paragraph" w:customStyle="1" w:styleId="Title1">
    <w:name w:val="Title1"/>
    <w:basedOn w:val="Normal"/>
    <w:rsid w:val="00B321E4"/>
    <w:pPr>
      <w:spacing w:line="390" w:lineRule="atLeast"/>
      <w:jc w:val="left"/>
    </w:pPr>
    <w:rPr>
      <w:rFonts w:cs="Arial"/>
      <w:color w:val="121D29"/>
      <w:sz w:val="30"/>
      <w:szCs w:val="30"/>
      <w:lang w:val="es-MX" w:eastAsia="es-MX"/>
    </w:rPr>
  </w:style>
  <w:style w:type="paragraph" w:styleId="Textodeglobo">
    <w:name w:val="Balloon Text"/>
    <w:basedOn w:val="Normal"/>
    <w:link w:val="TextodegloboCar"/>
    <w:rsid w:val="00B321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321E4"/>
    <w:rPr>
      <w:rFonts w:ascii="Tahoma" w:hAnsi="Tahoma" w:cs="Tahoma"/>
      <w:sz w:val="16"/>
      <w:szCs w:val="16"/>
      <w:lang w:val="en-US" w:eastAsia="en-US"/>
    </w:rPr>
  </w:style>
  <w:style w:type="paragraph" w:customStyle="1" w:styleId="SDNormalText">
    <w:name w:val="SDNormalText"/>
    <w:basedOn w:val="Normal"/>
    <w:rsid w:val="00F1127F"/>
    <w:pPr>
      <w:jc w:val="left"/>
    </w:pPr>
    <w:rPr>
      <w:rFonts w:ascii="Arial Narrow" w:hAnsi="Arial Narrow"/>
      <w:sz w:val="22"/>
    </w:rPr>
  </w:style>
  <w:style w:type="paragraph" w:styleId="Prrafodelista">
    <w:name w:val="List Paragraph"/>
    <w:basedOn w:val="Normal"/>
    <w:uiPriority w:val="34"/>
    <w:qFormat/>
    <w:rsid w:val="00CC6C40"/>
    <w:pPr>
      <w:ind w:left="720"/>
      <w:contextualSpacing/>
    </w:pPr>
  </w:style>
  <w:style w:type="table" w:customStyle="1" w:styleId="Tabladecuadrcula1clara-nfasis31">
    <w:name w:val="Tabla de cuadrícula 1 clara - Énfasis 31"/>
    <w:basedOn w:val="Tablanormal"/>
    <w:uiPriority w:val="46"/>
    <w:rsid w:val="004A3C4D"/>
    <w:tblPr>
      <w:tblStyleRowBandSize w:val="1"/>
      <w:tblStyleColBandSize w:val="1"/>
      <w:tblBorders>
        <w:top w:val="single" w:sz="4" w:space="0" w:color="B9C4DF" w:themeColor="accent3" w:themeTint="66"/>
        <w:left w:val="single" w:sz="4" w:space="0" w:color="B9C4DF" w:themeColor="accent3" w:themeTint="66"/>
        <w:bottom w:val="single" w:sz="4" w:space="0" w:color="B9C4DF" w:themeColor="accent3" w:themeTint="66"/>
        <w:right w:val="single" w:sz="4" w:space="0" w:color="B9C4DF" w:themeColor="accent3" w:themeTint="66"/>
        <w:insideH w:val="single" w:sz="4" w:space="0" w:color="B9C4DF" w:themeColor="accent3" w:themeTint="66"/>
        <w:insideV w:val="single" w:sz="4" w:space="0" w:color="B9C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A7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A7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rsid w:val="003A5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3A59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onar">
    <w:name w:val="Mention"/>
    <w:basedOn w:val="Fuentedeprrafopredeter"/>
    <w:uiPriority w:val="99"/>
    <w:semiHidden/>
    <w:unhideWhenUsed/>
    <w:rsid w:val="00FC32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scd2011127\infa_shared\Parametros\FinSys" TargetMode="External"/><Relationship Id="rId18" Type="http://schemas.openxmlformats.org/officeDocument/2006/relationships/image" Target="media/image5.png"/><Relationship Id="rId26" Type="http://schemas.openxmlformats.org/officeDocument/2006/relationships/hyperlink" Target="file:///\\srf201002\Sistemas%20Liberaciones\Liliana%20Santos\C-170809LSa\Liberacion\Archivo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file:///\\srf201002\Sistemas%20Liberaciones\Liliana%20Santos\C-170809LSa\Liberacion\Archivos" TargetMode="External"/><Relationship Id="rId17" Type="http://schemas.openxmlformats.org/officeDocument/2006/relationships/image" Target="media/image4.png"/><Relationship Id="rId25" Type="http://schemas.openxmlformats.org/officeDocument/2006/relationships/hyperlink" Target="file:///\\srf201002\Sistemas%20Liberaciones\Liliana%20Santos\C-170809LSa\Liberacion\Script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srf201002\Sistemas%20Liberaciones\Liliana%20Santos\C-170809LSa\Liberacion\Script" TargetMode="External"/><Relationship Id="rId24" Type="http://schemas.openxmlformats.org/officeDocument/2006/relationships/hyperlink" Target="file:///\\srf201002\Sistemas%20Liberaciones\Liliana%20Santos\C-170809LSa\Liberacion\SWAP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file:///\\srf201002\Sistemas%20Liberaciones\Liliana%20Santos\C-170809LSa\Liberacion\IPC" TargetMode="External"/><Relationship Id="rId28" Type="http://schemas.openxmlformats.org/officeDocument/2006/relationships/hyperlink" Target="file:///\\srf201002\Sistemas%20Liberaciones\Liliana%20Santos\C-170809LSa\Liberacion\SWAP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file:///\\srf201002\Sistemas%20Liberaciones\Liliana%20Santos\C-170809LSa\Liberacion\IPC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Documentos%20Soporte%20a%20Operaciones%20V1.0.dot" TargetMode="Externa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FEA9D56F2AE439BB25FA304D19880" ma:contentTypeVersion="0" ma:contentTypeDescription="Create a new document." ma:contentTypeScope="" ma:versionID="cf147ad0ffa8c77616ebd534cfc7f81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B895D-CD91-4FEA-A411-835E4D54BB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AC53C-926F-4D6F-9938-C7E7FAAEADF4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1BC4659-77DE-4563-BEA8-8F780E6C5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EC1A9C1-E3A9-4A85-B7CC-AEFD86F19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Soporte a Operaciones V1.0.dot</Template>
  <TotalTime>1024</TotalTime>
  <Pages>14</Pages>
  <Words>1234</Words>
  <Characters>6787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Control-M</vt:lpstr>
      <vt:lpstr>Control-M</vt:lpstr>
    </vt:vector>
  </TitlesOfParts>
  <Company>Supermercados Internacionales H-E-B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Control-M</dc:title>
  <dc:creator>Arturo Moreno</dc:creator>
  <cp:lastModifiedBy>Luis Castor</cp:lastModifiedBy>
  <cp:revision>147</cp:revision>
  <cp:lastPrinted>2006-09-25T18:02:00Z</cp:lastPrinted>
  <dcterms:created xsi:type="dcterms:W3CDTF">2016-03-18T03:42:00Z</dcterms:created>
  <dcterms:modified xsi:type="dcterms:W3CDTF">2017-08-18T14:21:00Z</dcterms:modified>
</cp:coreProperties>
</file>