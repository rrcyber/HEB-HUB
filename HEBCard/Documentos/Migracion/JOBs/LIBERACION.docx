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837B43" w:rsidRDefault="00837B43" w:rsidP="00837B43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8A1416" w:rsidRDefault="008A1416" w:rsidP="002A7293">
      <w:pPr>
        <w:jc w:val="left"/>
        <w:rPr>
          <w:lang w:val="es-MX"/>
        </w:rPr>
      </w:pPr>
      <w:r>
        <w:rPr>
          <w:lang w:val="es-MX"/>
        </w:rPr>
        <w:t>N/A</w:t>
      </w:r>
    </w:p>
    <w:p w:rsidR="00F44E08" w:rsidRDefault="00F44E08" w:rsidP="002A7293">
      <w:pPr>
        <w:rPr>
          <w:rStyle w:val="Hipervnculo"/>
        </w:rPr>
      </w:pPr>
    </w:p>
    <w:p w:rsidR="00F44E08" w:rsidRPr="00FE367E" w:rsidRDefault="00F44E08" w:rsidP="00F44E08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D36E65" w:rsidRDefault="00D36E65" w:rsidP="00D36E65">
      <w:pPr>
        <w:jc w:val="left"/>
        <w:rPr>
          <w:lang w:val="es-MX"/>
        </w:rPr>
      </w:pPr>
    </w:p>
    <w:p w:rsidR="00D36E65" w:rsidRDefault="00D36E65" w:rsidP="00D36E65">
      <w:pPr>
        <w:jc w:val="left"/>
        <w:rPr>
          <w:lang w:val="es-MX"/>
        </w:rPr>
      </w:pPr>
      <w:r>
        <w:rPr>
          <w:lang w:val="es-MX"/>
        </w:rPr>
        <w:t>N/A</w:t>
      </w:r>
    </w:p>
    <w:p w:rsidR="00EF3E7B" w:rsidRDefault="00EF3E7B" w:rsidP="008927D9">
      <w:pPr>
        <w:rPr>
          <w:b/>
          <w:sz w:val="28"/>
          <w:szCs w:val="28"/>
          <w:lang w:val="es-MX"/>
        </w:rPr>
      </w:pPr>
    </w:p>
    <w:p w:rsidR="003E4795" w:rsidRPr="00CB22C0" w:rsidRDefault="003E4795" w:rsidP="003E4795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871AE5" w:rsidRDefault="00871AE5" w:rsidP="005F2051">
      <w:pPr>
        <w:rPr>
          <w:bCs/>
          <w:lang w:val="es-MX"/>
        </w:rPr>
      </w:pPr>
    </w:p>
    <w:p w:rsidR="00065C23" w:rsidRDefault="00055D24">
      <w:pPr>
        <w:jc w:val="left"/>
        <w:rPr>
          <w:rStyle w:val="Hipervnculo"/>
        </w:rPr>
      </w:pPr>
      <w:r>
        <w:rPr>
          <w:lang w:val="es-MX"/>
        </w:rPr>
        <w:t>N/A</w:t>
      </w:r>
    </w:p>
    <w:p w:rsidR="002220B6" w:rsidRDefault="002220B6">
      <w:pPr>
        <w:jc w:val="left"/>
        <w:rPr>
          <w:rStyle w:val="Hipervnculo"/>
        </w:rPr>
      </w:pPr>
    </w:p>
    <w:p w:rsidR="00065C23" w:rsidRPr="00CB22C0" w:rsidRDefault="00065C23" w:rsidP="00065C23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065C23" w:rsidRDefault="00065C23" w:rsidP="00065C23">
      <w:pPr>
        <w:jc w:val="left"/>
        <w:rPr>
          <w:sz w:val="16"/>
          <w:szCs w:val="18"/>
          <w:lang w:val="es-MX"/>
        </w:rPr>
      </w:pPr>
    </w:p>
    <w:p w:rsidR="006F6920" w:rsidRDefault="006F6920" w:rsidP="00065C23">
      <w:pPr>
        <w:jc w:val="left"/>
        <w:rPr>
          <w:sz w:val="16"/>
          <w:szCs w:val="18"/>
          <w:lang w:val="es-MX"/>
        </w:rPr>
      </w:pPr>
    </w:p>
    <w:p w:rsidR="00065C23" w:rsidRDefault="00065C23" w:rsidP="00065C23">
      <w:pPr>
        <w:jc w:val="left"/>
        <w:rPr>
          <w:lang w:val="es-MX"/>
        </w:rPr>
      </w:pPr>
      <w:r w:rsidRPr="003A597C">
        <w:rPr>
          <w:lang w:val="es-MX"/>
        </w:rPr>
        <w:t>1.-</w:t>
      </w:r>
      <w:r w:rsidRPr="006E62F9">
        <w:rPr>
          <w:lang w:val="es-MX"/>
        </w:rPr>
        <w:t xml:space="preserve"> </w:t>
      </w:r>
      <w:r w:rsidR="0088324A">
        <w:rPr>
          <w:lang w:val="es-MX"/>
        </w:rPr>
        <w:t xml:space="preserve">Subir </w:t>
      </w:r>
      <w:r>
        <w:rPr>
          <w:lang w:val="es-MX"/>
        </w:rPr>
        <w:t>dentro del ambiente de</w:t>
      </w:r>
      <w:r w:rsidRPr="003A597C">
        <w:rPr>
          <w:lang w:val="es-MX"/>
        </w:rPr>
        <w:t xml:space="preserve"> </w:t>
      </w:r>
      <w:r w:rsidR="00BF7BCF">
        <w:rPr>
          <w:lang w:val="es-MX"/>
        </w:rPr>
        <w:t>Certificación</w:t>
      </w:r>
      <w:r w:rsidRPr="003A597C">
        <w:rPr>
          <w:lang w:val="es-MX"/>
        </w:rPr>
        <w:t xml:space="preserve"> de SWAP los Jobs dentro del XML</w:t>
      </w:r>
      <w:r>
        <w:rPr>
          <w:lang w:val="es-MX"/>
        </w:rPr>
        <w:t>:</w:t>
      </w:r>
    </w:p>
    <w:p w:rsidR="00065C23" w:rsidRDefault="001E4513" w:rsidP="0062636C">
      <w:pPr>
        <w:pStyle w:val="Prrafodelista"/>
        <w:numPr>
          <w:ilvl w:val="0"/>
          <w:numId w:val="2"/>
        </w:numPr>
        <w:jc w:val="left"/>
        <w:rPr>
          <w:lang w:val="es-MX"/>
        </w:rPr>
      </w:pPr>
      <w:proofErr w:type="spellStart"/>
      <w:r>
        <w:rPr>
          <w:lang w:val="es-MX"/>
        </w:rPr>
        <w:t>HEBSeller</w:t>
      </w:r>
      <w:r w:rsidR="00BA0C5E" w:rsidRPr="00BA0C5E">
        <w:rPr>
          <w:lang w:val="es-MX"/>
        </w:rPr>
        <w:t>_CERT</w:t>
      </w:r>
      <w:proofErr w:type="spellEnd"/>
    </w:p>
    <w:p w:rsidR="00065C23" w:rsidRDefault="00065C23" w:rsidP="00065C23">
      <w:pPr>
        <w:jc w:val="left"/>
        <w:rPr>
          <w:lang w:val="es-MX"/>
        </w:rPr>
      </w:pPr>
    </w:p>
    <w:p w:rsidR="00065C23" w:rsidRPr="003A597C" w:rsidRDefault="00065C23" w:rsidP="00065C23">
      <w:pPr>
        <w:jc w:val="left"/>
        <w:rPr>
          <w:lang w:val="es-MX"/>
        </w:rPr>
      </w:pPr>
      <w:r w:rsidRPr="003A597C">
        <w:rPr>
          <w:lang w:val="es-MX"/>
        </w:rPr>
        <w:t xml:space="preserve">Que se encuentran en la ruta: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5"/>
      </w:tblGrid>
      <w:tr w:rsidR="00065C23" w:rsidRPr="003A597C" w:rsidTr="00847182">
        <w:tc>
          <w:tcPr>
            <w:tcW w:w="10335" w:type="dxa"/>
          </w:tcPr>
          <w:p w:rsidR="00065C23" w:rsidRPr="003A597C" w:rsidRDefault="00065C23" w:rsidP="0084718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Ruta: </w:t>
            </w:r>
            <w:r w:rsidR="00B93F94" w:rsidRPr="00B93F94">
              <w:t xml:space="preserve">\\SRF201002\Sistemas </w:t>
            </w:r>
            <w:proofErr w:type="spellStart"/>
            <w:r w:rsidR="00B93F94" w:rsidRPr="00B93F94">
              <w:t>Liberaciones</w:t>
            </w:r>
            <w:proofErr w:type="spellEnd"/>
            <w:r w:rsidR="00B93F94" w:rsidRPr="00B93F94">
              <w:t>\Liliana Santos\C-180507-LSa\</w:t>
            </w:r>
            <w:proofErr w:type="spellStart"/>
            <w:r w:rsidR="00B93F94" w:rsidRPr="00B93F94">
              <w:t>Liberacion</w:t>
            </w:r>
            <w:proofErr w:type="spellEnd"/>
            <w:r w:rsidR="00B93F94" w:rsidRPr="00B93F94">
              <w:t>\SWAP</w:t>
            </w:r>
          </w:p>
          <w:p w:rsidR="00065C23" w:rsidRPr="003A597C" w:rsidRDefault="00065C23" w:rsidP="00847182">
            <w:pPr>
              <w:jc w:val="center"/>
              <w:rPr>
                <w:lang w:val="es-MX"/>
              </w:rPr>
            </w:pPr>
          </w:p>
          <w:tbl>
            <w:tblPr>
              <w:tblStyle w:val="Tabladecuadrcula1clara-nfasis31"/>
              <w:tblW w:w="0" w:type="auto"/>
              <w:tblLook w:val="04A0" w:firstRow="1" w:lastRow="0" w:firstColumn="1" w:lastColumn="0" w:noHBand="0" w:noVBand="1"/>
            </w:tblPr>
            <w:tblGrid>
              <w:gridCol w:w="1909"/>
              <w:gridCol w:w="1589"/>
              <w:gridCol w:w="5640"/>
              <w:gridCol w:w="916"/>
              <w:gridCol w:w="55"/>
            </w:tblGrid>
            <w:tr w:rsidR="00065C23" w:rsidRPr="00344E08" w:rsidTr="00511EC0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76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  <w:hideMark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Application</w:t>
                  </w:r>
                  <w:proofErr w:type="spellEnd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1605" w:type="dxa"/>
                  <w:hideMark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SubApplication</w:t>
                  </w:r>
                  <w:proofErr w:type="spellEnd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5351" w:type="dxa"/>
                  <w:hideMark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948" w:type="dxa"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Estado</w:t>
                  </w:r>
                </w:p>
              </w:tc>
            </w:tr>
            <w:tr w:rsidR="00065C23" w:rsidRPr="00344E08" w:rsidTr="00511EC0">
              <w:trPr>
                <w:gridAfter w:val="1"/>
                <w:wAfter w:w="76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</w:tcPr>
                <w:p w:rsidR="00065C23" w:rsidRPr="00344E08" w:rsidRDefault="000E030A" w:rsidP="00916DA8">
                  <w:pPr>
                    <w:jc w:val="center"/>
                    <w:rPr>
                      <w:b w:val="0"/>
                      <w:bCs w:val="0"/>
                    </w:rPr>
                  </w:pPr>
                  <w:r w:rsidRPr="000E030A">
                    <w:rPr>
                      <w:b w:val="0"/>
                      <w:bCs w:val="0"/>
                    </w:rPr>
                    <w:t>HEB2B</w:t>
                  </w:r>
                </w:p>
              </w:tc>
              <w:tc>
                <w:tcPr>
                  <w:tcW w:w="1605" w:type="dxa"/>
                </w:tcPr>
                <w:p w:rsidR="00065C23" w:rsidRDefault="000E030A" w:rsidP="0084718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HEB2B</w:t>
                  </w:r>
                </w:p>
              </w:tc>
              <w:tc>
                <w:tcPr>
                  <w:tcW w:w="5351" w:type="dxa"/>
                </w:tcPr>
                <w:p w:rsidR="00065C23" w:rsidRPr="003A597C" w:rsidRDefault="00511EC0" w:rsidP="00847182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HEB</w:t>
                  </w:r>
                  <w:r w:rsidR="005F1766">
                    <w:rPr>
                      <w:lang w:val="es-MX"/>
                    </w:rPr>
                    <w:t>SELLER</w:t>
                  </w:r>
                  <w:r w:rsidR="00FE2B74" w:rsidRPr="00FE2B74">
                    <w:rPr>
                      <w:lang w:val="es-MX"/>
                    </w:rPr>
                    <w:t>_</w:t>
                  </w:r>
                  <w:r>
                    <w:rPr>
                      <w:lang w:val="es-MX"/>
                    </w:rPr>
                    <w:t>PROPUESTA_ARTICULOPRICEINVENTORY</w:t>
                  </w:r>
                </w:p>
              </w:tc>
              <w:tc>
                <w:tcPr>
                  <w:tcW w:w="948" w:type="dxa"/>
                </w:tcPr>
                <w:p w:rsidR="00065C23" w:rsidRPr="003A597C" w:rsidRDefault="00065C23" w:rsidP="00847182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sz w:val="20"/>
                      <w:szCs w:val="20"/>
                    </w:rPr>
                    <w:t>Nuevo</w:t>
                  </w:r>
                </w:p>
              </w:tc>
            </w:tr>
            <w:tr w:rsidR="008C0C1D" w:rsidRPr="00344E08" w:rsidTr="00511EC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</w:tcPr>
                <w:p w:rsidR="008C0C1D" w:rsidRPr="008C0C1D" w:rsidRDefault="008C0C1D" w:rsidP="008C0C1D">
                  <w:pPr>
                    <w:jc w:val="center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1605" w:type="dxa"/>
                </w:tcPr>
                <w:p w:rsidR="008C0C1D" w:rsidRDefault="008C0C1D" w:rsidP="008C0C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351" w:type="dxa"/>
                </w:tcPr>
                <w:p w:rsidR="008C0C1D" w:rsidRPr="003A597C" w:rsidRDefault="008C0C1D" w:rsidP="008C0C1D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  <w:tc>
                <w:tcPr>
                  <w:tcW w:w="948" w:type="dxa"/>
                  <w:gridSpan w:val="2"/>
                </w:tcPr>
                <w:p w:rsidR="008C0C1D" w:rsidRPr="003A597C" w:rsidRDefault="008C0C1D" w:rsidP="008C0C1D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</w:p>
              </w:tc>
            </w:tr>
          </w:tbl>
          <w:p w:rsidR="00065C23" w:rsidRPr="009161BD" w:rsidRDefault="00065C23" w:rsidP="00847182">
            <w:pPr>
              <w:rPr>
                <w:lang w:val="es-MX"/>
              </w:rPr>
            </w:pPr>
          </w:p>
        </w:tc>
      </w:tr>
      <w:tr w:rsidR="00065C23" w:rsidRPr="003A597C" w:rsidTr="00847182">
        <w:tc>
          <w:tcPr>
            <w:tcW w:w="10335" w:type="dxa"/>
          </w:tcPr>
          <w:p w:rsidR="00065C23" w:rsidRPr="003A597C" w:rsidRDefault="00065C23" w:rsidP="00847182">
            <w:pPr>
              <w:rPr>
                <w:lang w:val="es-MX"/>
              </w:rPr>
            </w:pPr>
          </w:p>
        </w:tc>
      </w:tr>
    </w:tbl>
    <w:p w:rsidR="00065C23" w:rsidRPr="007E233E" w:rsidRDefault="00065C23" w:rsidP="00065C23">
      <w:pPr>
        <w:rPr>
          <w:b/>
          <w:sz w:val="28"/>
          <w:szCs w:val="28"/>
          <w:lang w:val="es-MX"/>
        </w:rPr>
      </w:pPr>
      <w:r w:rsidRPr="007E233E">
        <w:rPr>
          <w:b/>
          <w:sz w:val="28"/>
          <w:szCs w:val="28"/>
          <w:lang w:val="es-MX"/>
        </w:rPr>
        <w:t>Resumen del cambio en SWAP</w:t>
      </w:r>
    </w:p>
    <w:p w:rsidR="00065C23" w:rsidRDefault="00065C23" w:rsidP="00065C23">
      <w:pPr>
        <w:pStyle w:val="Prrafodelista"/>
        <w:jc w:val="left"/>
        <w:rPr>
          <w:sz w:val="16"/>
          <w:szCs w:val="18"/>
          <w:lang w:val="es-MX"/>
        </w:rPr>
      </w:pPr>
      <w:r w:rsidRPr="00073F92">
        <w:rPr>
          <w:sz w:val="16"/>
          <w:szCs w:val="18"/>
          <w:lang w:val="es-MX"/>
        </w:rPr>
        <w:t>Se agrega</w:t>
      </w:r>
      <w:r>
        <w:rPr>
          <w:sz w:val="16"/>
          <w:szCs w:val="18"/>
          <w:lang w:val="es-MX"/>
        </w:rPr>
        <w:t>n</w:t>
      </w:r>
      <w:r w:rsidRPr="00073F92">
        <w:rPr>
          <w:sz w:val="16"/>
          <w:szCs w:val="18"/>
          <w:lang w:val="es-MX"/>
        </w:rPr>
        <w:t xml:space="preserve"> Job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nuevo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</w:t>
      </w:r>
      <w:r w:rsidR="00711C2D">
        <w:rPr>
          <w:sz w:val="16"/>
          <w:szCs w:val="18"/>
          <w:lang w:val="es-MX"/>
        </w:rPr>
        <w:t xml:space="preserve">al flujo de </w:t>
      </w:r>
      <w:proofErr w:type="spellStart"/>
      <w:r w:rsidR="00F843DF">
        <w:rPr>
          <w:sz w:val="16"/>
          <w:szCs w:val="18"/>
          <w:lang w:val="es-MX"/>
        </w:rPr>
        <w:t>HEBusiness</w:t>
      </w:r>
      <w:proofErr w:type="spellEnd"/>
      <w:r w:rsidRPr="00073F92">
        <w:rPr>
          <w:b/>
          <w:sz w:val="16"/>
          <w:szCs w:val="18"/>
          <w:lang w:val="es-MX"/>
        </w:rPr>
        <w:t xml:space="preserve">, </w:t>
      </w:r>
      <w:r>
        <w:rPr>
          <w:sz w:val="16"/>
          <w:szCs w:val="18"/>
          <w:lang w:val="es-MX"/>
        </w:rPr>
        <w:t>cuyo nombre y dependencia son los siguientes:</w:t>
      </w:r>
    </w:p>
    <w:p w:rsidR="00065C23" w:rsidRDefault="00065C23" w:rsidP="00065C23">
      <w:pPr>
        <w:pStyle w:val="Prrafodelista"/>
        <w:jc w:val="left"/>
        <w:rPr>
          <w:sz w:val="16"/>
          <w:szCs w:val="18"/>
          <w:lang w:val="es-MX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5706"/>
        <w:gridCol w:w="4705"/>
      </w:tblGrid>
      <w:tr w:rsidR="00065C23" w:rsidTr="00F84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065C23" w:rsidRPr="00073F92" w:rsidRDefault="00065C23" w:rsidP="00847182">
            <w:pPr>
              <w:pStyle w:val="Prrafodelista"/>
              <w:ind w:left="0"/>
              <w:jc w:val="left"/>
              <w:rPr>
                <w:sz w:val="18"/>
                <w:szCs w:val="18"/>
                <w:lang w:val="es-MX"/>
              </w:rPr>
            </w:pPr>
            <w:r w:rsidRPr="00073F92">
              <w:rPr>
                <w:sz w:val="18"/>
                <w:szCs w:val="18"/>
                <w:lang w:val="es-MX"/>
              </w:rPr>
              <w:t>Nombre de Job</w:t>
            </w:r>
          </w:p>
        </w:tc>
        <w:tc>
          <w:tcPr>
            <w:tcW w:w="5551" w:type="dxa"/>
          </w:tcPr>
          <w:p w:rsidR="00065C23" w:rsidRPr="00073F92" w:rsidRDefault="00065C23" w:rsidP="00847182">
            <w:pPr>
              <w:pStyle w:val="Prrafodelist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Dependencia (Jobs)</w:t>
            </w:r>
          </w:p>
        </w:tc>
      </w:tr>
      <w:tr w:rsidR="00065C23" w:rsidRPr="006C3089" w:rsidTr="00F84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065C23" w:rsidRPr="003A597C" w:rsidRDefault="00F843DF" w:rsidP="00F92225">
            <w:pPr>
              <w:autoSpaceDE w:val="0"/>
              <w:autoSpaceDN w:val="0"/>
              <w:jc w:val="left"/>
              <w:rPr>
                <w:lang w:val="es-MX"/>
              </w:rPr>
            </w:pPr>
            <w:r>
              <w:rPr>
                <w:lang w:val="es-MX"/>
              </w:rPr>
              <w:t>HEB</w:t>
            </w:r>
            <w:r w:rsidR="005F1766">
              <w:rPr>
                <w:lang w:val="es-MX"/>
              </w:rPr>
              <w:t>SELLER</w:t>
            </w:r>
            <w:r w:rsidRPr="00FE2B74">
              <w:rPr>
                <w:lang w:val="es-MX"/>
              </w:rPr>
              <w:t>_</w:t>
            </w:r>
            <w:r>
              <w:rPr>
                <w:lang w:val="es-MX"/>
              </w:rPr>
              <w:t>PROPUESTA_ARTICULOPRICEINVENTORY</w:t>
            </w:r>
          </w:p>
        </w:tc>
        <w:tc>
          <w:tcPr>
            <w:tcW w:w="5551" w:type="dxa"/>
          </w:tcPr>
          <w:p w:rsidR="00065C23" w:rsidRPr="00430CB4" w:rsidRDefault="00F843DF" w:rsidP="00847182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n/a</w:t>
            </w:r>
          </w:p>
        </w:tc>
      </w:tr>
      <w:tr w:rsidR="00711C2D" w:rsidRPr="006C3089" w:rsidTr="00F843DF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711C2D" w:rsidRPr="00E754EE" w:rsidRDefault="00711C2D" w:rsidP="00F92225">
            <w:pPr>
              <w:autoSpaceDE w:val="0"/>
              <w:autoSpaceDN w:val="0"/>
              <w:jc w:val="left"/>
              <w:rPr>
                <w:lang w:val="es-MX"/>
              </w:rPr>
            </w:pPr>
          </w:p>
        </w:tc>
        <w:tc>
          <w:tcPr>
            <w:tcW w:w="5551" w:type="dxa"/>
          </w:tcPr>
          <w:p w:rsidR="00711C2D" w:rsidRPr="00E754EE" w:rsidRDefault="00711C2D" w:rsidP="00847182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065C23" w:rsidRDefault="00065C23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2D782F" w:rsidRDefault="002D782F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612B11" w:rsidRDefault="00612B11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64F37" w:rsidRDefault="00064F37">
      <w:pPr>
        <w:jc w:val="left"/>
        <w:rPr>
          <w:rStyle w:val="Hipervnculo"/>
        </w:rPr>
      </w:pPr>
    </w:p>
    <w:p w:rsidR="00001F0E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001F0E" w:rsidRPr="00053866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001F0E" w:rsidRDefault="00001F0E" w:rsidP="00001F0E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D64F07" w:rsidRPr="00055D24" w:rsidRDefault="00464E69" w:rsidP="00847182">
      <w:pPr>
        <w:rPr>
          <w:b/>
        </w:rPr>
      </w:pPr>
      <w:r w:rsidRPr="00464E69">
        <w:rPr>
          <w:rStyle w:val="Hipervnculo"/>
          <w:b/>
          <w:color w:val="auto"/>
          <w:u w:val="none"/>
        </w:rPr>
        <w:t>N/A</w:t>
      </w:r>
    </w:p>
    <w:p w:rsidR="00D64F07" w:rsidRDefault="00D64F07" w:rsidP="00D64F07">
      <w:pPr>
        <w:rPr>
          <w:rStyle w:val="Hipervnculo"/>
        </w:rPr>
      </w:pPr>
    </w:p>
    <w:p w:rsidR="00D64F07" w:rsidRPr="00FE367E" w:rsidRDefault="00D64F07" w:rsidP="00D64F07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ARCHIVOS</w:t>
      </w:r>
    </w:p>
    <w:p w:rsidR="0062636C" w:rsidRDefault="0062636C" w:rsidP="00D16509">
      <w:pPr>
        <w:rPr>
          <w:b/>
          <w:sz w:val="28"/>
          <w:szCs w:val="28"/>
          <w:lang w:val="es-MX"/>
        </w:rPr>
      </w:pPr>
    </w:p>
    <w:p w:rsidR="00055D24" w:rsidRPr="00055D24" w:rsidRDefault="00055D24" w:rsidP="00055D24">
      <w:pPr>
        <w:rPr>
          <w:b/>
        </w:rPr>
      </w:pPr>
      <w:r w:rsidRPr="00464E69">
        <w:rPr>
          <w:rStyle w:val="Hipervnculo"/>
          <w:b/>
          <w:color w:val="auto"/>
          <w:u w:val="none"/>
        </w:rPr>
        <w:t>N/A</w:t>
      </w:r>
    </w:p>
    <w:p w:rsidR="00D64F07" w:rsidRDefault="00D64F07" w:rsidP="00D16509">
      <w:pPr>
        <w:rPr>
          <w:b/>
          <w:sz w:val="28"/>
          <w:szCs w:val="28"/>
          <w:lang w:val="es-MX"/>
        </w:rPr>
      </w:pPr>
    </w:p>
    <w:p w:rsidR="002329FC" w:rsidRPr="00CB22C0" w:rsidRDefault="002329FC" w:rsidP="002329FC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773E20" w:rsidRDefault="00773E20" w:rsidP="002329FC">
      <w:pPr>
        <w:jc w:val="left"/>
        <w:rPr>
          <w:lang w:val="es-MX"/>
        </w:rPr>
      </w:pPr>
      <w:bookmarkStart w:id="0" w:name="_GoBack"/>
      <w:bookmarkEnd w:id="0"/>
    </w:p>
    <w:p w:rsidR="00055D24" w:rsidRPr="00055D24" w:rsidRDefault="00055D24" w:rsidP="00055D24">
      <w:pPr>
        <w:rPr>
          <w:b/>
        </w:rPr>
      </w:pPr>
      <w:r w:rsidRPr="00464E69">
        <w:rPr>
          <w:rStyle w:val="Hipervnculo"/>
          <w:b/>
          <w:color w:val="auto"/>
          <w:u w:val="none"/>
        </w:rPr>
        <w:t>N/A</w:t>
      </w:r>
    </w:p>
    <w:p w:rsidR="001448A8" w:rsidRDefault="001448A8" w:rsidP="00A065C7">
      <w:pPr>
        <w:jc w:val="left"/>
        <w:rPr>
          <w:rFonts w:ascii="Calibri" w:hAnsi="Calibri" w:cs="Arial"/>
          <w:b/>
        </w:rPr>
      </w:pPr>
    </w:p>
    <w:p w:rsidR="004E770F" w:rsidRPr="00CB22C0" w:rsidRDefault="004E770F" w:rsidP="004E770F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>
        <w:rPr>
          <w:b/>
          <w:color w:val="FFFFFF" w:themeColor="background1"/>
          <w:sz w:val="24"/>
          <w:szCs w:val="24"/>
          <w:lang w:val="es-MX"/>
        </w:rPr>
        <w:t>SWAP</w:t>
      </w:r>
      <w:r w:rsidRPr="00CB22C0">
        <w:rPr>
          <w:b/>
          <w:color w:val="FFFFFF" w:themeColor="background1"/>
          <w:sz w:val="24"/>
          <w:szCs w:val="24"/>
          <w:lang w:val="es-MX"/>
        </w:rPr>
        <w:t>:</w:t>
      </w:r>
    </w:p>
    <w:p w:rsidR="004E770F" w:rsidRDefault="004E770F" w:rsidP="004E770F">
      <w:pPr>
        <w:jc w:val="left"/>
        <w:rPr>
          <w:sz w:val="16"/>
          <w:szCs w:val="18"/>
          <w:lang w:val="es-MX"/>
        </w:rPr>
      </w:pPr>
    </w:p>
    <w:p w:rsidR="004E770F" w:rsidRDefault="004E770F" w:rsidP="004E770F">
      <w:pPr>
        <w:jc w:val="left"/>
        <w:rPr>
          <w:lang w:val="es-MX"/>
        </w:rPr>
      </w:pPr>
      <w:r w:rsidRPr="003A597C">
        <w:rPr>
          <w:lang w:val="es-MX"/>
        </w:rPr>
        <w:t>1.-</w:t>
      </w:r>
      <w:r w:rsidRPr="006E62F9">
        <w:rPr>
          <w:lang w:val="es-MX"/>
        </w:rPr>
        <w:t xml:space="preserve"> </w:t>
      </w:r>
      <w:r w:rsidRPr="003A597C">
        <w:rPr>
          <w:lang w:val="es-MX"/>
        </w:rPr>
        <w:t>Subir y reemplazar</w:t>
      </w:r>
      <w:r>
        <w:rPr>
          <w:lang w:val="es-MX"/>
        </w:rPr>
        <w:t xml:space="preserve"> dentro del ambiente de</w:t>
      </w:r>
      <w:r w:rsidRPr="003A597C">
        <w:rPr>
          <w:lang w:val="es-MX"/>
        </w:rPr>
        <w:t xml:space="preserve"> </w:t>
      </w:r>
      <w:r>
        <w:rPr>
          <w:lang w:val="es-MX"/>
        </w:rPr>
        <w:t>Producción</w:t>
      </w:r>
      <w:r w:rsidRPr="003A597C">
        <w:rPr>
          <w:lang w:val="es-MX"/>
        </w:rPr>
        <w:t xml:space="preserve"> de SWAP los Jobs dentro del XML</w:t>
      </w:r>
      <w:r>
        <w:rPr>
          <w:lang w:val="es-MX"/>
        </w:rPr>
        <w:t>:</w:t>
      </w:r>
    </w:p>
    <w:p w:rsidR="004E770F" w:rsidRDefault="0022211C" w:rsidP="0062636C">
      <w:pPr>
        <w:pStyle w:val="Prrafodelista"/>
        <w:numPr>
          <w:ilvl w:val="0"/>
          <w:numId w:val="2"/>
        </w:numPr>
        <w:jc w:val="left"/>
        <w:rPr>
          <w:lang w:val="es-MX"/>
        </w:rPr>
      </w:pPr>
      <w:proofErr w:type="spellStart"/>
      <w:r>
        <w:rPr>
          <w:lang w:val="es-MX"/>
        </w:rPr>
        <w:t>HEBSeller</w:t>
      </w:r>
      <w:proofErr w:type="spellEnd"/>
      <w:r w:rsidRPr="00BA0C5E">
        <w:rPr>
          <w:lang w:val="es-MX"/>
        </w:rPr>
        <w:t xml:space="preserve"> </w:t>
      </w:r>
      <w:r w:rsidR="00BA0C5E" w:rsidRPr="00BA0C5E">
        <w:rPr>
          <w:lang w:val="es-MX"/>
        </w:rPr>
        <w:t>_PROD</w:t>
      </w:r>
    </w:p>
    <w:p w:rsidR="004E770F" w:rsidRDefault="004E770F" w:rsidP="004E770F">
      <w:pPr>
        <w:jc w:val="left"/>
        <w:rPr>
          <w:lang w:val="es-MX"/>
        </w:rPr>
      </w:pPr>
    </w:p>
    <w:p w:rsidR="00464E69" w:rsidRPr="003A597C" w:rsidRDefault="00464E69" w:rsidP="00464E69">
      <w:pPr>
        <w:jc w:val="left"/>
        <w:rPr>
          <w:lang w:val="es-MX"/>
        </w:rPr>
      </w:pPr>
      <w:r w:rsidRPr="003A597C">
        <w:rPr>
          <w:lang w:val="es-MX"/>
        </w:rPr>
        <w:t xml:space="preserve">Que se encuentran en la ruta: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35"/>
      </w:tblGrid>
      <w:tr w:rsidR="00464E69" w:rsidRPr="003A597C" w:rsidTr="00464E69">
        <w:tc>
          <w:tcPr>
            <w:tcW w:w="10335" w:type="dxa"/>
          </w:tcPr>
          <w:p w:rsidR="002D782F" w:rsidRDefault="002D782F" w:rsidP="002D782F">
            <w:pPr>
              <w:jc w:val="center"/>
              <w:rPr>
                <w:rStyle w:val="Hipervnculo"/>
              </w:rPr>
            </w:pPr>
            <w:r>
              <w:rPr>
                <w:lang w:val="es-MX"/>
              </w:rPr>
              <w:lastRenderedPageBreak/>
              <w:t xml:space="preserve">Ruta: </w:t>
            </w:r>
            <w:r w:rsidR="00B93F94" w:rsidRPr="00B93F94">
              <w:t xml:space="preserve">\\SRF201002\Sistemas </w:t>
            </w:r>
            <w:proofErr w:type="spellStart"/>
            <w:r w:rsidR="00B93F94" w:rsidRPr="00B93F94">
              <w:t>Liberaciones</w:t>
            </w:r>
            <w:proofErr w:type="spellEnd"/>
            <w:r w:rsidR="00B93F94" w:rsidRPr="00B93F94">
              <w:t>\Liliana Santos\C-180507-LSa\</w:t>
            </w:r>
            <w:proofErr w:type="spellStart"/>
            <w:r w:rsidR="00B93F94" w:rsidRPr="00B93F94">
              <w:t>Liberacion</w:t>
            </w:r>
            <w:proofErr w:type="spellEnd"/>
            <w:r w:rsidR="00B93F94" w:rsidRPr="00B93F94">
              <w:t>\SWAP</w:t>
            </w:r>
          </w:p>
          <w:p w:rsidR="00162710" w:rsidRDefault="00162710" w:rsidP="002D782F">
            <w:pPr>
              <w:jc w:val="center"/>
              <w:rPr>
                <w:lang w:val="es-MX"/>
              </w:rPr>
            </w:pPr>
          </w:p>
          <w:p w:rsidR="00162710" w:rsidRDefault="00162710" w:rsidP="002D782F">
            <w:pPr>
              <w:jc w:val="center"/>
              <w:rPr>
                <w:lang w:val="es-MX"/>
              </w:rPr>
            </w:pPr>
          </w:p>
          <w:p w:rsidR="00F7200B" w:rsidRDefault="00F7200B" w:rsidP="002D782F">
            <w:pPr>
              <w:jc w:val="center"/>
              <w:rPr>
                <w:lang w:val="es-MX"/>
              </w:rPr>
            </w:pPr>
          </w:p>
          <w:p w:rsidR="00F7200B" w:rsidRPr="003A597C" w:rsidRDefault="00F7200B" w:rsidP="002D782F">
            <w:pPr>
              <w:jc w:val="center"/>
              <w:rPr>
                <w:lang w:val="es-MX"/>
              </w:rPr>
            </w:pPr>
          </w:p>
          <w:p w:rsidR="00464E69" w:rsidRPr="003A597C" w:rsidRDefault="00464E69" w:rsidP="00464E69">
            <w:pPr>
              <w:jc w:val="center"/>
              <w:rPr>
                <w:lang w:val="es-MX"/>
              </w:rPr>
            </w:pPr>
          </w:p>
          <w:tbl>
            <w:tblPr>
              <w:tblStyle w:val="Tabladecuadrcula1clara-nfasis31"/>
              <w:tblW w:w="0" w:type="auto"/>
              <w:tblLook w:val="04A0" w:firstRow="1" w:lastRow="0" w:firstColumn="1" w:lastColumn="0" w:noHBand="0" w:noVBand="1"/>
            </w:tblPr>
            <w:tblGrid>
              <w:gridCol w:w="1956"/>
              <w:gridCol w:w="1592"/>
              <w:gridCol w:w="5640"/>
              <w:gridCol w:w="921"/>
            </w:tblGrid>
            <w:tr w:rsidR="00464E69" w:rsidRPr="00344E08" w:rsidTr="00F7200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  <w:hideMark/>
                </w:tcPr>
                <w:p w:rsidR="00464E69" w:rsidRPr="003A597C" w:rsidRDefault="00464E69" w:rsidP="00464E69">
                  <w:pPr>
                    <w:pStyle w:val="Sinespaciado"/>
                    <w:jc w:val="center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Application</w:t>
                  </w:r>
                  <w:proofErr w:type="spellEnd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161BD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1605" w:type="dxa"/>
                  <w:hideMark/>
                </w:tcPr>
                <w:p w:rsidR="00464E69" w:rsidRPr="003A597C" w:rsidRDefault="00464E69" w:rsidP="00464E69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SubApplication</w:t>
                  </w:r>
                  <w:proofErr w:type="spellEnd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208A4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Name</w:t>
                  </w:r>
                  <w:proofErr w:type="spellEnd"/>
                </w:p>
              </w:tc>
              <w:tc>
                <w:tcPr>
                  <w:tcW w:w="5351" w:type="dxa"/>
                  <w:hideMark/>
                </w:tcPr>
                <w:p w:rsidR="00464E69" w:rsidRPr="003A597C" w:rsidRDefault="00464E69" w:rsidP="00464E69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Job</w:t>
                  </w:r>
                </w:p>
              </w:tc>
              <w:tc>
                <w:tcPr>
                  <w:tcW w:w="948" w:type="dxa"/>
                </w:tcPr>
                <w:p w:rsidR="00464E69" w:rsidRPr="003A597C" w:rsidRDefault="00464E69" w:rsidP="00464E69">
                  <w:pPr>
                    <w:pStyle w:val="Sinespaciad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b w:val="0"/>
                      <w:bCs w:val="0"/>
                      <w:sz w:val="20"/>
                      <w:szCs w:val="20"/>
                    </w:rPr>
                    <w:t>Estado</w:t>
                  </w:r>
                </w:p>
              </w:tc>
            </w:tr>
            <w:tr w:rsidR="00F7200B" w:rsidRPr="00344E08" w:rsidTr="00F720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</w:tcPr>
                <w:p w:rsidR="00F7200B" w:rsidRPr="00344E08" w:rsidRDefault="00F7200B" w:rsidP="00F7200B">
                  <w:pPr>
                    <w:jc w:val="center"/>
                    <w:rPr>
                      <w:b w:val="0"/>
                      <w:bCs w:val="0"/>
                    </w:rPr>
                  </w:pPr>
                  <w:r w:rsidRPr="000E030A">
                    <w:rPr>
                      <w:b w:val="0"/>
                      <w:bCs w:val="0"/>
                    </w:rPr>
                    <w:t>HEB2B</w:t>
                  </w:r>
                </w:p>
              </w:tc>
              <w:tc>
                <w:tcPr>
                  <w:tcW w:w="1605" w:type="dxa"/>
                </w:tcPr>
                <w:p w:rsidR="00F7200B" w:rsidRDefault="00F7200B" w:rsidP="00F720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HEB2B</w:t>
                  </w:r>
                </w:p>
              </w:tc>
              <w:tc>
                <w:tcPr>
                  <w:tcW w:w="5351" w:type="dxa"/>
                </w:tcPr>
                <w:p w:rsidR="00F7200B" w:rsidRPr="003A597C" w:rsidRDefault="00F7200B" w:rsidP="00F7200B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HEB</w:t>
                  </w:r>
                  <w:r w:rsidR="005F1766">
                    <w:rPr>
                      <w:lang w:val="es-MX"/>
                    </w:rPr>
                    <w:t>SELLER</w:t>
                  </w:r>
                  <w:r w:rsidRPr="00FE2B74">
                    <w:rPr>
                      <w:lang w:val="es-MX"/>
                    </w:rPr>
                    <w:t>_</w:t>
                  </w:r>
                  <w:r>
                    <w:rPr>
                      <w:lang w:val="es-MX"/>
                    </w:rPr>
                    <w:t>PROPUESTA_ARTICULOPRICEINVENTORY</w:t>
                  </w:r>
                </w:p>
              </w:tc>
              <w:tc>
                <w:tcPr>
                  <w:tcW w:w="948" w:type="dxa"/>
                </w:tcPr>
                <w:p w:rsidR="00F7200B" w:rsidRPr="003A597C" w:rsidRDefault="00F7200B" w:rsidP="00F7200B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  <w:r w:rsidRPr="003A597C">
                    <w:rPr>
                      <w:rFonts w:ascii="Arial" w:eastAsia="Times New Roman" w:hAnsi="Arial"/>
                      <w:sz w:val="20"/>
                      <w:szCs w:val="20"/>
                    </w:rPr>
                    <w:t>Nuevo</w:t>
                  </w:r>
                </w:p>
              </w:tc>
            </w:tr>
            <w:tr w:rsidR="00F7200B" w:rsidRPr="003A597C" w:rsidTr="00F7200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</w:tcPr>
                <w:p w:rsidR="00F7200B" w:rsidRPr="00344E08" w:rsidRDefault="00F7200B" w:rsidP="00F7200B">
                  <w:pPr>
                    <w:jc w:val="center"/>
                    <w:rPr>
                      <w:b w:val="0"/>
                      <w:bCs w:val="0"/>
                    </w:rPr>
                  </w:pPr>
                </w:p>
              </w:tc>
              <w:tc>
                <w:tcPr>
                  <w:tcW w:w="1605" w:type="dxa"/>
                </w:tcPr>
                <w:p w:rsidR="00F7200B" w:rsidRDefault="00F7200B" w:rsidP="00F7200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5351" w:type="dxa"/>
                </w:tcPr>
                <w:p w:rsidR="00F7200B" w:rsidRPr="003A597C" w:rsidRDefault="00F7200B" w:rsidP="00F7200B">
                  <w:pPr>
                    <w:autoSpaceDE w:val="0"/>
                    <w:autoSpaceDN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MX"/>
                    </w:rPr>
                  </w:pPr>
                </w:p>
              </w:tc>
              <w:tc>
                <w:tcPr>
                  <w:tcW w:w="948" w:type="dxa"/>
                </w:tcPr>
                <w:p w:rsidR="00F7200B" w:rsidRPr="003A597C" w:rsidRDefault="00F7200B" w:rsidP="00F7200B">
                  <w:pPr>
                    <w:pStyle w:val="Sinespaciad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eastAsia="Times New Roman" w:hAnsi="Arial"/>
                      <w:sz w:val="20"/>
                      <w:szCs w:val="20"/>
                    </w:rPr>
                  </w:pPr>
                </w:p>
              </w:tc>
            </w:tr>
          </w:tbl>
          <w:p w:rsidR="00464E69" w:rsidRPr="009161BD" w:rsidRDefault="00464E69" w:rsidP="00464E69">
            <w:pPr>
              <w:rPr>
                <w:lang w:val="es-MX"/>
              </w:rPr>
            </w:pPr>
          </w:p>
        </w:tc>
      </w:tr>
      <w:tr w:rsidR="00464E69" w:rsidRPr="003A597C" w:rsidTr="00464E69">
        <w:tc>
          <w:tcPr>
            <w:tcW w:w="10335" w:type="dxa"/>
          </w:tcPr>
          <w:p w:rsidR="00464E69" w:rsidRPr="003A597C" w:rsidRDefault="00464E69" w:rsidP="00464E69">
            <w:pPr>
              <w:rPr>
                <w:lang w:val="es-MX"/>
              </w:rPr>
            </w:pPr>
          </w:p>
        </w:tc>
      </w:tr>
    </w:tbl>
    <w:p w:rsidR="00464E69" w:rsidRPr="007E233E" w:rsidRDefault="00464E69" w:rsidP="00464E69">
      <w:pPr>
        <w:rPr>
          <w:b/>
          <w:sz w:val="28"/>
          <w:szCs w:val="28"/>
          <w:lang w:val="es-MX"/>
        </w:rPr>
      </w:pPr>
      <w:r w:rsidRPr="007E233E">
        <w:rPr>
          <w:b/>
          <w:sz w:val="28"/>
          <w:szCs w:val="28"/>
          <w:lang w:val="es-MX"/>
        </w:rPr>
        <w:t>Resumen del cambio en SWAP</w:t>
      </w:r>
    </w:p>
    <w:p w:rsidR="00464E69" w:rsidRDefault="00464E69" w:rsidP="00464E69">
      <w:pPr>
        <w:pStyle w:val="Prrafodelista"/>
        <w:jc w:val="left"/>
        <w:rPr>
          <w:sz w:val="16"/>
          <w:szCs w:val="18"/>
          <w:lang w:val="es-MX"/>
        </w:rPr>
      </w:pPr>
      <w:r w:rsidRPr="00073F92">
        <w:rPr>
          <w:sz w:val="16"/>
          <w:szCs w:val="18"/>
          <w:lang w:val="es-MX"/>
        </w:rPr>
        <w:t>Se agrega</w:t>
      </w:r>
      <w:r>
        <w:rPr>
          <w:sz w:val="16"/>
          <w:szCs w:val="18"/>
          <w:lang w:val="es-MX"/>
        </w:rPr>
        <w:t>n</w:t>
      </w:r>
      <w:r w:rsidRPr="00073F92">
        <w:rPr>
          <w:sz w:val="16"/>
          <w:szCs w:val="18"/>
          <w:lang w:val="es-MX"/>
        </w:rPr>
        <w:t xml:space="preserve"> Job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nuevo</w:t>
      </w:r>
      <w:r>
        <w:rPr>
          <w:sz w:val="16"/>
          <w:szCs w:val="18"/>
          <w:lang w:val="es-MX"/>
        </w:rPr>
        <w:t>s</w:t>
      </w:r>
      <w:r w:rsidRPr="00073F92">
        <w:rPr>
          <w:sz w:val="16"/>
          <w:szCs w:val="18"/>
          <w:lang w:val="es-MX"/>
        </w:rPr>
        <w:t xml:space="preserve"> </w:t>
      </w:r>
      <w:r>
        <w:rPr>
          <w:sz w:val="16"/>
          <w:szCs w:val="18"/>
          <w:lang w:val="es-MX"/>
        </w:rPr>
        <w:t xml:space="preserve">al flujo de </w:t>
      </w:r>
      <w:proofErr w:type="spellStart"/>
      <w:r w:rsidR="00BF3121">
        <w:rPr>
          <w:sz w:val="16"/>
          <w:szCs w:val="18"/>
          <w:lang w:val="es-MX"/>
        </w:rPr>
        <w:t>HEBusiness</w:t>
      </w:r>
      <w:proofErr w:type="spellEnd"/>
      <w:r w:rsidRPr="00073F92">
        <w:rPr>
          <w:b/>
          <w:sz w:val="16"/>
          <w:szCs w:val="18"/>
          <w:lang w:val="es-MX"/>
        </w:rPr>
        <w:t xml:space="preserve">, </w:t>
      </w:r>
      <w:r>
        <w:rPr>
          <w:sz w:val="16"/>
          <w:szCs w:val="18"/>
          <w:lang w:val="es-MX"/>
        </w:rPr>
        <w:t>cuyo nombre y dependencia son los siguientes:</w:t>
      </w:r>
    </w:p>
    <w:p w:rsidR="00464E69" w:rsidRDefault="00464E69" w:rsidP="00464E69">
      <w:pPr>
        <w:pStyle w:val="Prrafodelista"/>
        <w:jc w:val="left"/>
        <w:rPr>
          <w:sz w:val="16"/>
          <w:szCs w:val="18"/>
          <w:lang w:val="es-MX"/>
        </w:rPr>
      </w:pPr>
    </w:p>
    <w:tbl>
      <w:tblPr>
        <w:tblStyle w:val="Tabladecuadrcula41"/>
        <w:tblW w:w="0" w:type="auto"/>
        <w:tblLook w:val="04A0" w:firstRow="1" w:lastRow="0" w:firstColumn="1" w:lastColumn="0" w:noHBand="0" w:noVBand="1"/>
      </w:tblPr>
      <w:tblGrid>
        <w:gridCol w:w="5706"/>
        <w:gridCol w:w="4705"/>
      </w:tblGrid>
      <w:tr w:rsidR="00464E69" w:rsidTr="00BF2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:rsidR="00464E69" w:rsidRPr="00073F92" w:rsidRDefault="00464E69" w:rsidP="00464E69">
            <w:pPr>
              <w:pStyle w:val="Prrafodelista"/>
              <w:ind w:left="0"/>
              <w:jc w:val="left"/>
              <w:rPr>
                <w:sz w:val="18"/>
                <w:szCs w:val="18"/>
                <w:lang w:val="es-MX"/>
              </w:rPr>
            </w:pPr>
            <w:r w:rsidRPr="00073F92">
              <w:rPr>
                <w:sz w:val="18"/>
                <w:szCs w:val="18"/>
                <w:lang w:val="es-MX"/>
              </w:rPr>
              <w:t>Nombre de Job</w:t>
            </w:r>
          </w:p>
        </w:tc>
        <w:tc>
          <w:tcPr>
            <w:tcW w:w="4733" w:type="dxa"/>
          </w:tcPr>
          <w:p w:rsidR="00464E69" w:rsidRPr="00073F92" w:rsidRDefault="00464E69" w:rsidP="00464E69">
            <w:pPr>
              <w:pStyle w:val="Prrafodelista"/>
              <w:ind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Dependencia (Jobs)</w:t>
            </w:r>
          </w:p>
        </w:tc>
      </w:tr>
      <w:tr w:rsidR="00BF27A1" w:rsidRPr="006C3089" w:rsidTr="00BF2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:rsidR="00BF27A1" w:rsidRPr="003A597C" w:rsidRDefault="00BF27A1" w:rsidP="00BF27A1">
            <w:pPr>
              <w:autoSpaceDE w:val="0"/>
              <w:autoSpaceDN w:val="0"/>
              <w:jc w:val="left"/>
              <w:rPr>
                <w:lang w:val="es-MX"/>
              </w:rPr>
            </w:pPr>
            <w:r>
              <w:rPr>
                <w:lang w:val="es-MX"/>
              </w:rPr>
              <w:t>HEB</w:t>
            </w:r>
            <w:r w:rsidR="005F1766">
              <w:rPr>
                <w:lang w:val="es-MX"/>
              </w:rPr>
              <w:t>SELLER</w:t>
            </w:r>
            <w:r w:rsidRPr="00FE2B74">
              <w:rPr>
                <w:lang w:val="es-MX"/>
              </w:rPr>
              <w:t>_</w:t>
            </w:r>
            <w:r>
              <w:rPr>
                <w:lang w:val="es-MX"/>
              </w:rPr>
              <w:t>PROPUESTA_ARTICULOPRICEINVENTORY</w:t>
            </w:r>
          </w:p>
        </w:tc>
        <w:tc>
          <w:tcPr>
            <w:tcW w:w="4733" w:type="dxa"/>
          </w:tcPr>
          <w:p w:rsidR="00BF27A1" w:rsidRPr="00430CB4" w:rsidRDefault="00BF27A1" w:rsidP="00BF27A1">
            <w:pPr>
              <w:pStyle w:val="Prrafodelista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>
              <w:rPr>
                <w:b/>
                <w:lang w:val="es-MX"/>
              </w:rPr>
              <w:t>n/a</w:t>
            </w:r>
          </w:p>
        </w:tc>
      </w:tr>
      <w:tr w:rsidR="00BF27A1" w:rsidRPr="003A597C" w:rsidTr="00BF27A1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0" w:type="dxa"/>
          </w:tcPr>
          <w:p w:rsidR="00BF27A1" w:rsidRPr="003A597C" w:rsidRDefault="00BF27A1" w:rsidP="00BF27A1">
            <w:pPr>
              <w:autoSpaceDE w:val="0"/>
              <w:autoSpaceDN w:val="0"/>
              <w:jc w:val="left"/>
              <w:rPr>
                <w:lang w:val="es-MX"/>
              </w:rPr>
            </w:pPr>
          </w:p>
        </w:tc>
        <w:tc>
          <w:tcPr>
            <w:tcW w:w="4733" w:type="dxa"/>
          </w:tcPr>
          <w:p w:rsidR="00BF27A1" w:rsidRPr="003A597C" w:rsidRDefault="00BF27A1" w:rsidP="00BF27A1">
            <w:pPr>
              <w:pStyle w:val="Prrafodelista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F12ACA" w:rsidRDefault="00F12ACA" w:rsidP="00E754EE">
      <w:pPr>
        <w:jc w:val="left"/>
        <w:rPr>
          <w:rFonts w:ascii="Calibri" w:hAnsi="Calibri" w:cs="Arial"/>
          <w:b/>
        </w:rPr>
      </w:pPr>
    </w:p>
    <w:sectPr w:rsidR="00F12ACA" w:rsidSect="00DA1DF9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393" w:rsidRDefault="002C7393">
      <w:r>
        <w:separator/>
      </w:r>
    </w:p>
  </w:endnote>
  <w:endnote w:type="continuationSeparator" w:id="0">
    <w:p w:rsidR="002C7393" w:rsidRDefault="002C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93" w:rsidRDefault="002C7393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7393" w:rsidRDefault="002C7393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2C7393" w:rsidRDefault="002C7393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2C7393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2C7393" w:rsidTr="00DA1DF9">
      <w:trPr>
        <w:jc w:val="center"/>
      </w:trPr>
      <w:tc>
        <w:tcPr>
          <w:tcW w:w="1458" w:type="dxa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C7393" w:rsidRDefault="002C7393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2C7393" w:rsidRDefault="002C7393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F176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C7393" w:rsidRDefault="002C7393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93" w:rsidRDefault="002C7393">
    <w:pPr>
      <w:rPr>
        <w:b/>
      </w:rPr>
    </w:pPr>
  </w:p>
  <w:p w:rsidR="002C7393" w:rsidRDefault="002C7393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2C7393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2C7393" w:rsidRDefault="002C739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7393" w:rsidRDefault="002C7393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2C7393" w:rsidRDefault="002C7393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2C7393" w:rsidRDefault="002C739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2C7393" w:rsidRDefault="002C739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2C7393" w:rsidRDefault="002C739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2C7393" w:rsidRDefault="002C7393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2C7393" w:rsidRDefault="002C7393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2C7393" w:rsidRDefault="002C7393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2C7393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2C7393" w:rsidRDefault="002C7393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2C7393" w:rsidRDefault="002C7393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2C7393" w:rsidRDefault="002C7393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2C7393" w:rsidRDefault="002C7393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2C7393">
      <w:tc>
        <w:tcPr>
          <w:tcW w:w="1418" w:type="dxa"/>
          <w:tcBorders>
            <w:top w:val="nil"/>
            <w:right w:val="single" w:sz="4" w:space="0" w:color="auto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2C7393" w:rsidRDefault="002C7393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2C7393" w:rsidRDefault="002C7393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Nmerodepgina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2C7393" w:rsidRDefault="002C7393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2C7393" w:rsidRDefault="002C7393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393" w:rsidRDefault="002C7393">
      <w:r>
        <w:separator/>
      </w:r>
    </w:p>
  </w:footnote>
  <w:footnote w:type="continuationSeparator" w:id="0">
    <w:p w:rsidR="002C7393" w:rsidRDefault="002C7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93" w:rsidRDefault="002C7393">
    <w:pPr>
      <w:rPr>
        <w:lang w:val="es-MX"/>
      </w:rPr>
    </w:pPr>
    <w:r>
      <w:rPr>
        <w:noProof/>
        <w:lang w:val="es-ES" w:eastAsia="es-ES"/>
      </w:rPr>
      <w:drawing>
        <wp:anchor distT="0" distB="0" distL="114300" distR="114300" simplePos="0" relativeHeight="251663360" behindDoc="0" locked="0" layoutInCell="0" allowOverlap="1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53120" behindDoc="0" locked="0" layoutInCell="0" allowOverlap="1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153D63" id="Line 1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7393" w:rsidRPr="00DB6BBE" w:rsidRDefault="002C7393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623874" id="Line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ES" w:eastAsia="es-E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2C7393" w:rsidRPr="00EB7DDC" w:rsidRDefault="002C7393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DB7"/>
    <w:multiLevelType w:val="hybridMultilevel"/>
    <w:tmpl w:val="1B32B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81705"/>
    <w:multiLevelType w:val="hybridMultilevel"/>
    <w:tmpl w:val="AB460D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246C74A2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60946"/>
    <w:multiLevelType w:val="hybridMultilevel"/>
    <w:tmpl w:val="1C6CC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933AA"/>
    <w:multiLevelType w:val="hybridMultilevel"/>
    <w:tmpl w:val="7FF8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A3D02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E3174"/>
    <w:multiLevelType w:val="hybridMultilevel"/>
    <w:tmpl w:val="C3F2C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2094A"/>
    <w:multiLevelType w:val="hybridMultilevel"/>
    <w:tmpl w:val="1C6CC8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67159"/>
    <w:multiLevelType w:val="hybridMultilevel"/>
    <w:tmpl w:val="44CA7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C4C85"/>
    <w:multiLevelType w:val="hybridMultilevel"/>
    <w:tmpl w:val="AC1408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11"/>
  </w:num>
  <w:num w:numId="11">
    <w:abstractNumId w:val="0"/>
  </w:num>
  <w:num w:numId="12">
    <w:abstractNumId w:val="7"/>
  </w:num>
  <w:num w:numId="1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6125"/>
    <w:rsid w:val="00001F0E"/>
    <w:rsid w:val="00005420"/>
    <w:rsid w:val="00011A9F"/>
    <w:rsid w:val="000175A5"/>
    <w:rsid w:val="0002318D"/>
    <w:rsid w:val="00033927"/>
    <w:rsid w:val="00035CBF"/>
    <w:rsid w:val="00042950"/>
    <w:rsid w:val="00053866"/>
    <w:rsid w:val="00055D24"/>
    <w:rsid w:val="00060A2F"/>
    <w:rsid w:val="00064F37"/>
    <w:rsid w:val="00065C23"/>
    <w:rsid w:val="00073C5B"/>
    <w:rsid w:val="00075FF2"/>
    <w:rsid w:val="000909DD"/>
    <w:rsid w:val="000A1E67"/>
    <w:rsid w:val="000A29B3"/>
    <w:rsid w:val="000B4122"/>
    <w:rsid w:val="000B781F"/>
    <w:rsid w:val="000C24E6"/>
    <w:rsid w:val="000C5000"/>
    <w:rsid w:val="000C5D46"/>
    <w:rsid w:val="000D56F3"/>
    <w:rsid w:val="000E030A"/>
    <w:rsid w:val="000E4B5E"/>
    <w:rsid w:val="000F5431"/>
    <w:rsid w:val="000F7252"/>
    <w:rsid w:val="00100B03"/>
    <w:rsid w:val="00101599"/>
    <w:rsid w:val="0010407A"/>
    <w:rsid w:val="00110BBE"/>
    <w:rsid w:val="00120A55"/>
    <w:rsid w:val="00124014"/>
    <w:rsid w:val="00124EF7"/>
    <w:rsid w:val="001268F8"/>
    <w:rsid w:val="00130796"/>
    <w:rsid w:val="001448A8"/>
    <w:rsid w:val="00145309"/>
    <w:rsid w:val="0014676D"/>
    <w:rsid w:val="00162710"/>
    <w:rsid w:val="00164AA0"/>
    <w:rsid w:val="0016595B"/>
    <w:rsid w:val="00171210"/>
    <w:rsid w:val="0017275E"/>
    <w:rsid w:val="00173441"/>
    <w:rsid w:val="00193815"/>
    <w:rsid w:val="00193B0B"/>
    <w:rsid w:val="00196B83"/>
    <w:rsid w:val="00196CC8"/>
    <w:rsid w:val="001A1768"/>
    <w:rsid w:val="001B1A36"/>
    <w:rsid w:val="001D67A0"/>
    <w:rsid w:val="001E0961"/>
    <w:rsid w:val="001E0AA8"/>
    <w:rsid w:val="001E4513"/>
    <w:rsid w:val="00201F15"/>
    <w:rsid w:val="0020704B"/>
    <w:rsid w:val="00207145"/>
    <w:rsid w:val="0021163F"/>
    <w:rsid w:val="002150E3"/>
    <w:rsid w:val="0022179C"/>
    <w:rsid w:val="002220B6"/>
    <w:rsid w:val="0022211C"/>
    <w:rsid w:val="00222E25"/>
    <w:rsid w:val="0022341E"/>
    <w:rsid w:val="00223BE3"/>
    <w:rsid w:val="00227B74"/>
    <w:rsid w:val="002329FC"/>
    <w:rsid w:val="0023324E"/>
    <w:rsid w:val="002376A1"/>
    <w:rsid w:val="00245932"/>
    <w:rsid w:val="00255B0A"/>
    <w:rsid w:val="002600BC"/>
    <w:rsid w:val="002607FD"/>
    <w:rsid w:val="00260C2E"/>
    <w:rsid w:val="0026540F"/>
    <w:rsid w:val="00271660"/>
    <w:rsid w:val="002726AC"/>
    <w:rsid w:val="002749EF"/>
    <w:rsid w:val="00286B03"/>
    <w:rsid w:val="002877EB"/>
    <w:rsid w:val="002A7293"/>
    <w:rsid w:val="002B1304"/>
    <w:rsid w:val="002C34F3"/>
    <w:rsid w:val="002C57BE"/>
    <w:rsid w:val="002C7393"/>
    <w:rsid w:val="002D3B39"/>
    <w:rsid w:val="002D782F"/>
    <w:rsid w:val="002E4194"/>
    <w:rsid w:val="003120D9"/>
    <w:rsid w:val="00313930"/>
    <w:rsid w:val="00315D11"/>
    <w:rsid w:val="003236B2"/>
    <w:rsid w:val="00333035"/>
    <w:rsid w:val="00337454"/>
    <w:rsid w:val="00341806"/>
    <w:rsid w:val="00343F6A"/>
    <w:rsid w:val="003442C4"/>
    <w:rsid w:val="003518E3"/>
    <w:rsid w:val="003635BC"/>
    <w:rsid w:val="00370AE2"/>
    <w:rsid w:val="00380FBB"/>
    <w:rsid w:val="00381D8E"/>
    <w:rsid w:val="003942F7"/>
    <w:rsid w:val="00396914"/>
    <w:rsid w:val="003A597C"/>
    <w:rsid w:val="003B04B1"/>
    <w:rsid w:val="003B544C"/>
    <w:rsid w:val="003C0234"/>
    <w:rsid w:val="003C1B6B"/>
    <w:rsid w:val="003C750D"/>
    <w:rsid w:val="003C7BF6"/>
    <w:rsid w:val="003D381F"/>
    <w:rsid w:val="003D3EE6"/>
    <w:rsid w:val="003E4795"/>
    <w:rsid w:val="003E4A9C"/>
    <w:rsid w:val="003E744A"/>
    <w:rsid w:val="003F0021"/>
    <w:rsid w:val="003F0862"/>
    <w:rsid w:val="003F4224"/>
    <w:rsid w:val="003F507B"/>
    <w:rsid w:val="00402934"/>
    <w:rsid w:val="00404AFB"/>
    <w:rsid w:val="00412BC8"/>
    <w:rsid w:val="00420FB8"/>
    <w:rsid w:val="0042281E"/>
    <w:rsid w:val="00430CB4"/>
    <w:rsid w:val="0044287E"/>
    <w:rsid w:val="004478A8"/>
    <w:rsid w:val="0044798B"/>
    <w:rsid w:val="00447B5E"/>
    <w:rsid w:val="00460310"/>
    <w:rsid w:val="00464E69"/>
    <w:rsid w:val="004658CB"/>
    <w:rsid w:val="004801B7"/>
    <w:rsid w:val="004A3C4D"/>
    <w:rsid w:val="004B0023"/>
    <w:rsid w:val="004D59EF"/>
    <w:rsid w:val="004D7262"/>
    <w:rsid w:val="004E05AC"/>
    <w:rsid w:val="004E351E"/>
    <w:rsid w:val="004E770F"/>
    <w:rsid w:val="004F66B9"/>
    <w:rsid w:val="004F78F0"/>
    <w:rsid w:val="00504583"/>
    <w:rsid w:val="00510565"/>
    <w:rsid w:val="00511EC0"/>
    <w:rsid w:val="00515BBE"/>
    <w:rsid w:val="00516977"/>
    <w:rsid w:val="00521C46"/>
    <w:rsid w:val="00523B9C"/>
    <w:rsid w:val="00530F25"/>
    <w:rsid w:val="00532D0A"/>
    <w:rsid w:val="00543232"/>
    <w:rsid w:val="005440D6"/>
    <w:rsid w:val="005457BE"/>
    <w:rsid w:val="00552683"/>
    <w:rsid w:val="005620A0"/>
    <w:rsid w:val="00573448"/>
    <w:rsid w:val="005809A2"/>
    <w:rsid w:val="0058162C"/>
    <w:rsid w:val="00581C15"/>
    <w:rsid w:val="00584CCB"/>
    <w:rsid w:val="00590310"/>
    <w:rsid w:val="005905C6"/>
    <w:rsid w:val="005A5D8F"/>
    <w:rsid w:val="005A67C5"/>
    <w:rsid w:val="005B0B72"/>
    <w:rsid w:val="005B6245"/>
    <w:rsid w:val="005C6779"/>
    <w:rsid w:val="005D0F13"/>
    <w:rsid w:val="005E143F"/>
    <w:rsid w:val="005E4408"/>
    <w:rsid w:val="005E4ECB"/>
    <w:rsid w:val="005E52D2"/>
    <w:rsid w:val="005F06BB"/>
    <w:rsid w:val="005F1766"/>
    <w:rsid w:val="005F2051"/>
    <w:rsid w:val="005F5451"/>
    <w:rsid w:val="006009B4"/>
    <w:rsid w:val="0060144B"/>
    <w:rsid w:val="00606243"/>
    <w:rsid w:val="00612B11"/>
    <w:rsid w:val="00616C07"/>
    <w:rsid w:val="00625582"/>
    <w:rsid w:val="0062636C"/>
    <w:rsid w:val="00641A81"/>
    <w:rsid w:val="006424B4"/>
    <w:rsid w:val="00654D45"/>
    <w:rsid w:val="00657C60"/>
    <w:rsid w:val="00675224"/>
    <w:rsid w:val="006858A3"/>
    <w:rsid w:val="00687DF9"/>
    <w:rsid w:val="006A4EFA"/>
    <w:rsid w:val="006C3089"/>
    <w:rsid w:val="006C4C50"/>
    <w:rsid w:val="006C5422"/>
    <w:rsid w:val="006C55A3"/>
    <w:rsid w:val="006D495F"/>
    <w:rsid w:val="006E2906"/>
    <w:rsid w:val="006F1980"/>
    <w:rsid w:val="006F3B1D"/>
    <w:rsid w:val="006F6647"/>
    <w:rsid w:val="006F6920"/>
    <w:rsid w:val="006F7A3D"/>
    <w:rsid w:val="007005E5"/>
    <w:rsid w:val="00702944"/>
    <w:rsid w:val="007076C7"/>
    <w:rsid w:val="00711C2D"/>
    <w:rsid w:val="007175EA"/>
    <w:rsid w:val="0072026D"/>
    <w:rsid w:val="00725A18"/>
    <w:rsid w:val="00727221"/>
    <w:rsid w:val="0073479D"/>
    <w:rsid w:val="00745A34"/>
    <w:rsid w:val="00753FBC"/>
    <w:rsid w:val="0077385D"/>
    <w:rsid w:val="00773E20"/>
    <w:rsid w:val="00787639"/>
    <w:rsid w:val="007A45F8"/>
    <w:rsid w:val="007B7086"/>
    <w:rsid w:val="007C5015"/>
    <w:rsid w:val="007C64F5"/>
    <w:rsid w:val="007D5AE4"/>
    <w:rsid w:val="007E0E0A"/>
    <w:rsid w:val="007E2179"/>
    <w:rsid w:val="007E2757"/>
    <w:rsid w:val="007E5FFE"/>
    <w:rsid w:val="007E6D29"/>
    <w:rsid w:val="007F4DB3"/>
    <w:rsid w:val="00801067"/>
    <w:rsid w:val="00804B9B"/>
    <w:rsid w:val="008076BD"/>
    <w:rsid w:val="00807CD1"/>
    <w:rsid w:val="0081505D"/>
    <w:rsid w:val="00815922"/>
    <w:rsid w:val="008208A4"/>
    <w:rsid w:val="00821B00"/>
    <w:rsid w:val="00824FE1"/>
    <w:rsid w:val="008258F3"/>
    <w:rsid w:val="00832202"/>
    <w:rsid w:val="00837B43"/>
    <w:rsid w:val="008456B2"/>
    <w:rsid w:val="008462B9"/>
    <w:rsid w:val="00847182"/>
    <w:rsid w:val="00854980"/>
    <w:rsid w:val="00857C79"/>
    <w:rsid w:val="008613C0"/>
    <w:rsid w:val="008653E5"/>
    <w:rsid w:val="00871AE5"/>
    <w:rsid w:val="00871BD1"/>
    <w:rsid w:val="00873B17"/>
    <w:rsid w:val="008743D5"/>
    <w:rsid w:val="0088324A"/>
    <w:rsid w:val="00884952"/>
    <w:rsid w:val="00886512"/>
    <w:rsid w:val="008927D9"/>
    <w:rsid w:val="008A1416"/>
    <w:rsid w:val="008A23DE"/>
    <w:rsid w:val="008A5AC1"/>
    <w:rsid w:val="008A6ED6"/>
    <w:rsid w:val="008B1E90"/>
    <w:rsid w:val="008C0C1D"/>
    <w:rsid w:val="008C3F65"/>
    <w:rsid w:val="008C48B5"/>
    <w:rsid w:val="008C51AC"/>
    <w:rsid w:val="008C6FA3"/>
    <w:rsid w:val="008D1FB0"/>
    <w:rsid w:val="008D6CFB"/>
    <w:rsid w:val="008F0395"/>
    <w:rsid w:val="008F2A52"/>
    <w:rsid w:val="00910557"/>
    <w:rsid w:val="0091241D"/>
    <w:rsid w:val="009161BD"/>
    <w:rsid w:val="00916DA8"/>
    <w:rsid w:val="00920000"/>
    <w:rsid w:val="00920265"/>
    <w:rsid w:val="00923D44"/>
    <w:rsid w:val="009268B1"/>
    <w:rsid w:val="00927AD7"/>
    <w:rsid w:val="00931306"/>
    <w:rsid w:val="0093465B"/>
    <w:rsid w:val="00935A1A"/>
    <w:rsid w:val="009420B7"/>
    <w:rsid w:val="00952158"/>
    <w:rsid w:val="009727E2"/>
    <w:rsid w:val="0097611F"/>
    <w:rsid w:val="009832A1"/>
    <w:rsid w:val="009833FB"/>
    <w:rsid w:val="00983774"/>
    <w:rsid w:val="0098493B"/>
    <w:rsid w:val="00993E72"/>
    <w:rsid w:val="009A3AA8"/>
    <w:rsid w:val="009A73BA"/>
    <w:rsid w:val="009B3457"/>
    <w:rsid w:val="009B4065"/>
    <w:rsid w:val="009C0E54"/>
    <w:rsid w:val="009C4D17"/>
    <w:rsid w:val="009C52C3"/>
    <w:rsid w:val="009D0137"/>
    <w:rsid w:val="009F0FAC"/>
    <w:rsid w:val="009F12AA"/>
    <w:rsid w:val="00A01D11"/>
    <w:rsid w:val="00A02DB5"/>
    <w:rsid w:val="00A0310F"/>
    <w:rsid w:val="00A03FE5"/>
    <w:rsid w:val="00A041BB"/>
    <w:rsid w:val="00A0640A"/>
    <w:rsid w:val="00A065C7"/>
    <w:rsid w:val="00A06E2C"/>
    <w:rsid w:val="00A1686C"/>
    <w:rsid w:val="00A36542"/>
    <w:rsid w:val="00A371B9"/>
    <w:rsid w:val="00A4308A"/>
    <w:rsid w:val="00A720A6"/>
    <w:rsid w:val="00A77173"/>
    <w:rsid w:val="00A932E6"/>
    <w:rsid w:val="00A946CB"/>
    <w:rsid w:val="00A96CD5"/>
    <w:rsid w:val="00AA681F"/>
    <w:rsid w:val="00AB232C"/>
    <w:rsid w:val="00AB2CFE"/>
    <w:rsid w:val="00AB52CF"/>
    <w:rsid w:val="00AC74A9"/>
    <w:rsid w:val="00AD02A9"/>
    <w:rsid w:val="00AD10BE"/>
    <w:rsid w:val="00AE0482"/>
    <w:rsid w:val="00AE09B4"/>
    <w:rsid w:val="00AE3BD2"/>
    <w:rsid w:val="00AE6579"/>
    <w:rsid w:val="00B118BA"/>
    <w:rsid w:val="00B12667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51B60"/>
    <w:rsid w:val="00B6249A"/>
    <w:rsid w:val="00B63D61"/>
    <w:rsid w:val="00B7008F"/>
    <w:rsid w:val="00B715A8"/>
    <w:rsid w:val="00B86455"/>
    <w:rsid w:val="00B93B10"/>
    <w:rsid w:val="00B93F94"/>
    <w:rsid w:val="00BA0BE3"/>
    <w:rsid w:val="00BA0C5E"/>
    <w:rsid w:val="00BA1BB0"/>
    <w:rsid w:val="00BA1E9D"/>
    <w:rsid w:val="00BB30D8"/>
    <w:rsid w:val="00BC32C5"/>
    <w:rsid w:val="00BC6056"/>
    <w:rsid w:val="00BC6C53"/>
    <w:rsid w:val="00BD086F"/>
    <w:rsid w:val="00BD3BE5"/>
    <w:rsid w:val="00BD773D"/>
    <w:rsid w:val="00BE019A"/>
    <w:rsid w:val="00BE61F2"/>
    <w:rsid w:val="00BE6CDB"/>
    <w:rsid w:val="00BF0AA7"/>
    <w:rsid w:val="00BF195E"/>
    <w:rsid w:val="00BF27A1"/>
    <w:rsid w:val="00BF3121"/>
    <w:rsid w:val="00BF36C4"/>
    <w:rsid w:val="00BF7BCF"/>
    <w:rsid w:val="00C01067"/>
    <w:rsid w:val="00C07C00"/>
    <w:rsid w:val="00C1058F"/>
    <w:rsid w:val="00C1297D"/>
    <w:rsid w:val="00C176D3"/>
    <w:rsid w:val="00C2139C"/>
    <w:rsid w:val="00C25A59"/>
    <w:rsid w:val="00C27BB6"/>
    <w:rsid w:val="00C32F81"/>
    <w:rsid w:val="00C33C90"/>
    <w:rsid w:val="00C40908"/>
    <w:rsid w:val="00C43B18"/>
    <w:rsid w:val="00C5075C"/>
    <w:rsid w:val="00C53DFA"/>
    <w:rsid w:val="00C56338"/>
    <w:rsid w:val="00C64786"/>
    <w:rsid w:val="00C66DE4"/>
    <w:rsid w:val="00C6748C"/>
    <w:rsid w:val="00C75AA8"/>
    <w:rsid w:val="00C76C11"/>
    <w:rsid w:val="00C812CA"/>
    <w:rsid w:val="00C858AF"/>
    <w:rsid w:val="00C9003D"/>
    <w:rsid w:val="00C92933"/>
    <w:rsid w:val="00C96DA6"/>
    <w:rsid w:val="00CA0377"/>
    <w:rsid w:val="00CA2F85"/>
    <w:rsid w:val="00CA549D"/>
    <w:rsid w:val="00CB447A"/>
    <w:rsid w:val="00CB4C08"/>
    <w:rsid w:val="00CB6A6C"/>
    <w:rsid w:val="00CB6D6C"/>
    <w:rsid w:val="00CC6C40"/>
    <w:rsid w:val="00CD6770"/>
    <w:rsid w:val="00CD6D0C"/>
    <w:rsid w:val="00CD72B6"/>
    <w:rsid w:val="00CE49C1"/>
    <w:rsid w:val="00CF35D7"/>
    <w:rsid w:val="00CF5BE5"/>
    <w:rsid w:val="00D04D58"/>
    <w:rsid w:val="00D14293"/>
    <w:rsid w:val="00D16509"/>
    <w:rsid w:val="00D20098"/>
    <w:rsid w:val="00D3580E"/>
    <w:rsid w:val="00D36E65"/>
    <w:rsid w:val="00D37E9C"/>
    <w:rsid w:val="00D43D70"/>
    <w:rsid w:val="00D46A66"/>
    <w:rsid w:val="00D47737"/>
    <w:rsid w:val="00D5485C"/>
    <w:rsid w:val="00D61229"/>
    <w:rsid w:val="00D64F07"/>
    <w:rsid w:val="00D71EDF"/>
    <w:rsid w:val="00D83D72"/>
    <w:rsid w:val="00D86E1F"/>
    <w:rsid w:val="00D95B15"/>
    <w:rsid w:val="00D970E3"/>
    <w:rsid w:val="00DA06EB"/>
    <w:rsid w:val="00DA1DF9"/>
    <w:rsid w:val="00DA5C8B"/>
    <w:rsid w:val="00DB1840"/>
    <w:rsid w:val="00DB6BBE"/>
    <w:rsid w:val="00DB77E4"/>
    <w:rsid w:val="00DC7644"/>
    <w:rsid w:val="00DD668D"/>
    <w:rsid w:val="00DE3E33"/>
    <w:rsid w:val="00DE3F7E"/>
    <w:rsid w:val="00DE50AB"/>
    <w:rsid w:val="00DF1752"/>
    <w:rsid w:val="00E02071"/>
    <w:rsid w:val="00E04178"/>
    <w:rsid w:val="00E124C8"/>
    <w:rsid w:val="00E3407E"/>
    <w:rsid w:val="00E52325"/>
    <w:rsid w:val="00E52EA2"/>
    <w:rsid w:val="00E55CBA"/>
    <w:rsid w:val="00E64868"/>
    <w:rsid w:val="00E7201F"/>
    <w:rsid w:val="00E754EE"/>
    <w:rsid w:val="00E757EF"/>
    <w:rsid w:val="00E75C24"/>
    <w:rsid w:val="00E76699"/>
    <w:rsid w:val="00E7717E"/>
    <w:rsid w:val="00E95C92"/>
    <w:rsid w:val="00E96125"/>
    <w:rsid w:val="00EA7976"/>
    <w:rsid w:val="00EB3E13"/>
    <w:rsid w:val="00EB7DDC"/>
    <w:rsid w:val="00EC38A4"/>
    <w:rsid w:val="00ED2B94"/>
    <w:rsid w:val="00ED6C94"/>
    <w:rsid w:val="00EF3E7B"/>
    <w:rsid w:val="00EF506B"/>
    <w:rsid w:val="00F01895"/>
    <w:rsid w:val="00F04845"/>
    <w:rsid w:val="00F04C68"/>
    <w:rsid w:val="00F051CB"/>
    <w:rsid w:val="00F0589E"/>
    <w:rsid w:val="00F07597"/>
    <w:rsid w:val="00F07BA3"/>
    <w:rsid w:val="00F1127F"/>
    <w:rsid w:val="00F115D2"/>
    <w:rsid w:val="00F12ACA"/>
    <w:rsid w:val="00F152BF"/>
    <w:rsid w:val="00F3413E"/>
    <w:rsid w:val="00F44E08"/>
    <w:rsid w:val="00F5112F"/>
    <w:rsid w:val="00F513E5"/>
    <w:rsid w:val="00F52783"/>
    <w:rsid w:val="00F546D8"/>
    <w:rsid w:val="00F55E01"/>
    <w:rsid w:val="00F5678E"/>
    <w:rsid w:val="00F7055E"/>
    <w:rsid w:val="00F71940"/>
    <w:rsid w:val="00F7200B"/>
    <w:rsid w:val="00F72E5C"/>
    <w:rsid w:val="00F77427"/>
    <w:rsid w:val="00F776FD"/>
    <w:rsid w:val="00F80646"/>
    <w:rsid w:val="00F82284"/>
    <w:rsid w:val="00F843DF"/>
    <w:rsid w:val="00F84901"/>
    <w:rsid w:val="00F86042"/>
    <w:rsid w:val="00F8748C"/>
    <w:rsid w:val="00F90DC9"/>
    <w:rsid w:val="00F9203D"/>
    <w:rsid w:val="00F92225"/>
    <w:rsid w:val="00F9697F"/>
    <w:rsid w:val="00FB0D4A"/>
    <w:rsid w:val="00FB562B"/>
    <w:rsid w:val="00FB6DFB"/>
    <w:rsid w:val="00FC0068"/>
    <w:rsid w:val="00FC3253"/>
    <w:rsid w:val="00FC7238"/>
    <w:rsid w:val="00FD3A87"/>
    <w:rsid w:val="00FD3D90"/>
    <w:rsid w:val="00FD5B3D"/>
    <w:rsid w:val="00FE2B74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81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728328AA"/>
  <w15:docId w15:val="{61E74F5B-D3F5-419E-8F20-6B9B7323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Ttulo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Ttulo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Sangradetextonormal">
    <w:name w:val="Body Text Indent"/>
    <w:basedOn w:val="Normal"/>
    <w:rsid w:val="00A720A6"/>
    <w:pPr>
      <w:ind w:left="864"/>
    </w:pPr>
    <w:rPr>
      <w:lang w:val="es-MX"/>
    </w:rPr>
  </w:style>
  <w:style w:type="paragraph" w:styleId="ndice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ndice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Ttulodendice">
    <w:name w:val="index heading"/>
    <w:basedOn w:val="Normal"/>
    <w:next w:val="ndice1"/>
    <w:semiHidden/>
    <w:rsid w:val="00A720A6"/>
  </w:style>
  <w:style w:type="paragraph" w:styleId="TD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D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Encabezado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ndice2"/>
    <w:rsid w:val="00A720A6"/>
    <w:rPr>
      <w:b/>
    </w:rPr>
  </w:style>
  <w:style w:type="character" w:styleId="Hipervnculo">
    <w:name w:val="Hyperlink"/>
    <w:basedOn w:val="Fuentedeprrafopredeter"/>
    <w:rsid w:val="008653E5"/>
    <w:rPr>
      <w:color w:val="0000FF"/>
      <w:u w:val="single"/>
    </w:rPr>
  </w:style>
  <w:style w:type="character" w:styleId="Nmerodepgina">
    <w:name w:val="page number"/>
    <w:basedOn w:val="Fuentedeprrafopredeter"/>
    <w:rsid w:val="00C858AF"/>
  </w:style>
  <w:style w:type="character" w:styleId="Hipervnculovisitado">
    <w:name w:val="FollowedHyperlink"/>
    <w:basedOn w:val="Fuentedeprrafopredeter"/>
    <w:rsid w:val="00447B5E"/>
    <w:rPr>
      <w:color w:val="800080"/>
      <w:u w:val="single"/>
    </w:rPr>
  </w:style>
  <w:style w:type="character" w:customStyle="1" w:styleId="mediumtext1">
    <w:name w:val="medium_text1"/>
    <w:basedOn w:val="Fuentedeprrafopredeter"/>
    <w:rsid w:val="00B321E4"/>
    <w:rPr>
      <w:sz w:val="24"/>
      <w:szCs w:val="24"/>
    </w:rPr>
  </w:style>
  <w:style w:type="character" w:customStyle="1" w:styleId="longtext1">
    <w:name w:val="long_text1"/>
    <w:basedOn w:val="Fuentedeprrafopredeter"/>
    <w:rsid w:val="00B321E4"/>
    <w:rPr>
      <w:sz w:val="20"/>
      <w:szCs w:val="20"/>
    </w:rPr>
  </w:style>
  <w:style w:type="paragraph" w:styleId="Sinespaciado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Fuentedeprrafopredeter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Textodeglobo">
    <w:name w:val="Balloon Text"/>
    <w:basedOn w:val="Normal"/>
    <w:link w:val="TextodegloboCar"/>
    <w:rsid w:val="00B321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Prrafodelista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anormal"/>
    <w:uiPriority w:val="46"/>
    <w:rsid w:val="004A3C4D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rsid w:val="003A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3A59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onar">
    <w:name w:val="Mention"/>
    <w:basedOn w:val="Fuentedeprrafopredeter"/>
    <w:uiPriority w:val="99"/>
    <w:semiHidden/>
    <w:unhideWhenUsed/>
    <w:rsid w:val="00FC32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C53C-926F-4D6F-9938-C7E7FAAEADF4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FC3CE5A-582D-4A8A-95FD-492B24EB1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V1.0.dot</Template>
  <TotalTime>2139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Luis Castor</cp:lastModifiedBy>
  <cp:revision>200</cp:revision>
  <cp:lastPrinted>2006-09-25T18:02:00Z</cp:lastPrinted>
  <dcterms:created xsi:type="dcterms:W3CDTF">2016-03-18T03:42:00Z</dcterms:created>
  <dcterms:modified xsi:type="dcterms:W3CDTF">2019-03-27T16:23:00Z</dcterms:modified>
</cp:coreProperties>
</file>