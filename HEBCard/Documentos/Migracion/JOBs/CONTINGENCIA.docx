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0BC" w:rsidRDefault="00FB6DFB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 w:rsidR="002600BC"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</w:t>
      </w:r>
      <w:r w:rsidR="007F6C36">
        <w:rPr>
          <w:rFonts w:ascii="Calibri" w:hAnsi="Calibri" w:cs="Calibri"/>
          <w:b/>
          <w:color w:val="FFFFFF" w:themeColor="background1"/>
          <w:sz w:val="28"/>
          <w:lang w:val="es-MX"/>
        </w:rPr>
        <w:t>CONTINGENCIA</w:t>
      </w:r>
    </w:p>
    <w:p w:rsidR="008456B2" w:rsidRPr="00053866" w:rsidRDefault="002600BC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CERTIFICACIÓN</w:t>
      </w:r>
    </w:p>
    <w:p w:rsidR="00C7448F" w:rsidRDefault="00C7448F" w:rsidP="00C7448F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C7448F" w:rsidRDefault="00C7448F" w:rsidP="00C7448F">
      <w:pPr>
        <w:rPr>
          <w:b/>
          <w:sz w:val="28"/>
          <w:szCs w:val="28"/>
          <w:lang w:val="es-MX"/>
        </w:rPr>
      </w:pPr>
    </w:p>
    <w:p w:rsidR="00084FFE" w:rsidRPr="002A7293" w:rsidRDefault="00084FFE" w:rsidP="00084FFE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084FFE" w:rsidRDefault="00084FFE" w:rsidP="00084FFE">
      <w:pPr>
        <w:jc w:val="left"/>
        <w:rPr>
          <w:lang w:val="es-MX"/>
        </w:rPr>
      </w:pPr>
    </w:p>
    <w:p w:rsidR="003235F9" w:rsidRDefault="0049793E" w:rsidP="003235F9">
      <w:pPr>
        <w:rPr>
          <w:rStyle w:val="Hipervnculo"/>
        </w:rPr>
      </w:pPr>
      <w:r>
        <w:rPr>
          <w:lang w:val="es-MX"/>
        </w:rPr>
        <w:t>N/A</w:t>
      </w:r>
    </w:p>
    <w:p w:rsidR="00B9140A" w:rsidRDefault="00B9140A" w:rsidP="003235F9">
      <w:pPr>
        <w:rPr>
          <w:rStyle w:val="Hipervnculo"/>
        </w:rPr>
      </w:pPr>
    </w:p>
    <w:p w:rsidR="00B9140A" w:rsidRDefault="00B9140A" w:rsidP="003235F9">
      <w:pPr>
        <w:rPr>
          <w:rStyle w:val="Hipervnculo"/>
        </w:rPr>
      </w:pPr>
    </w:p>
    <w:p w:rsidR="00B9140A" w:rsidRPr="00FE367E" w:rsidRDefault="00B9140A" w:rsidP="00B9140A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AA4648" w:rsidRDefault="00AA4648" w:rsidP="00AA4648">
      <w:pPr>
        <w:rPr>
          <w:lang w:val="es-MX"/>
        </w:rPr>
      </w:pPr>
    </w:p>
    <w:p w:rsidR="002E63FF" w:rsidRPr="008D1FB0" w:rsidRDefault="002E63FF" w:rsidP="002E63FF">
      <w:pPr>
        <w:pStyle w:val="Prrafodelista"/>
        <w:numPr>
          <w:ilvl w:val="0"/>
          <w:numId w:val="32"/>
        </w:numPr>
        <w:jc w:val="left"/>
        <w:rPr>
          <w:lang w:val="es-MX"/>
        </w:rPr>
      </w:pPr>
      <w:r>
        <w:rPr>
          <w:lang w:val="es-MX"/>
        </w:rPr>
        <w:t>Borrar</w:t>
      </w:r>
      <w:r w:rsidRPr="008D1FB0">
        <w:rPr>
          <w:lang w:val="es-MX"/>
        </w:rPr>
        <w:t xml:space="preserve"> la carpeta “Archivos” ubicada en la siguiente ruta </w:t>
      </w:r>
    </w:p>
    <w:p w:rsidR="002E63FF" w:rsidRPr="008D1FB0" w:rsidRDefault="002E63FF" w:rsidP="002E63FF">
      <w:pPr>
        <w:pStyle w:val="Prrafodelista"/>
        <w:jc w:val="left"/>
        <w:rPr>
          <w:lang w:val="es-MX"/>
        </w:rPr>
      </w:pPr>
    </w:p>
    <w:p w:rsidR="002C2948" w:rsidRPr="00BD12AE" w:rsidRDefault="002E63FF" w:rsidP="002E63FF">
      <w:pPr>
        <w:ind w:firstLine="360"/>
        <w:rPr>
          <w:lang w:val="es-MX"/>
        </w:rPr>
      </w:pPr>
      <w:r w:rsidRPr="00BD12AE">
        <w:rPr>
          <w:lang w:val="es-MX"/>
        </w:rPr>
        <w:t>\\scd201112</w:t>
      </w:r>
      <w:r w:rsidR="00D64A6F">
        <w:rPr>
          <w:lang w:val="es-MX"/>
        </w:rPr>
        <w:t>6</w:t>
      </w:r>
      <w:r w:rsidRPr="00BD12AE">
        <w:rPr>
          <w:lang w:val="es-MX"/>
        </w:rPr>
        <w:t>\infa_shared\Parametros\HEBUSINESS\</w:t>
      </w:r>
      <w:r w:rsidRPr="00BD12AE">
        <w:rPr>
          <w:b/>
          <w:lang w:val="es-MX"/>
        </w:rPr>
        <w:t>PriceInventory</w:t>
      </w:r>
    </w:p>
    <w:p w:rsidR="002E63FF" w:rsidRDefault="002E63FF" w:rsidP="002C2948">
      <w:pPr>
        <w:rPr>
          <w:b/>
          <w:sz w:val="28"/>
          <w:szCs w:val="28"/>
          <w:lang w:val="es-MX"/>
        </w:rPr>
      </w:pPr>
    </w:p>
    <w:p w:rsidR="00B9140A" w:rsidRPr="00FE367E" w:rsidRDefault="00B9140A" w:rsidP="00B9140A">
      <w:pPr>
        <w:shd w:val="clear" w:color="auto" w:fill="0070C0"/>
        <w:jc w:val="left"/>
        <w:rPr>
          <w:color w:val="FFFFFF" w:themeColor="background1"/>
          <w:sz w:val="24"/>
          <w:szCs w:val="24"/>
          <w:lang w:val="es-MX"/>
        </w:rPr>
      </w:pPr>
      <w:r w:rsidRPr="00FE367E">
        <w:rPr>
          <w:b/>
          <w:color w:val="FFFFFF" w:themeColor="background1"/>
          <w:sz w:val="24"/>
          <w:szCs w:val="24"/>
          <w:lang w:val="es-MX"/>
        </w:rPr>
        <w:t>INFORMATICA</w:t>
      </w:r>
      <w:r w:rsidRPr="00FE367E">
        <w:rPr>
          <w:color w:val="FFFFFF" w:themeColor="background1"/>
          <w:sz w:val="24"/>
          <w:szCs w:val="24"/>
          <w:lang w:val="es-MX"/>
        </w:rPr>
        <w:t>:</w:t>
      </w:r>
    </w:p>
    <w:p w:rsidR="00B9140A" w:rsidRDefault="00B9140A" w:rsidP="00B9140A">
      <w:pPr>
        <w:rPr>
          <w:bCs/>
          <w:sz w:val="16"/>
          <w:szCs w:val="18"/>
          <w:lang w:val="es-MX"/>
        </w:rPr>
      </w:pPr>
      <w:r>
        <w:rPr>
          <w:bCs/>
          <w:sz w:val="16"/>
          <w:szCs w:val="18"/>
          <w:lang w:val="es-MX"/>
        </w:rPr>
        <w:t>2</w:t>
      </w:r>
      <w:r w:rsidRPr="005815F1">
        <w:rPr>
          <w:bCs/>
          <w:sz w:val="16"/>
          <w:szCs w:val="18"/>
          <w:lang w:val="es-MX"/>
        </w:rPr>
        <w:t xml:space="preserve">.- </w:t>
      </w:r>
      <w:r>
        <w:rPr>
          <w:bCs/>
          <w:sz w:val="16"/>
          <w:szCs w:val="18"/>
          <w:lang w:val="es-MX"/>
        </w:rPr>
        <w:t xml:space="preserve">Eliminar </w:t>
      </w:r>
      <w:proofErr w:type="spellStart"/>
      <w:r>
        <w:rPr>
          <w:bCs/>
          <w:sz w:val="16"/>
          <w:szCs w:val="18"/>
          <w:lang w:val="es-MX"/>
        </w:rPr>
        <w:t>WFL’s</w:t>
      </w:r>
      <w:proofErr w:type="spellEnd"/>
    </w:p>
    <w:p w:rsidR="00B9140A" w:rsidRDefault="00B9140A" w:rsidP="00B9140A">
      <w:pPr>
        <w:rPr>
          <w:bCs/>
          <w:sz w:val="16"/>
          <w:szCs w:val="18"/>
          <w:lang w:val="es-MX"/>
        </w:rPr>
      </w:pPr>
    </w:p>
    <w:p w:rsidR="00B9140A" w:rsidRDefault="00B9140A" w:rsidP="00B9140A">
      <w:pPr>
        <w:pStyle w:val="Prrafodelista"/>
        <w:numPr>
          <w:ilvl w:val="0"/>
          <w:numId w:val="33"/>
        </w:numPr>
        <w:rPr>
          <w:bCs/>
          <w:sz w:val="16"/>
          <w:szCs w:val="18"/>
          <w:lang w:val="es-MX"/>
        </w:rPr>
      </w:pPr>
      <w:r w:rsidRPr="009D32DF">
        <w:rPr>
          <w:bCs/>
          <w:sz w:val="16"/>
          <w:szCs w:val="18"/>
          <w:lang w:val="es-MX"/>
        </w:rPr>
        <w:t xml:space="preserve">Acceder al </w:t>
      </w:r>
      <w:proofErr w:type="spellStart"/>
      <w:r>
        <w:rPr>
          <w:bCs/>
          <w:sz w:val="16"/>
          <w:szCs w:val="18"/>
          <w:lang w:val="es-MX"/>
        </w:rPr>
        <w:t>Workflow</w:t>
      </w:r>
      <w:proofErr w:type="spellEnd"/>
      <w:r w:rsidRPr="009D32DF">
        <w:rPr>
          <w:bCs/>
          <w:sz w:val="16"/>
          <w:szCs w:val="18"/>
          <w:lang w:val="es-MX"/>
        </w:rPr>
        <w:t xml:space="preserve"> Manager con usuario con privilegios de admi</w:t>
      </w:r>
      <w:r>
        <w:rPr>
          <w:bCs/>
          <w:sz w:val="16"/>
          <w:szCs w:val="18"/>
          <w:lang w:val="es-MX"/>
        </w:rPr>
        <w:t>nistrador. Se eliminarán los procesos agregados,</w:t>
      </w:r>
      <w:r w:rsidRPr="009D32DF">
        <w:rPr>
          <w:bCs/>
          <w:sz w:val="16"/>
          <w:szCs w:val="18"/>
          <w:lang w:val="es-MX"/>
        </w:rPr>
        <w:t xml:space="preserve"> en los Repositorios:</w:t>
      </w:r>
    </w:p>
    <w:p w:rsidR="00B9140A" w:rsidRPr="009D32DF" w:rsidRDefault="00B9140A" w:rsidP="00B9140A">
      <w:pPr>
        <w:pStyle w:val="Prrafodelista"/>
        <w:rPr>
          <w:bCs/>
          <w:sz w:val="16"/>
          <w:szCs w:val="18"/>
          <w:lang w:val="es-MX"/>
        </w:rPr>
      </w:pPr>
    </w:p>
    <w:p w:rsidR="00B9140A" w:rsidRDefault="00B9140A" w:rsidP="00B9140A">
      <w:pPr>
        <w:pStyle w:val="Prrafodelista"/>
        <w:numPr>
          <w:ilvl w:val="1"/>
          <w:numId w:val="33"/>
        </w:numPr>
        <w:rPr>
          <w:bCs/>
          <w:sz w:val="16"/>
          <w:szCs w:val="18"/>
          <w:lang w:val="es-MX"/>
        </w:rPr>
      </w:pPr>
      <w:r w:rsidRPr="009D32DF">
        <w:rPr>
          <w:bCs/>
          <w:sz w:val="16"/>
          <w:szCs w:val="18"/>
          <w:lang w:val="es-MX"/>
        </w:rPr>
        <w:t>Certificación: IPC_REPOHIGHCCERT</w:t>
      </w:r>
    </w:p>
    <w:p w:rsidR="00BA2603" w:rsidRPr="009D32DF" w:rsidRDefault="00BA2603" w:rsidP="00BA2603">
      <w:pPr>
        <w:pStyle w:val="Prrafodelista"/>
        <w:numPr>
          <w:ilvl w:val="1"/>
          <w:numId w:val="33"/>
        </w:numPr>
        <w:rPr>
          <w:bCs/>
          <w:sz w:val="16"/>
          <w:szCs w:val="18"/>
          <w:lang w:val="es-MX"/>
        </w:rPr>
      </w:pPr>
      <w:r w:rsidRPr="00BA2603">
        <w:rPr>
          <w:bCs/>
          <w:sz w:val="16"/>
          <w:szCs w:val="18"/>
          <w:lang w:val="es-MX"/>
        </w:rPr>
        <w:t xml:space="preserve">Folder: </w:t>
      </w:r>
      <w:proofErr w:type="spellStart"/>
      <w:r w:rsidR="00041FF9">
        <w:rPr>
          <w:b/>
          <w:lang w:val="es-MX"/>
        </w:rPr>
        <w:t>Hebusiness</w:t>
      </w:r>
      <w:proofErr w:type="spellEnd"/>
    </w:p>
    <w:p w:rsidR="00B9140A" w:rsidRPr="009D32DF" w:rsidRDefault="00B9140A" w:rsidP="00B9140A">
      <w:pPr>
        <w:pStyle w:val="Prrafodelista"/>
        <w:ind w:left="1440"/>
        <w:rPr>
          <w:bCs/>
          <w:sz w:val="16"/>
          <w:szCs w:val="18"/>
          <w:lang w:val="es-MX"/>
        </w:rPr>
      </w:pPr>
    </w:p>
    <w:p w:rsidR="00B9140A" w:rsidRDefault="00B9140A" w:rsidP="00B9140A">
      <w:pPr>
        <w:pStyle w:val="Prrafodelista"/>
        <w:numPr>
          <w:ilvl w:val="0"/>
          <w:numId w:val="33"/>
        </w:numPr>
        <w:rPr>
          <w:bCs/>
          <w:sz w:val="16"/>
          <w:szCs w:val="18"/>
          <w:lang w:val="es-MX"/>
        </w:rPr>
      </w:pPr>
      <w:r>
        <w:rPr>
          <w:bCs/>
          <w:sz w:val="16"/>
          <w:szCs w:val="18"/>
          <w:lang w:val="es-MX"/>
        </w:rPr>
        <w:t xml:space="preserve">Ubicar el </w:t>
      </w:r>
      <w:proofErr w:type="spellStart"/>
      <w:r>
        <w:rPr>
          <w:bCs/>
          <w:sz w:val="16"/>
          <w:szCs w:val="18"/>
          <w:lang w:val="es-MX"/>
        </w:rPr>
        <w:t>workflow</w:t>
      </w:r>
      <w:proofErr w:type="spellEnd"/>
      <w:r>
        <w:rPr>
          <w:bCs/>
          <w:sz w:val="16"/>
          <w:szCs w:val="18"/>
          <w:lang w:val="es-MX"/>
        </w:rPr>
        <w:t xml:space="preserve"> dentro del folder indicado, seleccionar el menú </w:t>
      </w:r>
      <w:proofErr w:type="spellStart"/>
      <w:r>
        <w:rPr>
          <w:bCs/>
          <w:sz w:val="16"/>
          <w:szCs w:val="18"/>
          <w:lang w:val="es-MX"/>
        </w:rPr>
        <w:t>Edit</w:t>
      </w:r>
      <w:proofErr w:type="spellEnd"/>
      <w:r>
        <w:rPr>
          <w:bCs/>
          <w:sz w:val="16"/>
          <w:szCs w:val="18"/>
          <w:lang w:val="es-MX"/>
        </w:rPr>
        <w:t xml:space="preserve"> &gt; </w:t>
      </w:r>
      <w:proofErr w:type="spellStart"/>
      <w:r>
        <w:rPr>
          <w:bCs/>
          <w:sz w:val="16"/>
          <w:szCs w:val="18"/>
          <w:lang w:val="es-MX"/>
        </w:rPr>
        <w:t>Delete</w:t>
      </w:r>
      <w:proofErr w:type="spellEnd"/>
      <w:r>
        <w:rPr>
          <w:bCs/>
          <w:sz w:val="16"/>
          <w:szCs w:val="18"/>
          <w:lang w:val="es-MX"/>
        </w:rPr>
        <w:t xml:space="preserve">. Aparecerá una ventana de confirmación, dar clic en “YES” para cada uno. Aplicar los pasos indicados para cada uno de los </w:t>
      </w:r>
      <w:proofErr w:type="spellStart"/>
      <w:r>
        <w:rPr>
          <w:bCs/>
          <w:sz w:val="16"/>
          <w:szCs w:val="18"/>
          <w:lang w:val="es-MX"/>
        </w:rPr>
        <w:t>workflows</w:t>
      </w:r>
      <w:proofErr w:type="spellEnd"/>
      <w:r>
        <w:rPr>
          <w:bCs/>
          <w:sz w:val="16"/>
          <w:szCs w:val="18"/>
          <w:lang w:val="es-MX"/>
        </w:rPr>
        <w:t xml:space="preserve"> siguientes:</w:t>
      </w:r>
    </w:p>
    <w:p w:rsidR="00B9140A" w:rsidRDefault="00B9140A" w:rsidP="00B9140A">
      <w:pPr>
        <w:pStyle w:val="Prrafodelista"/>
        <w:jc w:val="left"/>
        <w:rPr>
          <w:b/>
          <w:sz w:val="18"/>
          <w:szCs w:val="18"/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30"/>
        <w:gridCol w:w="5195"/>
        <w:gridCol w:w="3486"/>
      </w:tblGrid>
      <w:tr w:rsidR="009D79AA" w:rsidRPr="000C0B61" w:rsidTr="00F273BE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9D79AA" w:rsidRPr="000C0B61" w:rsidRDefault="009D79AA" w:rsidP="00F273BE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AA" w:rsidRPr="005C18CE" w:rsidRDefault="009D79AA" w:rsidP="00F273BE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Workflow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AA" w:rsidRDefault="009D79AA" w:rsidP="00F273BE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AA4648" w:rsidRPr="00426C6A" w:rsidTr="00F273BE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648" w:rsidRPr="00532D0A" w:rsidRDefault="00AA4648" w:rsidP="00AA4648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Hebusiness</w:t>
            </w:r>
            <w:proofErr w:type="spellEnd"/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648" w:rsidRPr="008F2A52" w:rsidRDefault="00AA4648" w:rsidP="00AA4648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A371B9">
              <w:rPr>
                <w:rFonts w:ascii="Tahoma" w:hAnsi="Tahoma" w:cs="Tahoma"/>
                <w:b/>
                <w:bCs/>
                <w:color w:val="808080"/>
              </w:rPr>
              <w:t>WFL_HEBSeller_PropuestaArticuloPriceInventory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648" w:rsidRPr="008F2A52" w:rsidRDefault="00AA4648" w:rsidP="00AA4648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UNICODE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</w:tbl>
    <w:p w:rsidR="009D79AA" w:rsidRDefault="009D79AA" w:rsidP="002C2948">
      <w:pPr>
        <w:rPr>
          <w:b/>
          <w:sz w:val="28"/>
          <w:szCs w:val="28"/>
          <w:lang w:val="es-MX"/>
        </w:rPr>
      </w:pPr>
    </w:p>
    <w:p w:rsidR="006D2ABA" w:rsidRPr="00CB22C0" w:rsidRDefault="006D2ABA" w:rsidP="006D2ABA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6D2ABA" w:rsidRDefault="006D2ABA" w:rsidP="002C2948">
      <w:pPr>
        <w:jc w:val="left"/>
        <w:rPr>
          <w:rStyle w:val="Hipervnculo"/>
        </w:rPr>
      </w:pPr>
    </w:p>
    <w:p w:rsidR="006D2ABA" w:rsidRPr="003A597C" w:rsidRDefault="006D2ABA" w:rsidP="006D2ABA">
      <w:pPr>
        <w:jc w:val="left"/>
        <w:rPr>
          <w:lang w:val="es-MX"/>
        </w:rPr>
      </w:pPr>
      <w:r>
        <w:rPr>
          <w:lang w:val="es-MX"/>
        </w:rPr>
        <w:t>Eliminar los siguientes JOBS</w:t>
      </w:r>
      <w:r w:rsidRPr="003A597C">
        <w:rPr>
          <w:lang w:val="es-MX"/>
        </w:rPr>
        <w:t>:</w:t>
      </w:r>
    </w:p>
    <w:p w:rsidR="006D2ABA" w:rsidRPr="003A597C" w:rsidRDefault="006D2ABA" w:rsidP="006D2ABA">
      <w:pPr>
        <w:jc w:val="left"/>
        <w:rPr>
          <w:lang w:val="es-MX"/>
        </w:rPr>
      </w:pPr>
      <w:r w:rsidRPr="003A597C">
        <w:rPr>
          <w:lang w:val="es-MX"/>
        </w:rPr>
        <w:t xml:space="preserve"> </w:t>
      </w:r>
    </w:p>
    <w:tbl>
      <w:tblPr>
        <w:tblStyle w:val="Tabladecuadrcula1clara-nfasis31"/>
        <w:tblW w:w="0" w:type="auto"/>
        <w:tblLook w:val="04A0" w:firstRow="1" w:lastRow="0" w:firstColumn="1" w:lastColumn="0" w:noHBand="0" w:noVBand="1"/>
      </w:tblPr>
      <w:tblGrid>
        <w:gridCol w:w="2216"/>
        <w:gridCol w:w="1606"/>
        <w:gridCol w:w="5640"/>
        <w:gridCol w:w="949"/>
      </w:tblGrid>
      <w:tr w:rsidR="009D79AA" w:rsidRPr="00344E08" w:rsidTr="00F2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hideMark/>
          </w:tcPr>
          <w:p w:rsidR="009D79AA" w:rsidRPr="003A597C" w:rsidRDefault="009D79AA" w:rsidP="00F273BE">
            <w:pPr>
              <w:pStyle w:val="Sinespaciado"/>
              <w:jc w:val="center"/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</w:pPr>
            <w:proofErr w:type="spellStart"/>
            <w:r w:rsidRPr="009161BD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Application</w:t>
            </w:r>
            <w:proofErr w:type="spellEnd"/>
            <w:r w:rsidRPr="009161BD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161BD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6" w:type="dxa"/>
            <w:hideMark/>
          </w:tcPr>
          <w:p w:rsidR="009D79AA" w:rsidRPr="003A597C" w:rsidRDefault="009D79AA" w:rsidP="00F273B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</w:pPr>
            <w:proofErr w:type="spellStart"/>
            <w:r w:rsidRPr="008208A4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SubApplication</w:t>
            </w:r>
            <w:proofErr w:type="spellEnd"/>
            <w:r w:rsidRPr="008208A4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8208A4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337" w:type="dxa"/>
            <w:hideMark/>
          </w:tcPr>
          <w:p w:rsidR="009D79AA" w:rsidRPr="003A597C" w:rsidRDefault="009D79AA" w:rsidP="00F273B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</w:pPr>
            <w:r w:rsidRPr="003A597C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Job</w:t>
            </w:r>
          </w:p>
        </w:tc>
        <w:tc>
          <w:tcPr>
            <w:tcW w:w="949" w:type="dxa"/>
          </w:tcPr>
          <w:p w:rsidR="009D79AA" w:rsidRPr="003A597C" w:rsidRDefault="009D79AA" w:rsidP="00F273B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</w:pPr>
            <w:r w:rsidRPr="003A597C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Estado</w:t>
            </w:r>
          </w:p>
        </w:tc>
      </w:tr>
      <w:tr w:rsidR="00AA4648" w:rsidRPr="00344E08" w:rsidTr="00F2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AA4648" w:rsidRPr="00344E08" w:rsidRDefault="00AA4648" w:rsidP="00AA4648">
            <w:pPr>
              <w:jc w:val="center"/>
              <w:rPr>
                <w:b w:val="0"/>
                <w:bCs w:val="0"/>
              </w:rPr>
            </w:pPr>
            <w:r w:rsidRPr="000E030A">
              <w:rPr>
                <w:b w:val="0"/>
                <w:bCs w:val="0"/>
              </w:rPr>
              <w:t>HEB2B</w:t>
            </w:r>
          </w:p>
        </w:tc>
        <w:tc>
          <w:tcPr>
            <w:tcW w:w="1606" w:type="dxa"/>
          </w:tcPr>
          <w:p w:rsidR="00AA4648" w:rsidRDefault="00AA4648" w:rsidP="00AA4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7"/>
                <w:szCs w:val="17"/>
              </w:rPr>
              <w:t>HEB2B</w:t>
            </w:r>
          </w:p>
        </w:tc>
        <w:tc>
          <w:tcPr>
            <w:tcW w:w="5337" w:type="dxa"/>
          </w:tcPr>
          <w:p w:rsidR="00AA4648" w:rsidRPr="003A597C" w:rsidRDefault="00AA4648" w:rsidP="00AA464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HEB</w:t>
            </w:r>
            <w:r w:rsidR="00AD019B">
              <w:rPr>
                <w:lang w:val="es-MX"/>
              </w:rPr>
              <w:t>SELLER</w:t>
            </w:r>
            <w:r w:rsidRPr="00FE2B74">
              <w:rPr>
                <w:lang w:val="es-MX"/>
              </w:rPr>
              <w:t>_</w:t>
            </w:r>
            <w:r>
              <w:rPr>
                <w:lang w:val="es-MX"/>
              </w:rPr>
              <w:t>PROPUESTA_ARTICULOPRICEINVENTORY</w:t>
            </w:r>
          </w:p>
        </w:tc>
        <w:tc>
          <w:tcPr>
            <w:tcW w:w="949" w:type="dxa"/>
          </w:tcPr>
          <w:p w:rsidR="00AA4648" w:rsidRPr="003A597C" w:rsidRDefault="00AA4648" w:rsidP="00AA464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0"/>
                <w:szCs w:val="20"/>
              </w:rPr>
            </w:pPr>
            <w:r w:rsidRPr="003A597C">
              <w:rPr>
                <w:rFonts w:ascii="Arial" w:eastAsia="Times New Roman" w:hAnsi="Arial"/>
                <w:sz w:val="20"/>
                <w:szCs w:val="20"/>
              </w:rPr>
              <w:t>Nuevo</w:t>
            </w:r>
          </w:p>
        </w:tc>
      </w:tr>
      <w:tr w:rsidR="009D79AA" w:rsidRPr="00344E08" w:rsidTr="00F2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9D79AA" w:rsidRPr="008C0C1D" w:rsidRDefault="009D79AA" w:rsidP="00F273B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06" w:type="dxa"/>
          </w:tcPr>
          <w:p w:rsidR="009D79AA" w:rsidRDefault="009D79AA" w:rsidP="00F2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7" w:type="dxa"/>
          </w:tcPr>
          <w:p w:rsidR="009D79AA" w:rsidRPr="003A597C" w:rsidRDefault="009D79AA" w:rsidP="00F273BE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49" w:type="dxa"/>
          </w:tcPr>
          <w:p w:rsidR="009D79AA" w:rsidRPr="003A597C" w:rsidRDefault="009D79AA" w:rsidP="00F273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</w:tbl>
    <w:p w:rsidR="003235F9" w:rsidRDefault="003235F9">
      <w:pPr>
        <w:jc w:val="left"/>
        <w:rPr>
          <w:rStyle w:val="Hipervnculo"/>
        </w:rPr>
      </w:pPr>
      <w:r>
        <w:rPr>
          <w:rStyle w:val="Hipervnculo"/>
        </w:rPr>
        <w:br w:type="page"/>
      </w:r>
    </w:p>
    <w:p w:rsidR="003235F9" w:rsidRDefault="003235F9" w:rsidP="002C2948">
      <w:pPr>
        <w:jc w:val="left"/>
        <w:rPr>
          <w:rStyle w:val="Hipervnculo"/>
        </w:rPr>
      </w:pPr>
    </w:p>
    <w:p w:rsidR="00810744" w:rsidRPr="005C18CE" w:rsidRDefault="00810744" w:rsidP="00C7448F">
      <w:pPr>
        <w:rPr>
          <w:lang w:val="es-MX"/>
        </w:rPr>
      </w:pPr>
    </w:p>
    <w:p w:rsidR="00407493" w:rsidRDefault="00407493" w:rsidP="00407493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CONTINGENCIA</w:t>
      </w:r>
    </w:p>
    <w:p w:rsidR="00284670" w:rsidRDefault="00407493" w:rsidP="00407493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AMBIENTE DE </w:t>
      </w:r>
      <w:r w:rsidR="00284670">
        <w:rPr>
          <w:rFonts w:ascii="Calibri" w:hAnsi="Calibri" w:cs="Calibri"/>
          <w:b/>
          <w:color w:val="FFFFFF" w:themeColor="background1"/>
          <w:sz w:val="28"/>
          <w:lang w:val="es-MX"/>
        </w:rPr>
        <w:t>AMBIENTE DE PRODUCCION</w:t>
      </w:r>
    </w:p>
    <w:p w:rsidR="00C7448F" w:rsidRDefault="00C7448F" w:rsidP="00C7448F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BB7D11" w:rsidRPr="002A7293" w:rsidRDefault="00BB7D11" w:rsidP="00BB7D11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BB7D11" w:rsidRDefault="00BB7D11" w:rsidP="00BB7D11">
      <w:pPr>
        <w:jc w:val="left"/>
        <w:rPr>
          <w:lang w:val="es-MX"/>
        </w:rPr>
      </w:pPr>
    </w:p>
    <w:p w:rsidR="00BB7D11" w:rsidRDefault="009D79AA" w:rsidP="00BB7D11">
      <w:pPr>
        <w:rPr>
          <w:rStyle w:val="Hipervnculo"/>
        </w:rPr>
      </w:pPr>
      <w:r>
        <w:rPr>
          <w:lang w:val="es-MX"/>
        </w:rPr>
        <w:t>N/A</w:t>
      </w:r>
    </w:p>
    <w:p w:rsidR="00BB7D11" w:rsidRDefault="00BB7D11" w:rsidP="00BB7D11">
      <w:pPr>
        <w:rPr>
          <w:rStyle w:val="Hipervnculo"/>
        </w:rPr>
      </w:pPr>
    </w:p>
    <w:p w:rsidR="00BB7D11" w:rsidRDefault="00BB7D11" w:rsidP="00BB7D11">
      <w:pPr>
        <w:rPr>
          <w:rStyle w:val="Hipervnculo"/>
        </w:rPr>
      </w:pPr>
    </w:p>
    <w:p w:rsidR="00BB7D11" w:rsidRPr="00FE367E" w:rsidRDefault="00BB7D11" w:rsidP="00BB7D11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041FF9" w:rsidRDefault="00041FF9" w:rsidP="00041FF9">
      <w:pPr>
        <w:rPr>
          <w:lang w:val="es-MX"/>
        </w:rPr>
      </w:pPr>
    </w:p>
    <w:p w:rsidR="00BD12AE" w:rsidRPr="008D1FB0" w:rsidRDefault="00BD12AE" w:rsidP="00BD12AE">
      <w:pPr>
        <w:pStyle w:val="Prrafodelista"/>
        <w:numPr>
          <w:ilvl w:val="0"/>
          <w:numId w:val="34"/>
        </w:numPr>
        <w:jc w:val="left"/>
        <w:rPr>
          <w:lang w:val="es-MX"/>
        </w:rPr>
      </w:pPr>
      <w:r>
        <w:rPr>
          <w:lang w:val="es-MX"/>
        </w:rPr>
        <w:t>Borrar</w:t>
      </w:r>
      <w:r w:rsidRPr="008D1FB0">
        <w:rPr>
          <w:lang w:val="es-MX"/>
        </w:rPr>
        <w:t xml:space="preserve"> la carpeta “Archivos” ubicada en la siguiente ruta </w:t>
      </w:r>
    </w:p>
    <w:p w:rsidR="00BD12AE" w:rsidRDefault="00BD12AE" w:rsidP="00BD12AE">
      <w:pPr>
        <w:pStyle w:val="Prrafodelista"/>
        <w:jc w:val="left"/>
        <w:rPr>
          <w:lang w:val="es-MX"/>
        </w:rPr>
      </w:pPr>
    </w:p>
    <w:p w:rsidR="00BD12AE" w:rsidRPr="008D1FB0" w:rsidRDefault="00BD12AE" w:rsidP="00BD12AE">
      <w:pPr>
        <w:ind w:firstLine="360"/>
        <w:rPr>
          <w:lang w:val="es-MX"/>
        </w:rPr>
      </w:pPr>
      <w:r w:rsidRPr="00BD12AE">
        <w:rPr>
          <w:lang w:val="es-MX"/>
        </w:rPr>
        <w:t>\\s</w:t>
      </w:r>
      <w:r w:rsidR="00174026">
        <w:rPr>
          <w:lang w:val="es-MX"/>
        </w:rPr>
        <w:t>r</w:t>
      </w:r>
      <w:r w:rsidRPr="00BD12AE">
        <w:rPr>
          <w:lang w:val="es-MX"/>
        </w:rPr>
        <w:t>d201112</w:t>
      </w:r>
      <w:r>
        <w:rPr>
          <w:lang w:val="es-MX"/>
        </w:rPr>
        <w:t>6</w:t>
      </w:r>
      <w:r w:rsidRPr="00BD12AE">
        <w:rPr>
          <w:lang w:val="es-MX"/>
        </w:rPr>
        <w:t>\infa_shared\Parametros\HEBUSINESS\</w:t>
      </w:r>
      <w:r w:rsidRPr="00BD12AE">
        <w:rPr>
          <w:b/>
          <w:lang w:val="es-MX"/>
        </w:rPr>
        <w:t>PriceInventory</w:t>
      </w:r>
    </w:p>
    <w:p w:rsidR="00BD12AE" w:rsidRPr="00BD12AE" w:rsidRDefault="00BD12AE" w:rsidP="00BD12AE">
      <w:pPr>
        <w:ind w:firstLine="360"/>
        <w:rPr>
          <w:lang w:val="es-MX"/>
        </w:rPr>
      </w:pPr>
      <w:r w:rsidRPr="00BD12AE">
        <w:rPr>
          <w:lang w:val="es-MX"/>
        </w:rPr>
        <w:t>\\s</w:t>
      </w:r>
      <w:r w:rsidR="00174026">
        <w:rPr>
          <w:lang w:val="es-MX"/>
        </w:rPr>
        <w:t>r</w:t>
      </w:r>
      <w:r w:rsidRPr="00BD12AE">
        <w:rPr>
          <w:lang w:val="es-MX"/>
        </w:rPr>
        <w:t>d2011127\infa_shared\Parametros\HEBUSINESS\</w:t>
      </w:r>
      <w:r w:rsidRPr="00BD12AE">
        <w:rPr>
          <w:b/>
          <w:lang w:val="es-MX"/>
        </w:rPr>
        <w:t>PriceInventory</w:t>
      </w:r>
    </w:p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BB7D11" w:rsidRPr="00FE367E" w:rsidRDefault="00BB7D11" w:rsidP="00BB7D11">
      <w:pPr>
        <w:shd w:val="clear" w:color="auto" w:fill="0070C0"/>
        <w:jc w:val="left"/>
        <w:rPr>
          <w:color w:val="FFFFFF" w:themeColor="background1"/>
          <w:sz w:val="24"/>
          <w:szCs w:val="24"/>
          <w:lang w:val="es-MX"/>
        </w:rPr>
      </w:pPr>
      <w:r w:rsidRPr="00FE367E">
        <w:rPr>
          <w:b/>
          <w:color w:val="FFFFFF" w:themeColor="background1"/>
          <w:sz w:val="24"/>
          <w:szCs w:val="24"/>
          <w:lang w:val="es-MX"/>
        </w:rPr>
        <w:t>INFORMATICA</w:t>
      </w:r>
      <w:r w:rsidRPr="00FE367E">
        <w:rPr>
          <w:color w:val="FFFFFF" w:themeColor="background1"/>
          <w:sz w:val="24"/>
          <w:szCs w:val="24"/>
          <w:lang w:val="es-MX"/>
        </w:rPr>
        <w:t>:</w:t>
      </w:r>
    </w:p>
    <w:p w:rsidR="00BB7D11" w:rsidRDefault="009D79AA" w:rsidP="00BB7D11">
      <w:pPr>
        <w:rPr>
          <w:bCs/>
          <w:sz w:val="16"/>
          <w:szCs w:val="18"/>
          <w:lang w:val="es-MX"/>
        </w:rPr>
      </w:pPr>
      <w:r>
        <w:rPr>
          <w:bCs/>
          <w:sz w:val="16"/>
          <w:szCs w:val="18"/>
          <w:lang w:val="es-MX"/>
        </w:rPr>
        <w:t>1</w:t>
      </w:r>
      <w:r w:rsidR="00BB7D11" w:rsidRPr="005815F1">
        <w:rPr>
          <w:bCs/>
          <w:sz w:val="16"/>
          <w:szCs w:val="18"/>
          <w:lang w:val="es-MX"/>
        </w:rPr>
        <w:t xml:space="preserve">.- </w:t>
      </w:r>
      <w:r w:rsidR="00BB7D11">
        <w:rPr>
          <w:bCs/>
          <w:sz w:val="16"/>
          <w:szCs w:val="18"/>
          <w:lang w:val="es-MX"/>
        </w:rPr>
        <w:t xml:space="preserve">Eliminar </w:t>
      </w:r>
      <w:proofErr w:type="spellStart"/>
      <w:r w:rsidR="00BB7D11">
        <w:rPr>
          <w:bCs/>
          <w:sz w:val="16"/>
          <w:szCs w:val="18"/>
          <w:lang w:val="es-MX"/>
        </w:rPr>
        <w:t>WFL’s</w:t>
      </w:r>
      <w:proofErr w:type="spellEnd"/>
    </w:p>
    <w:p w:rsidR="00BB7D11" w:rsidRDefault="00BB7D11" w:rsidP="00BB7D11">
      <w:pPr>
        <w:rPr>
          <w:bCs/>
          <w:sz w:val="16"/>
          <w:szCs w:val="18"/>
          <w:lang w:val="es-MX"/>
        </w:rPr>
      </w:pPr>
    </w:p>
    <w:p w:rsidR="00BB7D11" w:rsidRDefault="00BB7D11" w:rsidP="00BB7D11">
      <w:pPr>
        <w:pStyle w:val="Prrafodelista"/>
        <w:numPr>
          <w:ilvl w:val="0"/>
          <w:numId w:val="33"/>
        </w:numPr>
        <w:rPr>
          <w:bCs/>
          <w:sz w:val="16"/>
          <w:szCs w:val="18"/>
          <w:lang w:val="es-MX"/>
        </w:rPr>
      </w:pPr>
      <w:r w:rsidRPr="009D32DF">
        <w:rPr>
          <w:bCs/>
          <w:sz w:val="16"/>
          <w:szCs w:val="18"/>
          <w:lang w:val="es-MX"/>
        </w:rPr>
        <w:t xml:space="preserve">Acceder al </w:t>
      </w:r>
      <w:proofErr w:type="spellStart"/>
      <w:r>
        <w:rPr>
          <w:bCs/>
          <w:sz w:val="16"/>
          <w:szCs w:val="18"/>
          <w:lang w:val="es-MX"/>
        </w:rPr>
        <w:t>Workflow</w:t>
      </w:r>
      <w:proofErr w:type="spellEnd"/>
      <w:r w:rsidRPr="009D32DF">
        <w:rPr>
          <w:bCs/>
          <w:sz w:val="16"/>
          <w:szCs w:val="18"/>
          <w:lang w:val="es-MX"/>
        </w:rPr>
        <w:t xml:space="preserve"> Manager con usuario con privilegios de admi</w:t>
      </w:r>
      <w:r>
        <w:rPr>
          <w:bCs/>
          <w:sz w:val="16"/>
          <w:szCs w:val="18"/>
          <w:lang w:val="es-MX"/>
        </w:rPr>
        <w:t>nistrador. Se eliminarán los procesos agregados,</w:t>
      </w:r>
      <w:r w:rsidRPr="009D32DF">
        <w:rPr>
          <w:bCs/>
          <w:sz w:val="16"/>
          <w:szCs w:val="18"/>
          <w:lang w:val="es-MX"/>
        </w:rPr>
        <w:t xml:space="preserve"> en los Repositorios:</w:t>
      </w:r>
    </w:p>
    <w:p w:rsidR="00BB7D11" w:rsidRPr="009D32DF" w:rsidRDefault="00BB7D11" w:rsidP="00BB7D11">
      <w:pPr>
        <w:pStyle w:val="Prrafodelista"/>
        <w:rPr>
          <w:bCs/>
          <w:sz w:val="16"/>
          <w:szCs w:val="18"/>
          <w:lang w:val="es-MX"/>
        </w:rPr>
      </w:pPr>
    </w:p>
    <w:p w:rsidR="00BB7D11" w:rsidRDefault="00BA2603" w:rsidP="00BA2603">
      <w:pPr>
        <w:pStyle w:val="Prrafodelista"/>
        <w:numPr>
          <w:ilvl w:val="1"/>
          <w:numId w:val="33"/>
        </w:numPr>
        <w:rPr>
          <w:bCs/>
          <w:sz w:val="16"/>
          <w:szCs w:val="18"/>
          <w:lang w:val="es-MX"/>
        </w:rPr>
      </w:pPr>
      <w:proofErr w:type="spellStart"/>
      <w:r>
        <w:rPr>
          <w:bCs/>
          <w:sz w:val="16"/>
          <w:szCs w:val="18"/>
          <w:lang w:val="es-MX"/>
        </w:rPr>
        <w:t>Produccion</w:t>
      </w:r>
      <w:proofErr w:type="spellEnd"/>
      <w:r w:rsidR="00BB7D11" w:rsidRPr="00BA2603">
        <w:rPr>
          <w:bCs/>
          <w:sz w:val="16"/>
          <w:szCs w:val="18"/>
          <w:lang w:val="es-MX"/>
        </w:rPr>
        <w:t xml:space="preserve">: </w:t>
      </w:r>
      <w:r>
        <w:rPr>
          <w:bCs/>
          <w:sz w:val="16"/>
          <w:szCs w:val="18"/>
          <w:lang w:val="es-MX"/>
        </w:rPr>
        <w:t>IPC_REPOHIGHC y IPC_</w:t>
      </w:r>
      <w:r w:rsidRPr="00BA2603">
        <w:rPr>
          <w:bCs/>
          <w:sz w:val="16"/>
          <w:szCs w:val="18"/>
          <w:lang w:val="es-MX"/>
        </w:rPr>
        <w:t>REPOLOWC</w:t>
      </w:r>
    </w:p>
    <w:p w:rsidR="00BA2603" w:rsidRDefault="00BA2603" w:rsidP="00BA2603">
      <w:pPr>
        <w:pStyle w:val="Prrafodelista"/>
        <w:numPr>
          <w:ilvl w:val="1"/>
          <w:numId w:val="33"/>
        </w:numPr>
        <w:rPr>
          <w:bCs/>
          <w:sz w:val="16"/>
          <w:szCs w:val="18"/>
          <w:lang w:val="es-MX"/>
        </w:rPr>
      </w:pPr>
      <w:r w:rsidRPr="00BA2603">
        <w:rPr>
          <w:bCs/>
          <w:sz w:val="16"/>
          <w:szCs w:val="18"/>
          <w:lang w:val="es-MX"/>
        </w:rPr>
        <w:t xml:space="preserve">Folder: </w:t>
      </w:r>
      <w:proofErr w:type="spellStart"/>
      <w:r w:rsidR="00041FF9">
        <w:rPr>
          <w:b/>
          <w:lang w:val="es-MX"/>
        </w:rPr>
        <w:t>Hebusiness</w:t>
      </w:r>
      <w:proofErr w:type="spellEnd"/>
    </w:p>
    <w:p w:rsidR="00BA2603" w:rsidRPr="00BA2603" w:rsidRDefault="00BA2603" w:rsidP="00BA2603">
      <w:pPr>
        <w:pStyle w:val="Prrafodelista"/>
        <w:ind w:left="1440"/>
        <w:rPr>
          <w:bCs/>
          <w:sz w:val="16"/>
          <w:szCs w:val="18"/>
          <w:lang w:val="es-MX"/>
        </w:rPr>
      </w:pPr>
    </w:p>
    <w:p w:rsidR="00BB7D11" w:rsidRDefault="00BB7D11" w:rsidP="00BB7D11">
      <w:pPr>
        <w:pStyle w:val="Prrafodelista"/>
        <w:numPr>
          <w:ilvl w:val="0"/>
          <w:numId w:val="33"/>
        </w:numPr>
        <w:rPr>
          <w:bCs/>
          <w:sz w:val="16"/>
          <w:szCs w:val="18"/>
          <w:lang w:val="es-MX"/>
        </w:rPr>
      </w:pPr>
      <w:r>
        <w:rPr>
          <w:bCs/>
          <w:sz w:val="16"/>
          <w:szCs w:val="18"/>
          <w:lang w:val="es-MX"/>
        </w:rPr>
        <w:t xml:space="preserve">Ubicar el </w:t>
      </w:r>
      <w:proofErr w:type="spellStart"/>
      <w:r>
        <w:rPr>
          <w:bCs/>
          <w:sz w:val="16"/>
          <w:szCs w:val="18"/>
          <w:lang w:val="es-MX"/>
        </w:rPr>
        <w:t>workflow</w:t>
      </w:r>
      <w:proofErr w:type="spellEnd"/>
      <w:r>
        <w:rPr>
          <w:bCs/>
          <w:sz w:val="16"/>
          <w:szCs w:val="18"/>
          <w:lang w:val="es-MX"/>
        </w:rPr>
        <w:t xml:space="preserve"> dentro del folder indicado, seleccionar el menú </w:t>
      </w:r>
      <w:proofErr w:type="spellStart"/>
      <w:r>
        <w:rPr>
          <w:bCs/>
          <w:sz w:val="16"/>
          <w:szCs w:val="18"/>
          <w:lang w:val="es-MX"/>
        </w:rPr>
        <w:t>Edit</w:t>
      </w:r>
      <w:proofErr w:type="spellEnd"/>
      <w:r>
        <w:rPr>
          <w:bCs/>
          <w:sz w:val="16"/>
          <w:szCs w:val="18"/>
          <w:lang w:val="es-MX"/>
        </w:rPr>
        <w:t xml:space="preserve"> &gt; </w:t>
      </w:r>
      <w:proofErr w:type="spellStart"/>
      <w:r>
        <w:rPr>
          <w:bCs/>
          <w:sz w:val="16"/>
          <w:szCs w:val="18"/>
          <w:lang w:val="es-MX"/>
        </w:rPr>
        <w:t>Delete</w:t>
      </w:r>
      <w:proofErr w:type="spellEnd"/>
      <w:r>
        <w:rPr>
          <w:bCs/>
          <w:sz w:val="16"/>
          <w:szCs w:val="18"/>
          <w:lang w:val="es-MX"/>
        </w:rPr>
        <w:t xml:space="preserve">. Aparecerá una ventana de confirmación, dar clic en “YES” para cada uno. Aplicar los pasos indicados para cada uno de los </w:t>
      </w:r>
      <w:proofErr w:type="spellStart"/>
      <w:r>
        <w:rPr>
          <w:bCs/>
          <w:sz w:val="16"/>
          <w:szCs w:val="18"/>
          <w:lang w:val="es-MX"/>
        </w:rPr>
        <w:t>workflows</w:t>
      </w:r>
      <w:proofErr w:type="spellEnd"/>
      <w:r>
        <w:rPr>
          <w:bCs/>
          <w:sz w:val="16"/>
          <w:szCs w:val="18"/>
          <w:lang w:val="es-MX"/>
        </w:rPr>
        <w:t xml:space="preserve"> siguientes:</w:t>
      </w:r>
    </w:p>
    <w:p w:rsidR="00BB7D11" w:rsidRDefault="00BB7D11" w:rsidP="00BB7D11">
      <w:pPr>
        <w:pStyle w:val="Prrafodelista"/>
        <w:jc w:val="left"/>
        <w:rPr>
          <w:b/>
          <w:sz w:val="18"/>
          <w:szCs w:val="18"/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30"/>
        <w:gridCol w:w="5195"/>
        <w:gridCol w:w="3486"/>
      </w:tblGrid>
      <w:tr w:rsidR="009D79AA" w:rsidRPr="000C0B61" w:rsidTr="00F273BE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9D79AA" w:rsidRPr="000C0B61" w:rsidRDefault="009D79AA" w:rsidP="00F273BE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AA" w:rsidRPr="005C18CE" w:rsidRDefault="009D79AA" w:rsidP="00F273BE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Workflow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AA" w:rsidRDefault="009D79AA" w:rsidP="00F273BE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041FF9" w:rsidRPr="00426C6A" w:rsidTr="00F273BE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F9" w:rsidRPr="00532D0A" w:rsidRDefault="00041FF9" w:rsidP="00041FF9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Hebusiness</w:t>
            </w:r>
            <w:proofErr w:type="spellEnd"/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F9" w:rsidRPr="008F2A52" w:rsidRDefault="00041FF9" w:rsidP="00041FF9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A371B9">
              <w:rPr>
                <w:rFonts w:ascii="Tahoma" w:hAnsi="Tahoma" w:cs="Tahoma"/>
                <w:b/>
                <w:bCs/>
                <w:color w:val="808080"/>
              </w:rPr>
              <w:t>WFL_HEBSeller_PropuestaArticuloPriceInventory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F9" w:rsidRPr="008F2A52" w:rsidRDefault="00041FF9" w:rsidP="00041FF9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UNICODE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</w:tbl>
    <w:p w:rsidR="009D79AA" w:rsidRDefault="009D79AA" w:rsidP="009D79AA">
      <w:pPr>
        <w:rPr>
          <w:b/>
          <w:sz w:val="28"/>
          <w:szCs w:val="28"/>
          <w:lang w:val="es-MX"/>
        </w:rPr>
      </w:pPr>
    </w:p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BB7D11" w:rsidRPr="00CB22C0" w:rsidRDefault="00BB7D11" w:rsidP="00BB7D11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BB7D11" w:rsidRDefault="00BB7D11" w:rsidP="00BB7D11">
      <w:pPr>
        <w:jc w:val="left"/>
        <w:rPr>
          <w:rStyle w:val="Hipervnculo"/>
        </w:rPr>
      </w:pPr>
    </w:p>
    <w:p w:rsidR="00BB7D11" w:rsidRPr="003A597C" w:rsidRDefault="00BB7D11" w:rsidP="00BB7D11">
      <w:pPr>
        <w:jc w:val="left"/>
        <w:rPr>
          <w:lang w:val="es-MX"/>
        </w:rPr>
      </w:pPr>
      <w:r>
        <w:rPr>
          <w:lang w:val="es-MX"/>
        </w:rPr>
        <w:t>Eliminar los siguientes JOBS</w:t>
      </w:r>
      <w:r w:rsidRPr="003A597C">
        <w:rPr>
          <w:lang w:val="es-MX"/>
        </w:rPr>
        <w:t>:</w:t>
      </w:r>
    </w:p>
    <w:p w:rsidR="00BB7D11" w:rsidRPr="003A597C" w:rsidRDefault="00BB7D11" w:rsidP="00BB7D11">
      <w:pPr>
        <w:jc w:val="left"/>
        <w:rPr>
          <w:lang w:val="es-MX"/>
        </w:rPr>
      </w:pPr>
      <w:r w:rsidRPr="003A597C">
        <w:rPr>
          <w:lang w:val="es-MX"/>
        </w:rPr>
        <w:t xml:space="preserve"> </w:t>
      </w:r>
    </w:p>
    <w:tbl>
      <w:tblPr>
        <w:tblStyle w:val="Tabladecuadrcula1clara-nfasis31"/>
        <w:tblW w:w="0" w:type="auto"/>
        <w:tblLook w:val="04A0" w:firstRow="1" w:lastRow="0" w:firstColumn="1" w:lastColumn="0" w:noHBand="0" w:noVBand="1"/>
      </w:tblPr>
      <w:tblGrid>
        <w:gridCol w:w="2216"/>
        <w:gridCol w:w="1606"/>
        <w:gridCol w:w="5640"/>
        <w:gridCol w:w="949"/>
      </w:tblGrid>
      <w:tr w:rsidR="009D79AA" w:rsidRPr="00344E08" w:rsidTr="00F2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hideMark/>
          </w:tcPr>
          <w:p w:rsidR="009D79AA" w:rsidRPr="003A597C" w:rsidRDefault="009D79AA" w:rsidP="00F273BE">
            <w:pPr>
              <w:pStyle w:val="Sinespaciado"/>
              <w:jc w:val="center"/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</w:pPr>
            <w:proofErr w:type="spellStart"/>
            <w:r w:rsidRPr="009161BD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Application</w:t>
            </w:r>
            <w:proofErr w:type="spellEnd"/>
            <w:r w:rsidRPr="009161BD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161BD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6" w:type="dxa"/>
            <w:hideMark/>
          </w:tcPr>
          <w:p w:rsidR="009D79AA" w:rsidRPr="003A597C" w:rsidRDefault="009D79AA" w:rsidP="00F273B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</w:pPr>
            <w:proofErr w:type="spellStart"/>
            <w:r w:rsidRPr="008208A4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SubApplication</w:t>
            </w:r>
            <w:proofErr w:type="spellEnd"/>
            <w:r w:rsidRPr="008208A4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8208A4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337" w:type="dxa"/>
            <w:hideMark/>
          </w:tcPr>
          <w:p w:rsidR="009D79AA" w:rsidRPr="003A597C" w:rsidRDefault="009D79AA" w:rsidP="00F273B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</w:pPr>
            <w:r w:rsidRPr="003A597C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Job</w:t>
            </w:r>
          </w:p>
        </w:tc>
        <w:tc>
          <w:tcPr>
            <w:tcW w:w="949" w:type="dxa"/>
          </w:tcPr>
          <w:p w:rsidR="009D79AA" w:rsidRPr="003A597C" w:rsidRDefault="009D79AA" w:rsidP="00F273B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</w:pPr>
            <w:r w:rsidRPr="003A597C">
              <w:rPr>
                <w:rFonts w:ascii="Arial" w:eastAsia="Times New Roman" w:hAnsi="Arial"/>
                <w:b w:val="0"/>
                <w:bCs w:val="0"/>
                <w:sz w:val="20"/>
                <w:szCs w:val="20"/>
              </w:rPr>
              <w:t>Estado</w:t>
            </w:r>
          </w:p>
        </w:tc>
      </w:tr>
      <w:tr w:rsidR="00041FF9" w:rsidRPr="00344E08" w:rsidTr="00F2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041FF9" w:rsidRPr="00344E08" w:rsidRDefault="00041FF9" w:rsidP="00041FF9">
            <w:pPr>
              <w:jc w:val="center"/>
              <w:rPr>
                <w:b w:val="0"/>
                <w:bCs w:val="0"/>
              </w:rPr>
            </w:pPr>
            <w:r w:rsidRPr="000E030A">
              <w:rPr>
                <w:b w:val="0"/>
                <w:bCs w:val="0"/>
              </w:rPr>
              <w:t>HEB2B</w:t>
            </w:r>
          </w:p>
        </w:tc>
        <w:tc>
          <w:tcPr>
            <w:tcW w:w="1606" w:type="dxa"/>
          </w:tcPr>
          <w:p w:rsidR="00041FF9" w:rsidRDefault="00041FF9" w:rsidP="0004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7"/>
                <w:szCs w:val="17"/>
              </w:rPr>
              <w:t>HEB2B</w:t>
            </w:r>
          </w:p>
        </w:tc>
        <w:tc>
          <w:tcPr>
            <w:tcW w:w="5337" w:type="dxa"/>
          </w:tcPr>
          <w:p w:rsidR="00041FF9" w:rsidRPr="003A597C" w:rsidRDefault="00041FF9" w:rsidP="00041FF9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HEB</w:t>
            </w:r>
            <w:r w:rsidR="00AD019B">
              <w:rPr>
                <w:lang w:val="es-MX"/>
              </w:rPr>
              <w:t>SELLER</w:t>
            </w:r>
            <w:bookmarkStart w:id="0" w:name="_GoBack"/>
            <w:bookmarkEnd w:id="0"/>
            <w:r w:rsidRPr="00FE2B74">
              <w:rPr>
                <w:lang w:val="es-MX"/>
              </w:rPr>
              <w:t>_</w:t>
            </w:r>
            <w:r>
              <w:rPr>
                <w:lang w:val="es-MX"/>
              </w:rPr>
              <w:t>PROPUESTA_ARTICULOPRICEINVENTORY</w:t>
            </w:r>
          </w:p>
        </w:tc>
        <w:tc>
          <w:tcPr>
            <w:tcW w:w="949" w:type="dxa"/>
          </w:tcPr>
          <w:p w:rsidR="00041FF9" w:rsidRPr="003A597C" w:rsidRDefault="00041FF9" w:rsidP="00041FF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0"/>
                <w:szCs w:val="20"/>
              </w:rPr>
            </w:pPr>
            <w:r w:rsidRPr="003A597C">
              <w:rPr>
                <w:rFonts w:ascii="Arial" w:eastAsia="Times New Roman" w:hAnsi="Arial"/>
                <w:sz w:val="20"/>
                <w:szCs w:val="20"/>
              </w:rPr>
              <w:t>Nuevo</w:t>
            </w:r>
          </w:p>
        </w:tc>
      </w:tr>
      <w:tr w:rsidR="009D79AA" w:rsidRPr="00344E08" w:rsidTr="00F2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9D79AA" w:rsidRPr="008C0C1D" w:rsidRDefault="009D79AA" w:rsidP="00F273B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06" w:type="dxa"/>
          </w:tcPr>
          <w:p w:rsidR="009D79AA" w:rsidRDefault="009D79AA" w:rsidP="00F2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7" w:type="dxa"/>
          </w:tcPr>
          <w:p w:rsidR="009D79AA" w:rsidRPr="003A597C" w:rsidRDefault="009D79AA" w:rsidP="00F273BE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49" w:type="dxa"/>
          </w:tcPr>
          <w:p w:rsidR="009D79AA" w:rsidRPr="003A597C" w:rsidRDefault="009D79AA" w:rsidP="00F273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</w:tbl>
    <w:p w:rsidR="002C2948" w:rsidRPr="00421D51" w:rsidRDefault="002C2948" w:rsidP="00421D51">
      <w:pPr>
        <w:jc w:val="left"/>
        <w:rPr>
          <w:color w:val="0000FF"/>
          <w:u w:val="single"/>
        </w:rPr>
      </w:pPr>
    </w:p>
    <w:sectPr w:rsidR="002C2948" w:rsidRPr="00421D51" w:rsidSect="00DA1DF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276" w:right="907" w:bottom="1134" w:left="1138" w:header="720" w:footer="8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907" w:rsidRDefault="00293907">
      <w:r>
        <w:separator/>
      </w:r>
    </w:p>
  </w:endnote>
  <w:endnote w:type="continuationSeparator" w:id="0">
    <w:p w:rsidR="00293907" w:rsidRDefault="0029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07" w:rsidRDefault="00293907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07C3C111" wp14:editId="7BD25934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3907" w:rsidRDefault="00293907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3C1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5.1pt;margin-top:10.65pt;width:28.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h4gAIAABI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HAaKHiA&#10;AgAAEg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:rsidR="00293907" w:rsidRDefault="00293907">
                    <w:pPr>
                      <w:rPr>
                        <w:color w:val="808080"/>
                        <w:lang w:val="es-MX"/>
                      </w:rPr>
                    </w:pPr>
                    <w:r>
                      <w:rPr>
                        <w:color w:val="808080"/>
                        <w:lang w:val="es-MX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8"/>
      <w:gridCol w:w="1458"/>
      <w:gridCol w:w="1458"/>
      <w:gridCol w:w="1458"/>
      <w:gridCol w:w="1458"/>
      <w:gridCol w:w="1458"/>
      <w:gridCol w:w="1458"/>
    </w:tblGrid>
    <w:tr w:rsidR="00293907" w:rsidTr="00DA1DF9">
      <w:trPr>
        <w:jc w:val="center"/>
      </w:trPr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458" w:type="dxa"/>
          <w:shd w:val="pct25" w:color="auto" w:fill="FFFFFF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Versión</w:t>
          </w:r>
        </w:p>
      </w:tc>
      <w:tc>
        <w:tcPr>
          <w:tcW w:w="1458" w:type="dxa"/>
          <w:shd w:val="pct25" w:color="auto" w:fill="FFFFFF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</w:tr>
    <w:tr w:rsidR="00293907" w:rsidTr="00DA1DF9">
      <w:trPr>
        <w:jc w:val="center"/>
      </w:trPr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 xml:space="preserve">Roberto </w:t>
          </w:r>
          <w:proofErr w:type="spellStart"/>
          <w:r>
            <w:rPr>
              <w:rFonts w:ascii="Verdana" w:hAnsi="Verdana"/>
              <w:sz w:val="14"/>
              <w:lang w:val="es-MX"/>
            </w:rPr>
            <w:t>Medellin</w:t>
          </w:r>
          <w:proofErr w:type="spellEnd"/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293907" w:rsidRDefault="00293907" w:rsidP="006C5422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sz w:val="16"/>
              <w:lang w:val="es-MX"/>
            </w:rPr>
            <w:t>1-01-2014</w:t>
          </w:r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4"/>
              <w:lang w:val="es-MX"/>
            </w:rPr>
          </w:pPr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D019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93907" w:rsidRDefault="00293907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07" w:rsidRDefault="00293907">
    <w:pPr>
      <w:rPr>
        <w:b/>
      </w:rPr>
    </w:pPr>
  </w:p>
  <w:p w:rsidR="00293907" w:rsidRDefault="00293907">
    <w:pPr>
      <w:jc w:val="center"/>
      <w:rPr>
        <w:rFonts w:ascii="Verdana" w:hAnsi="Verdana"/>
        <w:sz w:val="14"/>
        <w:lang w:val="es-MX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293907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noProof/>
              <w:sz w:val="1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94E19A7" wp14:editId="243B113C">
                    <wp:simplePos x="0" y="0"/>
                    <wp:positionH relativeFrom="column">
                      <wp:posOffset>-445770</wp:posOffset>
                    </wp:positionH>
                    <wp:positionV relativeFrom="paragraph">
                      <wp:posOffset>1270</wp:posOffset>
                    </wp:positionV>
                    <wp:extent cx="365760" cy="457200"/>
                    <wp:effectExtent l="0" t="0" r="0" b="0"/>
                    <wp:wrapNone/>
                    <wp:docPr id="59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3907" w:rsidRDefault="00293907">
                                <w:pPr>
                                  <w:rPr>
                                    <w:color w:val="80808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808080"/>
                                    <w:lang w:val="es-MX"/>
                                  </w:rPr>
                                  <w:t>M001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4E19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0;text-align:left;margin-left:-35.1pt;margin-top:.1pt;width:28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" o:allowincell="f" stroked="f">
                    <v:textbox style="layout-flow:vertical;mso-layout-flow-alt:bottom-to-top">
                      <w:txbxContent>
                        <w:p w:rsidR="00293907" w:rsidRDefault="00293907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:rsidR="00293907" w:rsidRDefault="00293907">
          <w:pPr>
            <w:jc w:val="right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:rsidR="00293907" w:rsidRDefault="00293907">
          <w:pPr>
            <w:rPr>
              <w:rFonts w:ascii="Verdana" w:hAnsi="Verdana"/>
              <w:color w:val="000000"/>
              <w:sz w:val="14"/>
              <w:lang w:val="es-MX"/>
            </w:rPr>
          </w:pPr>
        </w:p>
      </w:tc>
    </w:tr>
    <w:tr w:rsidR="00293907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:rsidR="00293907" w:rsidRDefault="00293907">
          <w:pPr>
            <w:jc w:val="center"/>
            <w:rPr>
              <w:rFonts w:ascii="Verdana" w:hAnsi="Verdana"/>
              <w:sz w:val="14"/>
              <w:lang w:val="es-MX"/>
            </w:rPr>
          </w:pPr>
          <w:smartTag w:uri="urn:schemas-microsoft-com:office:smarttags" w:element="PersonName">
            <w:r>
              <w:rPr>
                <w:rFonts w:ascii="Verdana" w:hAnsi="Verdana"/>
                <w:sz w:val="14"/>
                <w:lang w:val="es-MX"/>
              </w:rPr>
              <w:t>Arturo Moreno</w:t>
            </w:r>
          </w:smartTag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293907" w:rsidRDefault="00293907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>08/SEP/06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:rsidR="00293907" w:rsidRDefault="00293907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:rsidR="00293907" w:rsidRDefault="00293907">
          <w:pPr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No.</w:t>
          </w:r>
        </w:p>
      </w:tc>
    </w:tr>
    <w:tr w:rsidR="00293907">
      <w:tc>
        <w:tcPr>
          <w:tcW w:w="1418" w:type="dxa"/>
          <w:tcBorders>
            <w:top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:rsidR="00293907" w:rsidRDefault="00293907">
          <w:pPr>
            <w:jc w:val="center"/>
            <w:rPr>
              <w:rFonts w:ascii="Verdana" w:hAnsi="Verdana"/>
              <w:sz w:val="14"/>
              <w:lang w:val="es-MX"/>
            </w:rPr>
          </w:pPr>
          <w:bookmarkStart w:id="1" w:name="_Toc446820033"/>
          <w:bookmarkStart w:id="2" w:name="_Toc446820301"/>
          <w:bookmarkStart w:id="3" w:name="_Toc446821946"/>
          <w:r>
            <w:rPr>
              <w:rStyle w:val="Nmerodepgina"/>
            </w:rPr>
            <w:t>1</w:t>
          </w:r>
        </w:p>
      </w:tc>
      <w:tc>
        <w:tcPr>
          <w:tcW w:w="2268" w:type="dxa"/>
          <w:tcBorders>
            <w:top w:val="nil"/>
          </w:tcBorders>
        </w:tcPr>
        <w:p w:rsidR="00293907" w:rsidRDefault="00293907">
          <w:pPr>
            <w:jc w:val="right"/>
            <w:rPr>
              <w:rFonts w:ascii="Verdana" w:hAnsi="Verdana"/>
              <w:sz w:val="14"/>
              <w:lang w:val="es-MX"/>
            </w:rPr>
          </w:pPr>
        </w:p>
      </w:tc>
    </w:tr>
  </w:tbl>
  <w:p w:rsidR="00293907" w:rsidRDefault="00293907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4" w:name="_Toc446822387"/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907" w:rsidRDefault="00293907">
      <w:r>
        <w:separator/>
      </w:r>
    </w:p>
  </w:footnote>
  <w:footnote w:type="continuationSeparator" w:id="0">
    <w:p w:rsidR="00293907" w:rsidRDefault="00293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07" w:rsidRDefault="00293907">
    <w:pPr>
      <w:rPr>
        <w:lang w:val="es-MX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0" allowOverlap="1" wp14:anchorId="017E9E38" wp14:editId="7188854F">
          <wp:simplePos x="0" y="0"/>
          <wp:positionH relativeFrom="column">
            <wp:posOffset>5497830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1D6F2608" wp14:editId="4C12C95D">
              <wp:simplePos x="0" y="0"/>
              <wp:positionH relativeFrom="column">
                <wp:posOffset>11430</wp:posOffset>
              </wp:positionH>
              <wp:positionV relativeFrom="paragraph">
                <wp:posOffset>281304</wp:posOffset>
              </wp:positionV>
              <wp:extent cx="6492240" cy="0"/>
              <wp:effectExtent l="0" t="0" r="22860" b="19050"/>
              <wp:wrapNone/>
              <wp:docPr id="6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87CCA" id="Line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22.15pt" to="512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" o:allowincell="f" strokecolor="#969696" strokeweight="1.5pt"/>
          </w:pict>
        </mc:Fallback>
      </mc:AlternateContent>
    </w:r>
    <w:r>
      <w:rPr>
        <w:lang w:val="es-MX"/>
      </w:rPr>
      <w:t>Sistema Certificación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07" w:rsidRPr="00DB6BBE" w:rsidRDefault="00293907" w:rsidP="00DB6BBE">
    <w:pPr>
      <w:rPr>
        <w:rFonts w:cs="Arial"/>
        <w:sz w:val="24"/>
        <w:szCs w:val="24"/>
        <w:lang w:val="es-ES"/>
      </w:rPr>
    </w:pPr>
    <w:r>
      <w:rPr>
        <w:rFonts w:cs="Arial"/>
        <w:noProof/>
        <w:sz w:val="24"/>
        <w:szCs w:val="24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4FB50A4A" wp14:editId="6F589006">
              <wp:simplePos x="0" y="0"/>
              <wp:positionH relativeFrom="column">
                <wp:posOffset>8890</wp:posOffset>
              </wp:positionH>
              <wp:positionV relativeFrom="paragraph">
                <wp:posOffset>274319</wp:posOffset>
              </wp:positionV>
              <wp:extent cx="6492240" cy="0"/>
              <wp:effectExtent l="0" t="0" r="22860" b="19050"/>
              <wp:wrapNone/>
              <wp:docPr id="6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A5889"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21.6pt" to="511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" o:allowincell="f" strokecolor="#969696" strokeweight="1.5pt"/>
          </w:pict>
        </mc:Fallback>
      </mc:AlternateContent>
    </w:r>
    <w:r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58240" behindDoc="0" locked="0" layoutInCell="0" allowOverlap="1" wp14:anchorId="339A1989" wp14:editId="39D27137">
          <wp:simplePos x="0" y="0"/>
          <wp:positionH relativeFrom="column">
            <wp:posOffset>5495290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BBE">
      <w:rPr>
        <w:rFonts w:cs="Arial"/>
        <w:sz w:val="24"/>
        <w:szCs w:val="24"/>
        <w:lang w:val="es-ES"/>
      </w:rPr>
      <w:t>Instalación de Cliente de Control-M/Enterprise Manager</w:t>
    </w:r>
    <w:r>
      <w:rPr>
        <w:rFonts w:cs="Arial"/>
        <w:sz w:val="24"/>
        <w:szCs w:val="24"/>
        <w:lang w:val="es-ES"/>
      </w:rPr>
      <w:t>, Vers. 6.4.01</w:t>
    </w:r>
  </w:p>
  <w:p w:rsidR="00293907" w:rsidRPr="00EB7DDC" w:rsidRDefault="00293907" w:rsidP="00EB7DDC">
    <w:pPr>
      <w:jc w:val="center"/>
      <w:rPr>
        <w:rFonts w:ascii="Bookman Old Style" w:hAnsi="Bookman Old Style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 w15:restartNumberingAfterBreak="0">
    <w:nsid w:val="09622FD1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A1210A"/>
    <w:multiLevelType w:val="hybridMultilevel"/>
    <w:tmpl w:val="6D0AA37E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6F7"/>
    <w:multiLevelType w:val="hybridMultilevel"/>
    <w:tmpl w:val="3488B2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D5D"/>
    <w:multiLevelType w:val="hybridMultilevel"/>
    <w:tmpl w:val="66DC73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2E2737"/>
    <w:multiLevelType w:val="multilevel"/>
    <w:tmpl w:val="4894E3F4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32B0ACE"/>
    <w:multiLevelType w:val="multilevel"/>
    <w:tmpl w:val="55CE104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31705"/>
    <w:multiLevelType w:val="hybridMultilevel"/>
    <w:tmpl w:val="F8EAB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75E0"/>
    <w:multiLevelType w:val="hybridMultilevel"/>
    <w:tmpl w:val="3530F520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563F07"/>
    <w:multiLevelType w:val="hybridMultilevel"/>
    <w:tmpl w:val="12BC3B2C"/>
    <w:lvl w:ilvl="0" w:tplc="10E8E9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E5DF9"/>
    <w:multiLevelType w:val="hybridMultilevel"/>
    <w:tmpl w:val="EA9E3250"/>
    <w:lvl w:ilvl="0" w:tplc="292E37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3F4701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3866"/>
    <w:multiLevelType w:val="hybridMultilevel"/>
    <w:tmpl w:val="D4126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A4B28"/>
    <w:multiLevelType w:val="hybridMultilevel"/>
    <w:tmpl w:val="6F940E68"/>
    <w:lvl w:ilvl="0" w:tplc="B8D436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417635"/>
    <w:multiLevelType w:val="hybridMultilevel"/>
    <w:tmpl w:val="A08825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7311B"/>
    <w:multiLevelType w:val="hybridMultilevel"/>
    <w:tmpl w:val="89761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8621C"/>
    <w:multiLevelType w:val="hybridMultilevel"/>
    <w:tmpl w:val="28964682"/>
    <w:lvl w:ilvl="0" w:tplc="0B8A207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2A14E7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B3275A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3945D4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A6C4B"/>
    <w:multiLevelType w:val="hybridMultilevel"/>
    <w:tmpl w:val="9CEC81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317E81"/>
    <w:multiLevelType w:val="hybridMultilevel"/>
    <w:tmpl w:val="0480F666"/>
    <w:lvl w:ilvl="0" w:tplc="B104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465A0"/>
    <w:multiLevelType w:val="hybridMultilevel"/>
    <w:tmpl w:val="3CA61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D2FC3"/>
    <w:multiLevelType w:val="hybridMultilevel"/>
    <w:tmpl w:val="1A7A2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27F15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02134"/>
    <w:multiLevelType w:val="hybridMultilevel"/>
    <w:tmpl w:val="D9C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E197F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C35C3"/>
    <w:multiLevelType w:val="hybridMultilevel"/>
    <w:tmpl w:val="D5D016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C6E29"/>
    <w:multiLevelType w:val="hybridMultilevel"/>
    <w:tmpl w:val="9F9477C0"/>
    <w:lvl w:ilvl="0" w:tplc="CF5A62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DA17E7D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94979"/>
    <w:multiLevelType w:val="hybridMultilevel"/>
    <w:tmpl w:val="16B8D33C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2A51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D1009A"/>
    <w:multiLevelType w:val="hybridMultilevel"/>
    <w:tmpl w:val="9E4AE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C37"/>
    <w:multiLevelType w:val="hybridMultilevel"/>
    <w:tmpl w:val="A752A4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89185E"/>
    <w:multiLevelType w:val="hybridMultilevel"/>
    <w:tmpl w:val="46D828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7"/>
  </w:num>
  <w:num w:numId="4">
    <w:abstractNumId w:val="1"/>
  </w:num>
  <w:num w:numId="5">
    <w:abstractNumId w:val="3"/>
  </w:num>
  <w:num w:numId="6">
    <w:abstractNumId w:val="13"/>
  </w:num>
  <w:num w:numId="7">
    <w:abstractNumId w:val="20"/>
  </w:num>
  <w:num w:numId="8">
    <w:abstractNumId w:val="26"/>
  </w:num>
  <w:num w:numId="9">
    <w:abstractNumId w:val="5"/>
  </w:num>
  <w:num w:numId="10">
    <w:abstractNumId w:val="6"/>
  </w:num>
  <w:num w:numId="11">
    <w:abstractNumId w:val="31"/>
  </w:num>
  <w:num w:numId="12">
    <w:abstractNumId w:val="12"/>
  </w:num>
  <w:num w:numId="13">
    <w:abstractNumId w:val="9"/>
  </w:num>
  <w:num w:numId="14">
    <w:abstractNumId w:val="27"/>
  </w:num>
  <w:num w:numId="15">
    <w:abstractNumId w:val="8"/>
  </w:num>
  <w:num w:numId="16">
    <w:abstractNumId w:val="28"/>
  </w:num>
  <w:num w:numId="17">
    <w:abstractNumId w:val="18"/>
  </w:num>
  <w:num w:numId="18">
    <w:abstractNumId w:val="2"/>
  </w:num>
  <w:num w:numId="19">
    <w:abstractNumId w:val="10"/>
  </w:num>
  <w:num w:numId="20">
    <w:abstractNumId w:val="24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7"/>
  </w:num>
  <w:num w:numId="24">
    <w:abstractNumId w:val="0"/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1"/>
  </w:num>
  <w:num w:numId="29">
    <w:abstractNumId w:val="30"/>
  </w:num>
  <w:num w:numId="30">
    <w:abstractNumId w:val="19"/>
  </w:num>
  <w:num w:numId="31">
    <w:abstractNumId w:val="32"/>
  </w:num>
  <w:num w:numId="32">
    <w:abstractNumId w:val="25"/>
  </w:num>
  <w:num w:numId="33">
    <w:abstractNumId w:val="22"/>
  </w:num>
  <w:num w:numId="34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125"/>
    <w:rsid w:val="00001F0E"/>
    <w:rsid w:val="00005420"/>
    <w:rsid w:val="00011A9F"/>
    <w:rsid w:val="000175A5"/>
    <w:rsid w:val="00035CBF"/>
    <w:rsid w:val="00041FF9"/>
    <w:rsid w:val="00053866"/>
    <w:rsid w:val="00060A2F"/>
    <w:rsid w:val="00073C5B"/>
    <w:rsid w:val="00075FF2"/>
    <w:rsid w:val="00084FFE"/>
    <w:rsid w:val="000B2592"/>
    <w:rsid w:val="000B50F8"/>
    <w:rsid w:val="000B781F"/>
    <w:rsid w:val="000C24E6"/>
    <w:rsid w:val="000C4938"/>
    <w:rsid w:val="000C5000"/>
    <w:rsid w:val="000C5D46"/>
    <w:rsid w:val="000D240F"/>
    <w:rsid w:val="000D56F3"/>
    <w:rsid w:val="000E4B5E"/>
    <w:rsid w:val="000E4E84"/>
    <w:rsid w:val="000E7FDE"/>
    <w:rsid w:val="000F5431"/>
    <w:rsid w:val="00100B03"/>
    <w:rsid w:val="00101599"/>
    <w:rsid w:val="00110BBE"/>
    <w:rsid w:val="00120A55"/>
    <w:rsid w:val="00124EF7"/>
    <w:rsid w:val="001268F8"/>
    <w:rsid w:val="0013041F"/>
    <w:rsid w:val="001404A2"/>
    <w:rsid w:val="00145309"/>
    <w:rsid w:val="0014676D"/>
    <w:rsid w:val="00164AA0"/>
    <w:rsid w:val="0016595B"/>
    <w:rsid w:val="0017275E"/>
    <w:rsid w:val="00173441"/>
    <w:rsid w:val="00174026"/>
    <w:rsid w:val="00193815"/>
    <w:rsid w:val="00193B0B"/>
    <w:rsid w:val="001B2A11"/>
    <w:rsid w:val="001C0A0C"/>
    <w:rsid w:val="001D67A0"/>
    <w:rsid w:val="001E0961"/>
    <w:rsid w:val="001E0AA8"/>
    <w:rsid w:val="001F2441"/>
    <w:rsid w:val="0021163F"/>
    <w:rsid w:val="002150E3"/>
    <w:rsid w:val="0022179C"/>
    <w:rsid w:val="00222E25"/>
    <w:rsid w:val="0022341E"/>
    <w:rsid w:val="00223BE3"/>
    <w:rsid w:val="00227B74"/>
    <w:rsid w:val="002376A1"/>
    <w:rsid w:val="002541BA"/>
    <w:rsid w:val="00255B0A"/>
    <w:rsid w:val="002600BC"/>
    <w:rsid w:val="002607FD"/>
    <w:rsid w:val="00260C2E"/>
    <w:rsid w:val="00271660"/>
    <w:rsid w:val="002726AC"/>
    <w:rsid w:val="00284670"/>
    <w:rsid w:val="00286B03"/>
    <w:rsid w:val="00293907"/>
    <w:rsid w:val="002955AF"/>
    <w:rsid w:val="002C2948"/>
    <w:rsid w:val="002C34F3"/>
    <w:rsid w:val="002E63FF"/>
    <w:rsid w:val="003051A9"/>
    <w:rsid w:val="003120D9"/>
    <w:rsid w:val="00313930"/>
    <w:rsid w:val="003235F9"/>
    <w:rsid w:val="00333035"/>
    <w:rsid w:val="00343F6A"/>
    <w:rsid w:val="00370AE2"/>
    <w:rsid w:val="00374AD1"/>
    <w:rsid w:val="00380FBB"/>
    <w:rsid w:val="003B04B1"/>
    <w:rsid w:val="003B544C"/>
    <w:rsid w:val="003C0234"/>
    <w:rsid w:val="003C1B6B"/>
    <w:rsid w:val="003C750D"/>
    <w:rsid w:val="003D3EE6"/>
    <w:rsid w:val="003E4A9C"/>
    <w:rsid w:val="003E744A"/>
    <w:rsid w:val="003F507B"/>
    <w:rsid w:val="00407493"/>
    <w:rsid w:val="00412BC8"/>
    <w:rsid w:val="00420FB8"/>
    <w:rsid w:val="00421D51"/>
    <w:rsid w:val="0044287E"/>
    <w:rsid w:val="004478A8"/>
    <w:rsid w:val="0044798B"/>
    <w:rsid w:val="00447B5E"/>
    <w:rsid w:val="00453E85"/>
    <w:rsid w:val="00460310"/>
    <w:rsid w:val="004801B7"/>
    <w:rsid w:val="0049249F"/>
    <w:rsid w:val="0049793E"/>
    <w:rsid w:val="004C5C57"/>
    <w:rsid w:val="004D23E8"/>
    <w:rsid w:val="004D7262"/>
    <w:rsid w:val="004F66B9"/>
    <w:rsid w:val="004F78F0"/>
    <w:rsid w:val="00506716"/>
    <w:rsid w:val="00541223"/>
    <w:rsid w:val="005440D6"/>
    <w:rsid w:val="005457BE"/>
    <w:rsid w:val="00552683"/>
    <w:rsid w:val="005620A0"/>
    <w:rsid w:val="00573448"/>
    <w:rsid w:val="0058162C"/>
    <w:rsid w:val="00581C15"/>
    <w:rsid w:val="00584CCB"/>
    <w:rsid w:val="00590310"/>
    <w:rsid w:val="005905C6"/>
    <w:rsid w:val="005C18CE"/>
    <w:rsid w:val="005C6779"/>
    <w:rsid w:val="005D0F13"/>
    <w:rsid w:val="005E52D2"/>
    <w:rsid w:val="005F06BB"/>
    <w:rsid w:val="00616C07"/>
    <w:rsid w:val="00631238"/>
    <w:rsid w:val="006424B4"/>
    <w:rsid w:val="00654D45"/>
    <w:rsid w:val="00656370"/>
    <w:rsid w:val="00664172"/>
    <w:rsid w:val="00670781"/>
    <w:rsid w:val="006740D0"/>
    <w:rsid w:val="00675224"/>
    <w:rsid w:val="006858A3"/>
    <w:rsid w:val="00687DF9"/>
    <w:rsid w:val="006A1AB7"/>
    <w:rsid w:val="006C4C50"/>
    <w:rsid w:val="006C5422"/>
    <w:rsid w:val="006C55A3"/>
    <w:rsid w:val="006D2ABA"/>
    <w:rsid w:val="006E2906"/>
    <w:rsid w:val="006E5B41"/>
    <w:rsid w:val="006F2BEA"/>
    <w:rsid w:val="006F6647"/>
    <w:rsid w:val="007005E5"/>
    <w:rsid w:val="00702944"/>
    <w:rsid w:val="0071078C"/>
    <w:rsid w:val="007175EA"/>
    <w:rsid w:val="0072026D"/>
    <w:rsid w:val="00725A18"/>
    <w:rsid w:val="00727221"/>
    <w:rsid w:val="0073479D"/>
    <w:rsid w:val="00745A34"/>
    <w:rsid w:val="0077385D"/>
    <w:rsid w:val="00787639"/>
    <w:rsid w:val="007A45F8"/>
    <w:rsid w:val="007B7086"/>
    <w:rsid w:val="007C2801"/>
    <w:rsid w:val="007C64F5"/>
    <w:rsid w:val="007D3505"/>
    <w:rsid w:val="007E0E0A"/>
    <w:rsid w:val="007E2757"/>
    <w:rsid w:val="007E5FFE"/>
    <w:rsid w:val="007E6D29"/>
    <w:rsid w:val="007F4DB3"/>
    <w:rsid w:val="007F5293"/>
    <w:rsid w:val="007F6C36"/>
    <w:rsid w:val="00801E25"/>
    <w:rsid w:val="00804B9B"/>
    <w:rsid w:val="008076BD"/>
    <w:rsid w:val="00810744"/>
    <w:rsid w:val="00832202"/>
    <w:rsid w:val="00837B43"/>
    <w:rsid w:val="008456B2"/>
    <w:rsid w:val="008462B9"/>
    <w:rsid w:val="00854980"/>
    <w:rsid w:val="00857C79"/>
    <w:rsid w:val="008613C0"/>
    <w:rsid w:val="008653E5"/>
    <w:rsid w:val="00871BD1"/>
    <w:rsid w:val="00873B17"/>
    <w:rsid w:val="00884952"/>
    <w:rsid w:val="00886512"/>
    <w:rsid w:val="008A23DE"/>
    <w:rsid w:val="008A5AC1"/>
    <w:rsid w:val="008A6ED6"/>
    <w:rsid w:val="008D38E5"/>
    <w:rsid w:val="008D6CFB"/>
    <w:rsid w:val="008F0395"/>
    <w:rsid w:val="00910557"/>
    <w:rsid w:val="00920000"/>
    <w:rsid w:val="009268B1"/>
    <w:rsid w:val="0093465B"/>
    <w:rsid w:val="00935A1A"/>
    <w:rsid w:val="00952158"/>
    <w:rsid w:val="00967047"/>
    <w:rsid w:val="009727E2"/>
    <w:rsid w:val="009832A1"/>
    <w:rsid w:val="00983774"/>
    <w:rsid w:val="0098478C"/>
    <w:rsid w:val="0098493B"/>
    <w:rsid w:val="00993E72"/>
    <w:rsid w:val="009A3AA8"/>
    <w:rsid w:val="009B3457"/>
    <w:rsid w:val="009B4065"/>
    <w:rsid w:val="009B6EF9"/>
    <w:rsid w:val="009C0E54"/>
    <w:rsid w:val="009C4D17"/>
    <w:rsid w:val="009D0137"/>
    <w:rsid w:val="009D79AA"/>
    <w:rsid w:val="009F0FAC"/>
    <w:rsid w:val="009F12AA"/>
    <w:rsid w:val="00A03FE5"/>
    <w:rsid w:val="00A04071"/>
    <w:rsid w:val="00A0640A"/>
    <w:rsid w:val="00A06E2C"/>
    <w:rsid w:val="00A1355E"/>
    <w:rsid w:val="00A4308A"/>
    <w:rsid w:val="00A55040"/>
    <w:rsid w:val="00A720A6"/>
    <w:rsid w:val="00A77173"/>
    <w:rsid w:val="00A8474D"/>
    <w:rsid w:val="00A951F5"/>
    <w:rsid w:val="00AA4648"/>
    <w:rsid w:val="00AA681F"/>
    <w:rsid w:val="00AB232C"/>
    <w:rsid w:val="00AB52CF"/>
    <w:rsid w:val="00AD019B"/>
    <w:rsid w:val="00AD10BE"/>
    <w:rsid w:val="00AD334C"/>
    <w:rsid w:val="00AD667E"/>
    <w:rsid w:val="00AE0482"/>
    <w:rsid w:val="00AE09B4"/>
    <w:rsid w:val="00AE6579"/>
    <w:rsid w:val="00B00382"/>
    <w:rsid w:val="00B14B98"/>
    <w:rsid w:val="00B301A2"/>
    <w:rsid w:val="00B321E4"/>
    <w:rsid w:val="00B33FA7"/>
    <w:rsid w:val="00B3714F"/>
    <w:rsid w:val="00B402DF"/>
    <w:rsid w:val="00B40422"/>
    <w:rsid w:val="00B405E7"/>
    <w:rsid w:val="00B41CBF"/>
    <w:rsid w:val="00B43C04"/>
    <w:rsid w:val="00B5031B"/>
    <w:rsid w:val="00B54188"/>
    <w:rsid w:val="00B54AE7"/>
    <w:rsid w:val="00B6249A"/>
    <w:rsid w:val="00B63D61"/>
    <w:rsid w:val="00B715A8"/>
    <w:rsid w:val="00B86455"/>
    <w:rsid w:val="00B9140A"/>
    <w:rsid w:val="00B9280C"/>
    <w:rsid w:val="00B93B10"/>
    <w:rsid w:val="00B946D7"/>
    <w:rsid w:val="00BA1BB0"/>
    <w:rsid w:val="00BA2603"/>
    <w:rsid w:val="00BB30D8"/>
    <w:rsid w:val="00BB7D11"/>
    <w:rsid w:val="00BC32C5"/>
    <w:rsid w:val="00BC6056"/>
    <w:rsid w:val="00BD086F"/>
    <w:rsid w:val="00BD12AE"/>
    <w:rsid w:val="00BD3BE5"/>
    <w:rsid w:val="00BE019A"/>
    <w:rsid w:val="00BF195E"/>
    <w:rsid w:val="00BF36C4"/>
    <w:rsid w:val="00C01067"/>
    <w:rsid w:val="00C07C00"/>
    <w:rsid w:val="00C1297D"/>
    <w:rsid w:val="00C176D3"/>
    <w:rsid w:val="00C2139C"/>
    <w:rsid w:val="00C25A59"/>
    <w:rsid w:val="00C27BB6"/>
    <w:rsid w:val="00C32F81"/>
    <w:rsid w:val="00C342F2"/>
    <w:rsid w:val="00C43B18"/>
    <w:rsid w:val="00C5075C"/>
    <w:rsid w:val="00C53DFA"/>
    <w:rsid w:val="00C64786"/>
    <w:rsid w:val="00C6748C"/>
    <w:rsid w:val="00C7448F"/>
    <w:rsid w:val="00C76C11"/>
    <w:rsid w:val="00C806A9"/>
    <w:rsid w:val="00C858AF"/>
    <w:rsid w:val="00C9003D"/>
    <w:rsid w:val="00C92933"/>
    <w:rsid w:val="00C96DA6"/>
    <w:rsid w:val="00CA549D"/>
    <w:rsid w:val="00CB6A6C"/>
    <w:rsid w:val="00CB6D6C"/>
    <w:rsid w:val="00CC43E1"/>
    <w:rsid w:val="00CC6C40"/>
    <w:rsid w:val="00CD6D0C"/>
    <w:rsid w:val="00CD72B6"/>
    <w:rsid w:val="00CF35D7"/>
    <w:rsid w:val="00D04ACF"/>
    <w:rsid w:val="00D04D58"/>
    <w:rsid w:val="00D06D52"/>
    <w:rsid w:val="00D14293"/>
    <w:rsid w:val="00D20098"/>
    <w:rsid w:val="00D3580E"/>
    <w:rsid w:val="00D46A66"/>
    <w:rsid w:val="00D47737"/>
    <w:rsid w:val="00D557B3"/>
    <w:rsid w:val="00D64A6F"/>
    <w:rsid w:val="00D71EDF"/>
    <w:rsid w:val="00D83D72"/>
    <w:rsid w:val="00D86E1F"/>
    <w:rsid w:val="00DA06EB"/>
    <w:rsid w:val="00DA1DF9"/>
    <w:rsid w:val="00DA5C8B"/>
    <w:rsid w:val="00DA5FCB"/>
    <w:rsid w:val="00DB1840"/>
    <w:rsid w:val="00DB6BBE"/>
    <w:rsid w:val="00DB77E4"/>
    <w:rsid w:val="00DC7644"/>
    <w:rsid w:val="00DD3236"/>
    <w:rsid w:val="00DD668D"/>
    <w:rsid w:val="00DE3E33"/>
    <w:rsid w:val="00DE50AB"/>
    <w:rsid w:val="00DF1752"/>
    <w:rsid w:val="00E04178"/>
    <w:rsid w:val="00E124C8"/>
    <w:rsid w:val="00E55CBA"/>
    <w:rsid w:val="00E75C24"/>
    <w:rsid w:val="00E76699"/>
    <w:rsid w:val="00E7717E"/>
    <w:rsid w:val="00E95C92"/>
    <w:rsid w:val="00E96125"/>
    <w:rsid w:val="00EA5217"/>
    <w:rsid w:val="00EB3E13"/>
    <w:rsid w:val="00EB7DDC"/>
    <w:rsid w:val="00ED2B94"/>
    <w:rsid w:val="00ED4646"/>
    <w:rsid w:val="00EF506B"/>
    <w:rsid w:val="00F01895"/>
    <w:rsid w:val="00F0589E"/>
    <w:rsid w:val="00F07BA3"/>
    <w:rsid w:val="00F1127F"/>
    <w:rsid w:val="00F115D2"/>
    <w:rsid w:val="00F152BF"/>
    <w:rsid w:val="00F30895"/>
    <w:rsid w:val="00F3413E"/>
    <w:rsid w:val="00F513E5"/>
    <w:rsid w:val="00F52783"/>
    <w:rsid w:val="00F7055E"/>
    <w:rsid w:val="00F71940"/>
    <w:rsid w:val="00F72E5C"/>
    <w:rsid w:val="00F735EA"/>
    <w:rsid w:val="00F77427"/>
    <w:rsid w:val="00F776FD"/>
    <w:rsid w:val="00F80646"/>
    <w:rsid w:val="00F82284"/>
    <w:rsid w:val="00F86042"/>
    <w:rsid w:val="00F866F1"/>
    <w:rsid w:val="00F86D88"/>
    <w:rsid w:val="00F90DC9"/>
    <w:rsid w:val="00F9697F"/>
    <w:rsid w:val="00FA418A"/>
    <w:rsid w:val="00FB0D4A"/>
    <w:rsid w:val="00FB562B"/>
    <w:rsid w:val="00FB67F1"/>
    <w:rsid w:val="00FB6DFB"/>
    <w:rsid w:val="00FC0068"/>
    <w:rsid w:val="00FC7238"/>
    <w:rsid w:val="00FD3A87"/>
    <w:rsid w:val="00FD3D90"/>
    <w:rsid w:val="00FD7CA8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38504884"/>
  <w15:docId w15:val="{254006B3-308D-4FA2-AA53-41ACA4DB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Ttulo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Sangradetextonormal">
    <w:name w:val="Body Text Indent"/>
    <w:basedOn w:val="Normal"/>
    <w:rsid w:val="00A720A6"/>
    <w:pPr>
      <w:ind w:left="864"/>
    </w:pPr>
    <w:rPr>
      <w:lang w:val="es-MX"/>
    </w:rPr>
  </w:style>
  <w:style w:type="paragraph" w:styleId="ndice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ndice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Ttulodendice">
    <w:name w:val="index heading"/>
    <w:basedOn w:val="Normal"/>
    <w:next w:val="ndice1"/>
    <w:semiHidden/>
    <w:rsid w:val="00A720A6"/>
  </w:style>
  <w:style w:type="paragraph" w:styleId="TD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D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Encabezado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ndice2"/>
    <w:rsid w:val="00A720A6"/>
    <w:rPr>
      <w:b/>
    </w:rPr>
  </w:style>
  <w:style w:type="character" w:styleId="Hipervnculo">
    <w:name w:val="Hyperlink"/>
    <w:basedOn w:val="Fuentedeprrafopredeter"/>
    <w:rsid w:val="008653E5"/>
    <w:rPr>
      <w:color w:val="0000FF"/>
      <w:u w:val="single"/>
    </w:rPr>
  </w:style>
  <w:style w:type="character" w:styleId="Nmerodepgina">
    <w:name w:val="page number"/>
    <w:basedOn w:val="Fuentedeprrafopredeter"/>
    <w:rsid w:val="00C858AF"/>
  </w:style>
  <w:style w:type="character" w:styleId="Hipervnculovisitado">
    <w:name w:val="FollowedHyperlink"/>
    <w:basedOn w:val="Fuentedeprrafopredeter"/>
    <w:rsid w:val="00447B5E"/>
    <w:rPr>
      <w:color w:val="800080"/>
      <w:u w:val="single"/>
    </w:rPr>
  </w:style>
  <w:style w:type="character" w:customStyle="1" w:styleId="mediumtext1">
    <w:name w:val="medium_text1"/>
    <w:basedOn w:val="Fuentedeprrafopredeter"/>
    <w:rsid w:val="00B321E4"/>
    <w:rPr>
      <w:sz w:val="24"/>
      <w:szCs w:val="24"/>
    </w:rPr>
  </w:style>
  <w:style w:type="character" w:customStyle="1" w:styleId="longtext1">
    <w:name w:val="long_text1"/>
    <w:basedOn w:val="Fuentedeprrafopredeter"/>
    <w:rsid w:val="00B321E4"/>
    <w:rPr>
      <w:sz w:val="20"/>
      <w:szCs w:val="20"/>
    </w:rPr>
  </w:style>
  <w:style w:type="paragraph" w:styleId="Sinespaciado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Fuentedeprrafopredeter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Textodeglobo">
    <w:name w:val="Balloon Text"/>
    <w:basedOn w:val="Normal"/>
    <w:link w:val="TextodegloboCar"/>
    <w:rsid w:val="00B321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Prrafodelista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anormal"/>
    <w:uiPriority w:val="46"/>
    <w:rsid w:val="001404A2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rsid w:val="0040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4074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E63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ocumentos%20Soporte%20a%20Operaciones%20V1.0.dot" TargetMode="Externa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FEA9D56F2AE439BB25FA304D19880" ma:contentTypeVersion="0" ma:contentTypeDescription="Create a new document." ma:contentTypeScope="" ma:versionID="cf147ad0ffa8c77616ebd534cfc7f8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C4659-77DE-4563-BEA8-8F780E6C5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3B895D-CD91-4FEA-A411-835E4D54B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AC53C-926F-4D6F-9938-C7E7FAAEADF4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F1FA157-97BD-49B7-9C98-9A97D1F8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Soporte a Operaciones V1.0.dot</Template>
  <TotalTime>268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Control-M</vt:lpstr>
      <vt:lpstr>Control-M</vt:lpstr>
    </vt:vector>
  </TitlesOfParts>
  <Company>Supermercados Internacionales H-E-B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Control-M</dc:title>
  <dc:creator>Arturo Moreno</dc:creator>
  <cp:lastModifiedBy>Luis Castor</cp:lastModifiedBy>
  <cp:revision>100</cp:revision>
  <cp:lastPrinted>2006-09-25T18:02:00Z</cp:lastPrinted>
  <dcterms:created xsi:type="dcterms:W3CDTF">2016-04-01T22:53:00Z</dcterms:created>
  <dcterms:modified xsi:type="dcterms:W3CDTF">2018-05-08T16:22:00Z</dcterms:modified>
</cp:coreProperties>
</file>